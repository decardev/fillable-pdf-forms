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86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87"/>
        <w:gridCol w:w="752"/>
        <w:gridCol w:w="1106"/>
        <w:gridCol w:w="1106"/>
        <w:gridCol w:w="456"/>
        <w:gridCol w:w="36"/>
        <w:gridCol w:w="615"/>
        <w:gridCol w:w="1106"/>
        <w:gridCol w:w="1114"/>
        <w:gridCol w:w="8"/>
      </w:tblGrid>
      <w:tr w:rsidR="0082417F" w:rsidTr="009F6A03">
        <w:trPr>
          <w:gridAfter w:val="1"/>
          <w:wAfter w:w="8" w:type="dxa"/>
          <w:cantSplit/>
          <w:trHeight w:val="170"/>
          <w:jc w:val="center"/>
        </w:trPr>
        <w:tc>
          <w:tcPr>
            <w:tcW w:w="9778" w:type="dxa"/>
            <w:gridSpan w:val="9"/>
            <w:tcBorders>
              <w:top w:val="single" w:sz="18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82417F" w:rsidRPr="00C2021D" w:rsidRDefault="00554681" w:rsidP="00554681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bookmarkStart w:id="0" w:name="_GoBack"/>
            <w:bookmarkEnd w:id="0"/>
            <w:r w:rsidRPr="003B7838">
              <w:rPr>
                <w:rFonts w:asciiTheme="minorHAnsi" w:hAnsiTheme="minorHAnsi"/>
                <w:b/>
                <w:sz w:val="22"/>
                <w:szCs w:val="22"/>
              </w:rPr>
              <w:t>DATOS GENERALES DEL PACIENTE</w:t>
            </w:r>
          </w:p>
        </w:tc>
      </w:tr>
      <w:tr w:rsidR="004E367F" w:rsidTr="009F6A03">
        <w:trPr>
          <w:gridAfter w:val="1"/>
          <w:wAfter w:w="8" w:type="dxa"/>
          <w:cantSplit/>
          <w:trHeight w:val="190"/>
          <w:jc w:val="center"/>
        </w:trPr>
        <w:tc>
          <w:tcPr>
            <w:tcW w:w="6943" w:type="dxa"/>
            <w:gridSpan w:val="6"/>
            <w:tcBorders>
              <w:top w:val="single" w:sz="12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8B3BBC" w:rsidRPr="00412B7D" w:rsidRDefault="008B3BBC" w:rsidP="000C3EC8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412B7D">
              <w:rPr>
                <w:rFonts w:asciiTheme="minorHAnsi" w:hAnsiTheme="minorHAnsi"/>
                <w:b/>
                <w:sz w:val="20"/>
                <w:szCs w:val="20"/>
              </w:rPr>
              <w:t>Nombre y Apellido:</w:t>
            </w:r>
            <w:r w:rsidR="004A1550" w:rsidRPr="00412B7D"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sdt>
              <w:sdtPr>
                <w:rPr>
                  <w:rFonts w:asciiTheme="minorHAnsi" w:hAnsiTheme="minorHAnsi"/>
                  <w:sz w:val="20"/>
                  <w:szCs w:val="20"/>
                </w:rPr>
                <w:id w:val="142323524"/>
                <w:lock w:val="sdtLocked"/>
                <w:placeholder>
                  <w:docPart w:val="CF4885BA1696417B8ADC4A7A9D8EC8B7"/>
                </w:placeholder>
                <w:showingPlcHdr/>
                <w:text/>
              </w:sdtPr>
              <w:sdtEndPr/>
              <w:sdtContent>
                <w:r w:rsidR="000C3EC8" w:rsidRPr="00412B7D">
                  <w:rPr>
                    <w:rFonts w:asciiTheme="minorHAnsi" w:hAnsiTheme="minorHAnsi"/>
                    <w:sz w:val="20"/>
                    <w:szCs w:val="20"/>
                  </w:rPr>
                  <w:t xml:space="preserve"> </w:t>
                </w:r>
                <w:r w:rsidR="000C3EC8">
                  <w:rPr>
                    <w:rFonts w:asciiTheme="minorHAnsi" w:hAnsiTheme="minorHAnsi"/>
                    <w:sz w:val="20"/>
                    <w:szCs w:val="20"/>
                  </w:rPr>
                  <w:t xml:space="preserve">                  </w:t>
                </w:r>
                <w:r w:rsidR="000C3EC8" w:rsidRPr="00412B7D">
                  <w:rPr>
                    <w:rFonts w:asciiTheme="minorHAnsi" w:hAnsiTheme="minorHAnsi"/>
                    <w:sz w:val="20"/>
                    <w:szCs w:val="20"/>
                  </w:rPr>
                  <w:t xml:space="preserve">                                                                                 </w:t>
                </w:r>
              </w:sdtContent>
            </w:sdt>
            <w:r w:rsidR="004A1550" w:rsidRPr="00412B7D"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  <w:b/>
              <w:sz w:val="20"/>
              <w:szCs w:val="22"/>
            </w:rPr>
            <w:id w:val="1464622347"/>
            <w:lock w:val="sdtLocked"/>
            <w:showingPlcHdr/>
            <w:picture/>
          </w:sdtPr>
          <w:sdtEndPr/>
          <w:sdtContent>
            <w:tc>
              <w:tcPr>
                <w:tcW w:w="2835" w:type="dxa"/>
                <w:gridSpan w:val="3"/>
                <w:vMerge w:val="restart"/>
                <w:tcBorders>
                  <w:top w:val="single" w:sz="12" w:space="0" w:color="auto"/>
                </w:tcBorders>
                <w:shd w:val="clear" w:color="auto" w:fill="FFFFFF" w:themeFill="background1"/>
                <w:vAlign w:val="center"/>
              </w:tcPr>
              <w:p w:rsidR="008B3BBC" w:rsidRPr="00162E42" w:rsidRDefault="0043167C" w:rsidP="002D065C">
                <w:pPr>
                  <w:spacing w:line="276" w:lineRule="auto"/>
                  <w:jc w:val="center"/>
                  <w:rPr>
                    <w:rFonts w:asciiTheme="minorHAnsi" w:hAnsiTheme="minorHAnsi"/>
                    <w:b/>
                    <w:sz w:val="20"/>
                    <w:szCs w:val="22"/>
                  </w:rPr>
                </w:pPr>
                <w:r>
                  <w:rPr>
                    <w:rFonts w:asciiTheme="minorHAnsi" w:hAnsiTheme="minorHAnsi"/>
                    <w:b/>
                    <w:noProof/>
                    <w:sz w:val="20"/>
                    <w:szCs w:val="22"/>
                    <w:lang w:val="en-US" w:eastAsia="en-US"/>
                  </w:rPr>
                  <w:drawing>
                    <wp:inline distT="0" distB="0" distL="0" distR="0">
                      <wp:extent cx="1470991" cy="1470991"/>
                      <wp:effectExtent l="0" t="0" r="0" b="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05569" cy="150556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4E367F" w:rsidTr="009F6A03">
        <w:trPr>
          <w:gridAfter w:val="1"/>
          <w:wAfter w:w="8" w:type="dxa"/>
          <w:cantSplit/>
          <w:trHeight w:val="190"/>
          <w:jc w:val="center"/>
        </w:trPr>
        <w:tc>
          <w:tcPr>
            <w:tcW w:w="6943" w:type="dxa"/>
            <w:gridSpan w:val="6"/>
            <w:tcBorders>
              <w:top w:val="single" w:sz="6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B3BBC" w:rsidRPr="00162E42" w:rsidRDefault="00AB54F0" w:rsidP="000C3EC8">
            <w:pPr>
              <w:rPr>
                <w:rFonts w:asciiTheme="minorHAnsi" w:hAnsiTheme="minorHAnsi"/>
                <w:b/>
                <w:sz w:val="20"/>
                <w:szCs w:val="22"/>
              </w:rPr>
            </w:pPr>
            <w:r>
              <w:rPr>
                <w:rFonts w:asciiTheme="minorHAnsi" w:hAnsiTheme="minorHAnsi"/>
                <w:b/>
                <w:sz w:val="20"/>
                <w:szCs w:val="22"/>
              </w:rPr>
              <w:t>ID (</w:t>
            </w:r>
            <w:r w:rsidR="008B3BBC">
              <w:rPr>
                <w:rFonts w:asciiTheme="minorHAnsi" w:hAnsiTheme="minorHAnsi"/>
                <w:b/>
                <w:sz w:val="20"/>
                <w:szCs w:val="22"/>
              </w:rPr>
              <w:t>DNI</w:t>
            </w:r>
            <w:r>
              <w:rPr>
                <w:rFonts w:asciiTheme="minorHAnsi" w:hAnsiTheme="minorHAnsi"/>
                <w:b/>
                <w:sz w:val="20"/>
                <w:szCs w:val="22"/>
              </w:rPr>
              <w:t>)</w:t>
            </w:r>
            <w:r w:rsidR="00290E4C">
              <w:rPr>
                <w:rFonts w:asciiTheme="minorHAnsi" w:hAnsiTheme="minorHAnsi"/>
                <w:b/>
                <w:sz w:val="20"/>
                <w:szCs w:val="22"/>
              </w:rPr>
              <w:t>:</w:t>
            </w:r>
            <w:r w:rsidR="000553DE">
              <w:rPr>
                <w:rFonts w:asciiTheme="minorHAnsi" w:hAnsiTheme="minorHAnsi"/>
                <w:b/>
                <w:sz w:val="20"/>
                <w:szCs w:val="22"/>
              </w:rPr>
              <w:t xml:space="preserve"> </w:t>
            </w:r>
            <w:sdt>
              <w:sdtPr>
                <w:rPr>
                  <w:rFonts w:asciiTheme="minorHAnsi" w:hAnsiTheme="minorHAnsi"/>
                  <w:sz w:val="20"/>
                  <w:szCs w:val="22"/>
                </w:rPr>
                <w:id w:val="1018437439"/>
                <w:lock w:val="sdtLocked"/>
                <w:placeholder>
                  <w:docPart w:val="C5FCB9CC9A2B4128BAD7FC8EDFF5B339"/>
                </w:placeholder>
                <w:showingPlcHdr/>
                <w:text/>
              </w:sdtPr>
              <w:sdtEndPr/>
              <w:sdtContent>
                <w:r w:rsidR="000C3EC8">
                  <w:rPr>
                    <w:rFonts w:asciiTheme="minorHAnsi" w:hAnsiTheme="minorHAnsi"/>
                    <w:sz w:val="20"/>
                    <w:szCs w:val="22"/>
                  </w:rPr>
                  <w:t xml:space="preserve">                                                                                                                   </w:t>
                </w:r>
                <w:r w:rsidR="000C3EC8">
                  <w:rPr>
                    <w:rFonts w:asciiTheme="minorHAnsi" w:hAnsiTheme="minorHAnsi"/>
                    <w:sz w:val="20"/>
                    <w:szCs w:val="20"/>
                  </w:rPr>
                  <w:t xml:space="preserve">     </w:t>
                </w:r>
              </w:sdtContent>
            </w:sdt>
            <w:r w:rsidR="000553DE">
              <w:rPr>
                <w:rFonts w:asciiTheme="minorHAnsi" w:hAnsiTheme="minorHAnsi"/>
                <w:b/>
                <w:sz w:val="20"/>
                <w:szCs w:val="22"/>
              </w:rPr>
              <w:t xml:space="preserve"> </w:t>
            </w:r>
          </w:p>
        </w:tc>
        <w:tc>
          <w:tcPr>
            <w:tcW w:w="2835" w:type="dxa"/>
            <w:gridSpan w:val="3"/>
            <w:vMerge/>
            <w:shd w:val="clear" w:color="auto" w:fill="FFFFFF" w:themeFill="background1"/>
            <w:vAlign w:val="center"/>
          </w:tcPr>
          <w:p w:rsidR="008B3BBC" w:rsidRPr="00162E42" w:rsidRDefault="008B3BBC" w:rsidP="008B3BBC">
            <w:pPr>
              <w:spacing w:line="276" w:lineRule="auto"/>
              <w:rPr>
                <w:rFonts w:asciiTheme="minorHAnsi" w:hAnsiTheme="minorHAnsi"/>
                <w:b/>
                <w:sz w:val="20"/>
                <w:szCs w:val="22"/>
              </w:rPr>
            </w:pPr>
          </w:p>
        </w:tc>
      </w:tr>
      <w:tr w:rsidR="004E367F" w:rsidTr="009F6A03">
        <w:trPr>
          <w:gridAfter w:val="1"/>
          <w:wAfter w:w="8" w:type="dxa"/>
          <w:cantSplit/>
          <w:trHeight w:val="20"/>
          <w:jc w:val="center"/>
        </w:trPr>
        <w:tc>
          <w:tcPr>
            <w:tcW w:w="6943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B3BBC" w:rsidRPr="00162E42" w:rsidRDefault="008B3BBC" w:rsidP="000C3EC8">
            <w:pPr>
              <w:rPr>
                <w:rFonts w:asciiTheme="minorHAnsi" w:hAnsiTheme="minorHAnsi"/>
                <w:b/>
                <w:sz w:val="20"/>
                <w:szCs w:val="22"/>
              </w:rPr>
            </w:pPr>
            <w:r w:rsidRPr="00162E42">
              <w:rPr>
                <w:rFonts w:asciiTheme="minorHAnsi" w:hAnsiTheme="minorHAnsi"/>
                <w:b/>
                <w:sz w:val="20"/>
                <w:szCs w:val="22"/>
              </w:rPr>
              <w:t>Diagnóstico:</w:t>
            </w:r>
            <w:r w:rsidR="000553DE">
              <w:rPr>
                <w:rFonts w:asciiTheme="minorHAnsi" w:hAnsiTheme="minorHAnsi"/>
                <w:b/>
                <w:sz w:val="20"/>
                <w:szCs w:val="22"/>
              </w:rPr>
              <w:t xml:space="preserve"> </w:t>
            </w:r>
            <w:sdt>
              <w:sdtPr>
                <w:rPr>
                  <w:rFonts w:asciiTheme="minorHAnsi" w:hAnsiTheme="minorHAnsi"/>
                  <w:sz w:val="20"/>
                  <w:szCs w:val="22"/>
                </w:rPr>
                <w:id w:val="-684438617"/>
                <w:lock w:val="sdtLocked"/>
                <w:placeholder>
                  <w:docPart w:val="EB42282713BC4D808A42590A9708D173"/>
                </w:placeholder>
                <w:showingPlcHdr/>
                <w:text/>
              </w:sdtPr>
              <w:sdtEndPr/>
              <w:sdtContent>
                <w:r w:rsidR="000C3EC8">
                  <w:rPr>
                    <w:rFonts w:asciiTheme="minorHAnsi" w:hAnsiTheme="minorHAnsi"/>
                    <w:sz w:val="20"/>
                    <w:szCs w:val="20"/>
                  </w:rPr>
                  <w:t xml:space="preserve">                                                                                                                 </w:t>
                </w:r>
              </w:sdtContent>
            </w:sdt>
            <w:r w:rsidR="000553DE">
              <w:rPr>
                <w:rFonts w:asciiTheme="minorHAnsi" w:hAnsiTheme="minorHAnsi"/>
                <w:b/>
                <w:sz w:val="20"/>
                <w:szCs w:val="22"/>
              </w:rPr>
              <w:t xml:space="preserve"> </w:t>
            </w:r>
          </w:p>
        </w:tc>
        <w:tc>
          <w:tcPr>
            <w:tcW w:w="2835" w:type="dxa"/>
            <w:gridSpan w:val="3"/>
            <w:vMerge/>
            <w:shd w:val="clear" w:color="auto" w:fill="FFFFFF" w:themeFill="background1"/>
            <w:vAlign w:val="center"/>
          </w:tcPr>
          <w:p w:rsidR="008B3BBC" w:rsidRPr="00162E42" w:rsidRDefault="008B3BBC" w:rsidP="008B3BBC">
            <w:pPr>
              <w:spacing w:line="276" w:lineRule="auto"/>
              <w:rPr>
                <w:rFonts w:asciiTheme="minorHAnsi" w:hAnsiTheme="minorHAnsi"/>
                <w:b/>
                <w:sz w:val="20"/>
                <w:szCs w:val="22"/>
              </w:rPr>
            </w:pPr>
          </w:p>
        </w:tc>
      </w:tr>
      <w:tr w:rsidR="004E367F" w:rsidTr="009F6A03">
        <w:trPr>
          <w:gridAfter w:val="1"/>
          <w:wAfter w:w="8" w:type="dxa"/>
          <w:cantSplit/>
          <w:trHeight w:val="20"/>
          <w:jc w:val="center"/>
        </w:trPr>
        <w:tc>
          <w:tcPr>
            <w:tcW w:w="6943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B3BBC" w:rsidRPr="00162E42" w:rsidRDefault="008B3BBC" w:rsidP="00A6191B">
            <w:pPr>
              <w:rPr>
                <w:rFonts w:asciiTheme="minorHAnsi" w:hAnsiTheme="minorHAnsi"/>
                <w:b/>
                <w:sz w:val="20"/>
                <w:szCs w:val="22"/>
              </w:rPr>
            </w:pPr>
            <w:r w:rsidRPr="00162E42">
              <w:rPr>
                <w:rFonts w:asciiTheme="minorHAnsi" w:hAnsiTheme="minorHAnsi"/>
                <w:b/>
                <w:sz w:val="20"/>
                <w:szCs w:val="22"/>
              </w:rPr>
              <w:t xml:space="preserve">Unidad de Tratamiento: </w:t>
            </w:r>
            <w:r w:rsidRPr="00B4136B">
              <w:rPr>
                <w:rFonts w:asciiTheme="minorHAnsi" w:hAnsiTheme="minorHAnsi"/>
                <w:sz w:val="20"/>
                <w:szCs w:val="22"/>
              </w:rPr>
              <w:t>FLEXITRON</w:t>
            </w:r>
            <w:r>
              <w:rPr>
                <w:rFonts w:asciiTheme="minorHAnsi" w:hAnsiTheme="minorHAnsi"/>
                <w:sz w:val="20"/>
                <w:szCs w:val="22"/>
              </w:rPr>
              <w:t xml:space="preserve"> Co</w:t>
            </w:r>
            <w:r w:rsidRPr="00B4136B">
              <w:rPr>
                <w:rFonts w:asciiTheme="minorHAnsi" w:hAnsiTheme="minorHAnsi"/>
                <w:sz w:val="20"/>
                <w:szCs w:val="22"/>
              </w:rPr>
              <w:t>-60</w:t>
            </w:r>
          </w:p>
        </w:tc>
        <w:tc>
          <w:tcPr>
            <w:tcW w:w="2835" w:type="dxa"/>
            <w:gridSpan w:val="3"/>
            <w:vMerge/>
            <w:shd w:val="clear" w:color="auto" w:fill="FFFFFF" w:themeFill="background1"/>
            <w:vAlign w:val="center"/>
          </w:tcPr>
          <w:p w:rsidR="008B3BBC" w:rsidRPr="00162E42" w:rsidRDefault="008B3BBC" w:rsidP="008B3BBC">
            <w:pPr>
              <w:spacing w:line="276" w:lineRule="auto"/>
              <w:rPr>
                <w:rFonts w:asciiTheme="minorHAnsi" w:hAnsiTheme="minorHAnsi"/>
                <w:b/>
                <w:sz w:val="20"/>
                <w:szCs w:val="22"/>
              </w:rPr>
            </w:pPr>
          </w:p>
        </w:tc>
      </w:tr>
      <w:tr w:rsidR="004E367F" w:rsidTr="009F6A03">
        <w:trPr>
          <w:gridAfter w:val="1"/>
          <w:wAfter w:w="8" w:type="dxa"/>
          <w:cantSplit/>
          <w:trHeight w:val="20"/>
          <w:jc w:val="center"/>
        </w:trPr>
        <w:tc>
          <w:tcPr>
            <w:tcW w:w="6943" w:type="dxa"/>
            <w:gridSpan w:val="6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</w:tcPr>
          <w:p w:rsidR="0034451A" w:rsidRDefault="008B3BBC" w:rsidP="0082417F">
            <w:pPr>
              <w:rPr>
                <w:rFonts w:asciiTheme="minorHAnsi" w:hAnsiTheme="minorHAnsi"/>
                <w:b/>
                <w:sz w:val="20"/>
                <w:szCs w:val="22"/>
              </w:rPr>
            </w:pPr>
            <w:r w:rsidRPr="00162E42">
              <w:rPr>
                <w:rFonts w:asciiTheme="minorHAnsi" w:hAnsiTheme="minorHAnsi"/>
                <w:b/>
                <w:sz w:val="20"/>
                <w:szCs w:val="22"/>
              </w:rPr>
              <w:t>Tratamiento</w:t>
            </w:r>
          </w:p>
          <w:p w:rsidR="007E6213" w:rsidRDefault="007E6213" w:rsidP="0082417F">
            <w:pPr>
              <w:rPr>
                <w:rFonts w:asciiTheme="minorHAnsi" w:hAnsiTheme="minorHAnsi"/>
                <w:b/>
                <w:sz w:val="20"/>
                <w:szCs w:val="22"/>
              </w:rPr>
            </w:pPr>
          </w:p>
          <w:tbl>
            <w:tblPr>
              <w:tblStyle w:val="TableGrid"/>
              <w:tblW w:w="67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67"/>
              <w:gridCol w:w="1260"/>
              <w:gridCol w:w="1080"/>
              <w:gridCol w:w="1260"/>
              <w:gridCol w:w="1080"/>
            </w:tblGrid>
            <w:tr w:rsidR="00064959" w:rsidTr="00F51ADF">
              <w:trPr>
                <w:trHeight w:val="207"/>
              </w:trPr>
              <w:tc>
                <w:tcPr>
                  <w:tcW w:w="2067" w:type="dxa"/>
                </w:tcPr>
                <w:p w:rsidR="00064959" w:rsidRDefault="00772DF6" w:rsidP="00D85D8A">
                  <w:pPr>
                    <w:rPr>
                      <w:rFonts w:asciiTheme="minorHAnsi" w:hAnsiTheme="minorHAnsi"/>
                      <w:b/>
                      <w:sz w:val="20"/>
                      <w:szCs w:val="22"/>
                    </w:rPr>
                  </w:pPr>
                  <w:sdt>
                    <w:sdtPr>
                      <w:rPr>
                        <w:rFonts w:asciiTheme="minorHAnsi" w:hAnsiTheme="minorHAnsi"/>
                        <w:b/>
                        <w:sz w:val="20"/>
                        <w:szCs w:val="22"/>
                      </w:rPr>
                      <w:tag w:val="grp1_cb1"/>
                      <w:id w:val="2050724500"/>
                      <w:lock w:val="sdtLocked"/>
                      <w:dataBinding w:prefixMappings="xmlns:ns0='Tratamiento Braquiterapia' " w:xpath="/ns0:checkboxes[1]/ns0:Tratamiento[1]/@cb1" w:storeItemID="{37D05976-CB07-42B8-A790-E08511F4C23B}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51ADF">
                        <w:rPr>
                          <w:rFonts w:ascii="MS Gothic" w:eastAsia="MS Gothic" w:hAnsi="MS Gothic" w:hint="eastAsia"/>
                          <w:b/>
                          <w:sz w:val="20"/>
                          <w:szCs w:val="22"/>
                        </w:rPr>
                        <w:t>☐</w:t>
                      </w:r>
                    </w:sdtContent>
                  </w:sdt>
                  <w:r w:rsidR="00064959">
                    <w:rPr>
                      <w:rFonts w:asciiTheme="minorHAnsi" w:hAnsiTheme="minorHAnsi"/>
                      <w:b/>
                      <w:sz w:val="20"/>
                      <w:szCs w:val="22"/>
                    </w:rPr>
                    <w:t xml:space="preserve"> Solo </w:t>
                  </w:r>
                  <w:proofErr w:type="spellStart"/>
                  <w:r w:rsidR="00064959">
                    <w:rPr>
                      <w:rFonts w:asciiTheme="minorHAnsi" w:hAnsiTheme="minorHAnsi"/>
                      <w:b/>
                      <w:sz w:val="20"/>
                      <w:szCs w:val="22"/>
                    </w:rPr>
                    <w:t>Braquiterapia</w:t>
                  </w:r>
                  <w:proofErr w:type="spellEnd"/>
                </w:p>
              </w:tc>
              <w:tc>
                <w:tcPr>
                  <w:tcW w:w="1260" w:type="dxa"/>
                </w:tcPr>
                <w:p w:rsidR="00064959" w:rsidRDefault="00064959" w:rsidP="0082417F">
                  <w:pPr>
                    <w:rPr>
                      <w:rFonts w:asciiTheme="minorHAnsi" w:hAnsiTheme="minorHAnsi"/>
                      <w:b/>
                      <w:sz w:val="20"/>
                      <w:szCs w:val="22"/>
                    </w:rPr>
                  </w:pPr>
                </w:p>
              </w:tc>
              <w:tc>
                <w:tcPr>
                  <w:tcW w:w="1080" w:type="dxa"/>
                </w:tcPr>
                <w:p w:rsidR="00064959" w:rsidRDefault="00064959" w:rsidP="0082417F">
                  <w:pPr>
                    <w:rPr>
                      <w:rFonts w:asciiTheme="minorHAnsi" w:hAnsiTheme="minorHAnsi"/>
                      <w:b/>
                      <w:sz w:val="20"/>
                      <w:szCs w:val="22"/>
                    </w:rPr>
                  </w:pPr>
                </w:p>
              </w:tc>
              <w:tc>
                <w:tcPr>
                  <w:tcW w:w="1260" w:type="dxa"/>
                </w:tcPr>
                <w:p w:rsidR="00064959" w:rsidRDefault="00064959" w:rsidP="0082417F">
                  <w:pPr>
                    <w:rPr>
                      <w:rFonts w:asciiTheme="minorHAnsi" w:hAnsiTheme="minorHAnsi"/>
                      <w:b/>
                      <w:sz w:val="20"/>
                      <w:szCs w:val="22"/>
                    </w:rPr>
                  </w:pPr>
                </w:p>
              </w:tc>
              <w:tc>
                <w:tcPr>
                  <w:tcW w:w="1080" w:type="dxa"/>
                </w:tcPr>
                <w:p w:rsidR="00064959" w:rsidRDefault="00064959" w:rsidP="0082417F">
                  <w:pPr>
                    <w:rPr>
                      <w:rFonts w:asciiTheme="minorHAnsi" w:hAnsiTheme="minorHAnsi"/>
                      <w:b/>
                      <w:sz w:val="20"/>
                      <w:szCs w:val="22"/>
                    </w:rPr>
                  </w:pPr>
                </w:p>
              </w:tc>
            </w:tr>
            <w:tr w:rsidR="00064959" w:rsidTr="00BE4E6D">
              <w:tc>
                <w:tcPr>
                  <w:tcW w:w="2067" w:type="dxa"/>
                </w:tcPr>
                <w:p w:rsidR="00064959" w:rsidRDefault="00772DF6" w:rsidP="0082417F">
                  <w:pPr>
                    <w:rPr>
                      <w:rFonts w:asciiTheme="minorHAnsi" w:hAnsiTheme="minorHAnsi"/>
                      <w:b/>
                      <w:sz w:val="20"/>
                      <w:szCs w:val="22"/>
                    </w:rPr>
                  </w:pPr>
                  <w:sdt>
                    <w:sdtPr>
                      <w:rPr>
                        <w:rFonts w:asciiTheme="minorHAnsi" w:hAnsiTheme="minorHAnsi"/>
                        <w:b/>
                        <w:sz w:val="20"/>
                        <w:szCs w:val="22"/>
                      </w:rPr>
                      <w:tag w:val="grp1_cb2"/>
                      <w:id w:val="-1487088867"/>
                      <w:lock w:val="sdtLocked"/>
                      <w:dataBinding w:prefixMappings="xmlns:ns0='Tratamiento Braquiterapia' " w:xpath="/ns0:checkboxes[1]/ns0:Tratamiento[1]/@cb2" w:storeItemID="{37D05976-CB07-42B8-A790-E08511F4C23B}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17EA0">
                        <w:rPr>
                          <w:rFonts w:ascii="MS Gothic" w:eastAsia="MS Gothic" w:hAnsi="MS Gothic" w:hint="eastAsia"/>
                          <w:b/>
                          <w:sz w:val="20"/>
                          <w:szCs w:val="22"/>
                        </w:rPr>
                        <w:t>☐</w:t>
                      </w:r>
                    </w:sdtContent>
                  </w:sdt>
                  <w:r w:rsidR="00064959">
                    <w:rPr>
                      <w:rFonts w:asciiTheme="minorHAnsi" w:hAnsiTheme="minorHAnsi"/>
                      <w:b/>
                      <w:sz w:val="20"/>
                      <w:szCs w:val="22"/>
                    </w:rPr>
                    <w:t xml:space="preserve"> </w:t>
                  </w:r>
                  <w:proofErr w:type="spellStart"/>
                  <w:r w:rsidR="00064959">
                    <w:rPr>
                      <w:rFonts w:asciiTheme="minorHAnsi" w:hAnsiTheme="minorHAnsi"/>
                      <w:b/>
                      <w:sz w:val="20"/>
                      <w:szCs w:val="22"/>
                    </w:rPr>
                    <w:t>Teleterapia</w:t>
                  </w:r>
                  <w:proofErr w:type="spellEnd"/>
                  <w:r w:rsidR="00064959">
                    <w:rPr>
                      <w:rFonts w:asciiTheme="minorHAnsi" w:hAnsiTheme="minorHAnsi"/>
                      <w:b/>
                      <w:sz w:val="20"/>
                      <w:szCs w:val="22"/>
                    </w:rPr>
                    <w:t>:</w:t>
                  </w:r>
                </w:p>
              </w:tc>
              <w:tc>
                <w:tcPr>
                  <w:tcW w:w="1260" w:type="dxa"/>
                </w:tcPr>
                <w:p w:rsidR="00064959" w:rsidRDefault="00064959" w:rsidP="0082417F">
                  <w:pPr>
                    <w:rPr>
                      <w:rFonts w:asciiTheme="minorHAnsi" w:hAnsiTheme="minorHAnsi"/>
                      <w:b/>
                      <w:sz w:val="20"/>
                      <w:szCs w:val="22"/>
                    </w:rPr>
                  </w:pPr>
                  <w:r>
                    <w:rPr>
                      <w:rFonts w:asciiTheme="minorHAnsi" w:hAnsiTheme="minorHAnsi"/>
                      <w:b/>
                      <w:sz w:val="20"/>
                      <w:szCs w:val="22"/>
                    </w:rPr>
                    <w:t xml:space="preserve">Dosis </w:t>
                  </w:r>
                  <w:r w:rsidRPr="00D85D8A">
                    <w:rPr>
                      <w:rFonts w:asciiTheme="minorHAnsi" w:hAnsiTheme="minorHAnsi"/>
                      <w:sz w:val="20"/>
                      <w:szCs w:val="22"/>
                    </w:rPr>
                    <w:t>(</w:t>
                  </w:r>
                  <w:proofErr w:type="spellStart"/>
                  <w:r w:rsidRPr="00D85D8A">
                    <w:rPr>
                      <w:rFonts w:asciiTheme="minorHAnsi" w:hAnsiTheme="minorHAnsi"/>
                      <w:sz w:val="20"/>
                      <w:szCs w:val="22"/>
                    </w:rPr>
                    <w:t>cGy</w:t>
                  </w:r>
                  <w:proofErr w:type="spellEnd"/>
                  <w:r w:rsidRPr="00D85D8A">
                    <w:rPr>
                      <w:rFonts w:asciiTheme="minorHAnsi" w:hAnsiTheme="minorHAnsi"/>
                      <w:sz w:val="20"/>
                      <w:szCs w:val="22"/>
                    </w:rPr>
                    <w:t>)</w:t>
                  </w:r>
                  <w:r>
                    <w:rPr>
                      <w:rFonts w:asciiTheme="minorHAnsi" w:hAnsiTheme="minorHAnsi"/>
                      <w:b/>
                      <w:sz w:val="20"/>
                      <w:szCs w:val="22"/>
                    </w:rPr>
                    <w:t>:</w:t>
                  </w:r>
                </w:p>
              </w:tc>
              <w:sdt>
                <w:sdtPr>
                  <w:rPr>
                    <w:rFonts w:asciiTheme="minorHAnsi" w:hAnsiTheme="minorHAnsi"/>
                    <w:b/>
                    <w:sz w:val="20"/>
                    <w:szCs w:val="22"/>
                  </w:rPr>
                  <w:id w:val="2079480093"/>
                  <w:lock w:val="sdtLocked"/>
                  <w:placeholder>
                    <w:docPart w:val="24BD3E2BEAAB4EC087BA8361E1B1750A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1080" w:type="dxa"/>
                    </w:tcPr>
                    <w:p w:rsidR="00064959" w:rsidRDefault="00135B5E" w:rsidP="00135B5E">
                      <w:pPr>
                        <w:rPr>
                          <w:rFonts w:asciiTheme="minorHAnsi" w:hAnsiTheme="minorHAnsi"/>
                          <w:b/>
                          <w:sz w:val="20"/>
                          <w:szCs w:val="22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20"/>
                          <w:szCs w:val="22"/>
                        </w:rPr>
                        <w:t xml:space="preserve">               </w:t>
                      </w:r>
                      <w:r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 </w:t>
                      </w:r>
                    </w:p>
                  </w:tc>
                </w:sdtContent>
              </w:sdt>
              <w:tc>
                <w:tcPr>
                  <w:tcW w:w="1260" w:type="dxa"/>
                </w:tcPr>
                <w:p w:rsidR="00064959" w:rsidRDefault="00064959" w:rsidP="0082417F">
                  <w:pPr>
                    <w:rPr>
                      <w:rFonts w:asciiTheme="minorHAnsi" w:hAnsiTheme="minorHAnsi"/>
                      <w:b/>
                      <w:sz w:val="20"/>
                      <w:szCs w:val="22"/>
                    </w:rPr>
                  </w:pPr>
                </w:p>
              </w:tc>
              <w:tc>
                <w:tcPr>
                  <w:tcW w:w="1080" w:type="dxa"/>
                </w:tcPr>
                <w:p w:rsidR="00064959" w:rsidRDefault="00064959" w:rsidP="0082417F">
                  <w:pPr>
                    <w:rPr>
                      <w:rFonts w:asciiTheme="minorHAnsi" w:hAnsiTheme="minorHAnsi"/>
                      <w:b/>
                      <w:sz w:val="20"/>
                      <w:szCs w:val="22"/>
                    </w:rPr>
                  </w:pPr>
                </w:p>
              </w:tc>
            </w:tr>
            <w:tr w:rsidR="00925599" w:rsidTr="00BE4E6D">
              <w:tc>
                <w:tcPr>
                  <w:tcW w:w="2067" w:type="dxa"/>
                </w:tcPr>
                <w:p w:rsidR="00925599" w:rsidRDefault="00925599" w:rsidP="00925599">
                  <w:pPr>
                    <w:rPr>
                      <w:rFonts w:asciiTheme="minorHAnsi" w:hAnsiTheme="minorHAnsi"/>
                      <w:b/>
                      <w:sz w:val="20"/>
                      <w:szCs w:val="22"/>
                    </w:rPr>
                  </w:pPr>
                </w:p>
              </w:tc>
              <w:tc>
                <w:tcPr>
                  <w:tcW w:w="1260" w:type="dxa"/>
                </w:tcPr>
                <w:p w:rsidR="00925599" w:rsidRDefault="00925599" w:rsidP="00925599">
                  <w:pPr>
                    <w:rPr>
                      <w:rFonts w:asciiTheme="minorHAnsi" w:hAnsiTheme="minorHAnsi"/>
                      <w:b/>
                      <w:sz w:val="20"/>
                      <w:szCs w:val="22"/>
                    </w:rPr>
                  </w:pPr>
                  <w:r>
                    <w:rPr>
                      <w:rFonts w:asciiTheme="minorHAnsi" w:hAnsiTheme="minorHAnsi"/>
                      <w:b/>
                      <w:sz w:val="20"/>
                      <w:szCs w:val="22"/>
                    </w:rPr>
                    <w:t xml:space="preserve">Recto </w:t>
                  </w:r>
                  <w:r w:rsidRPr="00D85D8A">
                    <w:rPr>
                      <w:rFonts w:asciiTheme="minorHAnsi" w:hAnsiTheme="minorHAnsi"/>
                      <w:sz w:val="20"/>
                      <w:szCs w:val="22"/>
                    </w:rPr>
                    <w:t>(</w:t>
                  </w:r>
                  <w:proofErr w:type="spellStart"/>
                  <w:r w:rsidRPr="00D85D8A">
                    <w:rPr>
                      <w:rFonts w:asciiTheme="minorHAnsi" w:hAnsiTheme="minorHAnsi"/>
                      <w:sz w:val="20"/>
                      <w:szCs w:val="22"/>
                    </w:rPr>
                    <w:t>cGy</w:t>
                  </w:r>
                  <w:proofErr w:type="spellEnd"/>
                  <w:r w:rsidRPr="00D85D8A">
                    <w:rPr>
                      <w:rFonts w:asciiTheme="minorHAnsi" w:hAnsiTheme="minorHAnsi"/>
                      <w:sz w:val="20"/>
                      <w:szCs w:val="22"/>
                    </w:rPr>
                    <w:t>)</w:t>
                  </w:r>
                  <w:r>
                    <w:rPr>
                      <w:rFonts w:asciiTheme="minorHAnsi" w:hAnsiTheme="minorHAnsi"/>
                      <w:b/>
                      <w:sz w:val="20"/>
                      <w:szCs w:val="22"/>
                    </w:rPr>
                    <w:t>:</w:t>
                  </w:r>
                </w:p>
              </w:tc>
              <w:sdt>
                <w:sdtPr>
                  <w:rPr>
                    <w:rFonts w:asciiTheme="minorHAnsi" w:hAnsiTheme="minorHAnsi"/>
                    <w:b/>
                    <w:sz w:val="20"/>
                    <w:szCs w:val="22"/>
                  </w:rPr>
                  <w:id w:val="-1810008870"/>
                  <w:lock w:val="sdtLocked"/>
                  <w:placeholder>
                    <w:docPart w:val="2F519A4100144C8DAEC5A20578F9C820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1080" w:type="dxa"/>
                    </w:tcPr>
                    <w:p w:rsidR="00925599" w:rsidRDefault="00135B5E" w:rsidP="00135B5E">
                      <w:pPr>
                        <w:rPr>
                          <w:rFonts w:asciiTheme="minorHAnsi" w:hAnsiTheme="minorHAnsi"/>
                          <w:b/>
                          <w:sz w:val="20"/>
                          <w:szCs w:val="22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20"/>
                          <w:szCs w:val="22"/>
                        </w:rPr>
                        <w:t xml:space="preserve">               </w:t>
                      </w:r>
                      <w:r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 </w:t>
                      </w:r>
                    </w:p>
                  </w:tc>
                </w:sdtContent>
              </w:sdt>
              <w:tc>
                <w:tcPr>
                  <w:tcW w:w="1260" w:type="dxa"/>
                </w:tcPr>
                <w:p w:rsidR="00925599" w:rsidRDefault="00925599" w:rsidP="00925599">
                  <w:pPr>
                    <w:rPr>
                      <w:rFonts w:asciiTheme="minorHAnsi" w:hAnsiTheme="minorHAnsi"/>
                      <w:b/>
                      <w:sz w:val="20"/>
                      <w:szCs w:val="22"/>
                    </w:rPr>
                  </w:pPr>
                  <w:r>
                    <w:rPr>
                      <w:rFonts w:asciiTheme="minorHAnsi" w:hAnsiTheme="minorHAnsi"/>
                      <w:b/>
                      <w:sz w:val="20"/>
                      <w:szCs w:val="22"/>
                    </w:rPr>
                    <w:t xml:space="preserve">Vejiga </w:t>
                  </w:r>
                  <w:r w:rsidRPr="00D85D8A">
                    <w:rPr>
                      <w:rFonts w:asciiTheme="minorHAnsi" w:hAnsiTheme="minorHAnsi"/>
                      <w:sz w:val="20"/>
                      <w:szCs w:val="22"/>
                    </w:rPr>
                    <w:t>(</w:t>
                  </w:r>
                  <w:proofErr w:type="spellStart"/>
                  <w:r w:rsidRPr="00D85D8A">
                    <w:rPr>
                      <w:rFonts w:asciiTheme="minorHAnsi" w:hAnsiTheme="minorHAnsi"/>
                      <w:sz w:val="20"/>
                      <w:szCs w:val="22"/>
                    </w:rPr>
                    <w:t>cGy</w:t>
                  </w:r>
                  <w:proofErr w:type="spellEnd"/>
                  <w:r w:rsidRPr="00D85D8A">
                    <w:rPr>
                      <w:rFonts w:asciiTheme="minorHAnsi" w:hAnsiTheme="minorHAnsi"/>
                      <w:sz w:val="20"/>
                      <w:szCs w:val="22"/>
                    </w:rPr>
                    <w:t>)</w:t>
                  </w:r>
                  <w:r>
                    <w:rPr>
                      <w:rFonts w:asciiTheme="minorHAnsi" w:hAnsiTheme="minorHAnsi"/>
                      <w:b/>
                      <w:sz w:val="20"/>
                      <w:szCs w:val="22"/>
                    </w:rPr>
                    <w:t>:</w:t>
                  </w:r>
                </w:p>
              </w:tc>
              <w:sdt>
                <w:sdtPr>
                  <w:rPr>
                    <w:rFonts w:asciiTheme="minorHAnsi" w:hAnsiTheme="minorHAnsi"/>
                    <w:b/>
                    <w:sz w:val="20"/>
                    <w:szCs w:val="22"/>
                  </w:rPr>
                  <w:id w:val="-733620844"/>
                  <w:lock w:val="sdtLocked"/>
                  <w:placeholder>
                    <w:docPart w:val="C3037595B37645AFBFE7105D9AF858C8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1080" w:type="dxa"/>
                    </w:tcPr>
                    <w:p w:rsidR="00925599" w:rsidRDefault="00135B5E" w:rsidP="00135B5E">
                      <w:pPr>
                        <w:rPr>
                          <w:rFonts w:asciiTheme="minorHAnsi" w:hAnsiTheme="minorHAnsi"/>
                          <w:b/>
                          <w:sz w:val="20"/>
                          <w:szCs w:val="22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20"/>
                          <w:szCs w:val="22"/>
                        </w:rPr>
                        <w:t xml:space="preserve">               </w:t>
                      </w:r>
                      <w:r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 </w:t>
                      </w:r>
                    </w:p>
                  </w:tc>
                </w:sdtContent>
              </w:sdt>
            </w:tr>
          </w:tbl>
          <w:p w:rsidR="005B0CA7" w:rsidRDefault="005B0CA7" w:rsidP="00F63964">
            <w:pPr>
              <w:spacing w:after="240" w:line="276" w:lineRule="auto"/>
              <w:rPr>
                <w:rFonts w:asciiTheme="minorHAnsi" w:hAnsiTheme="minorHAnsi"/>
                <w:sz w:val="20"/>
                <w:szCs w:val="22"/>
              </w:rPr>
            </w:pPr>
          </w:p>
        </w:tc>
        <w:tc>
          <w:tcPr>
            <w:tcW w:w="2835" w:type="dxa"/>
            <w:gridSpan w:val="3"/>
            <w:vMerge/>
            <w:tcBorders>
              <w:bottom w:val="single" w:sz="12" w:space="0" w:color="auto"/>
            </w:tcBorders>
            <w:shd w:val="clear" w:color="auto" w:fill="FFFFFF" w:themeFill="background1"/>
          </w:tcPr>
          <w:p w:rsidR="008B3BBC" w:rsidRPr="00162E42" w:rsidRDefault="008B3BBC" w:rsidP="008B3BBC">
            <w:pPr>
              <w:spacing w:line="276" w:lineRule="auto"/>
              <w:rPr>
                <w:rFonts w:asciiTheme="minorHAnsi" w:hAnsiTheme="minorHAnsi"/>
                <w:b/>
                <w:sz w:val="20"/>
                <w:szCs w:val="22"/>
              </w:rPr>
            </w:pPr>
          </w:p>
        </w:tc>
      </w:tr>
      <w:tr w:rsidR="001542C1" w:rsidTr="00414AB5">
        <w:trPr>
          <w:gridAfter w:val="1"/>
          <w:wAfter w:w="8" w:type="dxa"/>
          <w:trHeight w:val="340"/>
          <w:jc w:val="center"/>
        </w:trPr>
        <w:tc>
          <w:tcPr>
            <w:tcW w:w="9778" w:type="dxa"/>
            <w:gridSpan w:val="9"/>
            <w:tcBorders>
              <w:top w:val="single" w:sz="12" w:space="0" w:color="auto"/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1542C1" w:rsidRPr="005F33EE" w:rsidRDefault="004D41A8" w:rsidP="004438A8">
            <w:pPr>
              <w:rPr>
                <w:rFonts w:asciiTheme="minorHAnsi" w:hAnsiTheme="minorHAnsi"/>
                <w:b/>
                <w:sz w:val="20"/>
                <w:szCs w:val="22"/>
              </w:rPr>
            </w:pPr>
            <w:r w:rsidRPr="003B7838">
              <w:rPr>
                <w:rFonts w:asciiTheme="minorHAnsi" w:hAnsiTheme="minorHAnsi"/>
                <w:b/>
                <w:sz w:val="22"/>
                <w:szCs w:val="22"/>
              </w:rPr>
              <w:t xml:space="preserve">CONSENTIMIENTO INFORMADO:  </w:t>
            </w:r>
            <w:r w:rsidRPr="003B7838">
              <w:rPr>
                <w:rFonts w:asciiTheme="minorHAnsi" w:hAnsiTheme="minorHAnsi"/>
                <w:b/>
                <w:sz w:val="22"/>
                <w:szCs w:val="20"/>
              </w:rPr>
              <w:t xml:space="preserve"> SI</w:t>
            </w:r>
            <w:r w:rsidRPr="00162E42"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sdt>
              <w:sdtPr>
                <w:rPr>
                  <w:rFonts w:asciiTheme="minorHAnsi" w:hAnsiTheme="minorHAnsi"/>
                  <w:b/>
                  <w:sz w:val="20"/>
                  <w:szCs w:val="20"/>
                </w:rPr>
                <w:id w:val="1649091382"/>
                <w:lock w:val="sdtLocked"/>
                <w:dataBinding w:prefixMappings="xmlns:ns0='Tratamiento Braquiterapia' " w:xpath="/ns0:checkboxes[1]/ns0:Consentimiento[1]/@cb1" w:storeItemID="{37D05976-CB07-42B8-A790-E08511F4C23B}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131D"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☐</w:t>
                </w:r>
              </w:sdtContent>
            </w:sdt>
            <w:r w:rsidRPr="00162E42">
              <w:rPr>
                <w:rFonts w:asciiTheme="minorHAnsi" w:hAnsiTheme="minorHAnsi"/>
                <w:b/>
                <w:sz w:val="20"/>
                <w:szCs w:val="20"/>
              </w:rPr>
              <w:t xml:space="preserve">             </w:t>
            </w:r>
            <w:r w:rsidRPr="003B7838">
              <w:rPr>
                <w:rFonts w:asciiTheme="minorHAnsi" w:hAnsiTheme="minorHAnsi"/>
                <w:b/>
                <w:sz w:val="22"/>
                <w:szCs w:val="20"/>
              </w:rPr>
              <w:t>NO</w:t>
            </w:r>
            <w:r w:rsidR="00F63964">
              <w:rPr>
                <w:rFonts w:asciiTheme="minorHAnsi" w:hAnsiTheme="minorHAnsi"/>
                <w:b/>
                <w:sz w:val="22"/>
                <w:szCs w:val="20"/>
              </w:rPr>
              <w:t xml:space="preserve"> </w:t>
            </w:r>
            <w:sdt>
              <w:sdtPr>
                <w:rPr>
                  <w:rFonts w:asciiTheme="minorHAnsi" w:hAnsiTheme="minorHAnsi"/>
                  <w:b/>
                  <w:sz w:val="22"/>
                  <w:szCs w:val="20"/>
                </w:rPr>
                <w:id w:val="256101035"/>
                <w:lock w:val="sdtLocked"/>
                <w:dataBinding w:prefixMappings="xmlns:ns0='Tratamiento Braquiterapia' " w:xpath="/ns0:checkboxes[1]/ns0:Consentimiento[1]/@cb2" w:storeItemID="{37D05976-CB07-42B8-A790-E08511F4C23B}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7EA0">
                  <w:rPr>
                    <w:rFonts w:ascii="MS Gothic" w:eastAsia="MS Gothic" w:hAnsi="MS Gothic" w:hint="eastAsia"/>
                    <w:b/>
                    <w:sz w:val="22"/>
                    <w:szCs w:val="20"/>
                  </w:rPr>
                  <w:t>☐</w:t>
                </w:r>
              </w:sdtContent>
            </w:sdt>
          </w:p>
        </w:tc>
      </w:tr>
      <w:tr w:rsidR="00DE0F53" w:rsidTr="00414AB5">
        <w:trPr>
          <w:gridAfter w:val="1"/>
          <w:wAfter w:w="8" w:type="dxa"/>
          <w:jc w:val="center"/>
        </w:trPr>
        <w:tc>
          <w:tcPr>
            <w:tcW w:w="9778" w:type="dxa"/>
            <w:gridSpan w:val="9"/>
            <w:tcBorders>
              <w:top w:val="single" w:sz="8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DE0F53" w:rsidRPr="00C2021D" w:rsidRDefault="00DE0F53" w:rsidP="00625CFA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B7838">
              <w:rPr>
                <w:rFonts w:asciiTheme="minorHAnsi" w:hAnsiTheme="minorHAnsi"/>
                <w:b/>
                <w:sz w:val="22"/>
                <w:szCs w:val="22"/>
              </w:rPr>
              <w:t>PRESCRIPCIÓN DE TRATAMIENTO</w:t>
            </w:r>
          </w:p>
        </w:tc>
      </w:tr>
      <w:tr w:rsidR="00104877" w:rsidTr="009F6A03">
        <w:trPr>
          <w:gridAfter w:val="1"/>
          <w:wAfter w:w="8" w:type="dxa"/>
          <w:trHeight w:val="170"/>
          <w:jc w:val="center"/>
        </w:trPr>
        <w:tc>
          <w:tcPr>
            <w:tcW w:w="348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104877" w:rsidRPr="00162E42" w:rsidRDefault="00104877" w:rsidP="00A74B4B">
            <w:pPr>
              <w:rPr>
                <w:rFonts w:ascii="Calibri" w:hAnsi="Calibri"/>
                <w:sz w:val="20"/>
                <w:szCs w:val="20"/>
              </w:rPr>
            </w:pPr>
            <w:r w:rsidRPr="00162E42">
              <w:rPr>
                <w:rFonts w:asciiTheme="minorHAnsi" w:hAnsiTheme="minorHAnsi"/>
                <w:b/>
                <w:sz w:val="20"/>
                <w:szCs w:val="20"/>
              </w:rPr>
              <w:t>Dosis/fracción</w:t>
            </w:r>
            <w:r w:rsidR="00FA3124"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r w:rsidR="00FA3124" w:rsidRPr="00FA3124">
              <w:rPr>
                <w:rFonts w:asciiTheme="minorHAnsi" w:hAnsiTheme="minorHAnsi"/>
                <w:sz w:val="20"/>
                <w:szCs w:val="20"/>
              </w:rPr>
              <w:t>(</w:t>
            </w:r>
            <w:proofErr w:type="spellStart"/>
            <w:r w:rsidR="00FA3124" w:rsidRPr="00FA3124">
              <w:rPr>
                <w:rFonts w:asciiTheme="minorHAnsi" w:hAnsiTheme="minorHAnsi"/>
                <w:sz w:val="20"/>
                <w:szCs w:val="20"/>
              </w:rPr>
              <w:t>cGy</w:t>
            </w:r>
            <w:proofErr w:type="spellEnd"/>
            <w:r w:rsidR="00FA3124" w:rsidRPr="00FA3124">
              <w:rPr>
                <w:rFonts w:asciiTheme="minorHAnsi" w:hAnsiTheme="minorHAnsi"/>
                <w:sz w:val="20"/>
                <w:szCs w:val="20"/>
              </w:rPr>
              <w:t>)</w:t>
            </w:r>
            <w:r w:rsidRPr="00162E42">
              <w:rPr>
                <w:rFonts w:asciiTheme="minorHAnsi" w:hAnsiTheme="minorHAnsi"/>
                <w:b/>
                <w:sz w:val="20"/>
                <w:szCs w:val="20"/>
              </w:rPr>
              <w:t>:</w:t>
            </w:r>
            <w:r w:rsidR="00D0185C"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sdt>
              <w:sdtPr>
                <w:rPr>
                  <w:rFonts w:asciiTheme="minorHAnsi" w:hAnsiTheme="minorHAnsi"/>
                  <w:b/>
                  <w:sz w:val="20"/>
                  <w:szCs w:val="20"/>
                </w:rPr>
                <w:id w:val="1180623327"/>
                <w:lock w:val="sdtLocked"/>
                <w:placeholder>
                  <w:docPart w:val="1ADBA6D0344245FA80D016791F1B7AA7"/>
                </w:placeholder>
                <w:showingPlcHdr/>
                <w:text/>
              </w:sdtPr>
              <w:sdtEndPr/>
              <w:sdtContent>
                <w:r w:rsidR="002E30CE">
                  <w:rPr>
                    <w:rFonts w:asciiTheme="minorHAnsi" w:hAnsiTheme="minorHAnsi"/>
                    <w:sz w:val="20"/>
                    <w:szCs w:val="20"/>
                  </w:rPr>
                  <w:t xml:space="preserve"> </w:t>
                </w:r>
                <w:r w:rsidR="00C22387">
                  <w:rPr>
                    <w:rFonts w:asciiTheme="minorHAnsi" w:hAnsiTheme="minorHAnsi"/>
                    <w:sz w:val="20"/>
                    <w:szCs w:val="20"/>
                  </w:rPr>
                  <w:t xml:space="preserve">                </w:t>
                </w:r>
                <w:r w:rsidR="002E30CE">
                  <w:rPr>
                    <w:rFonts w:asciiTheme="minorHAnsi" w:hAnsiTheme="minorHAnsi"/>
                    <w:sz w:val="20"/>
                    <w:szCs w:val="20"/>
                  </w:rPr>
                  <w:t xml:space="preserve">    </w:t>
                </w:r>
              </w:sdtContent>
            </w:sdt>
          </w:p>
        </w:tc>
        <w:tc>
          <w:tcPr>
            <w:tcW w:w="3420" w:type="dxa"/>
            <w:gridSpan w:val="4"/>
            <w:vMerge w:val="restart"/>
            <w:tcBorders>
              <w:top w:val="single" w:sz="12" w:space="0" w:color="auto"/>
            </w:tcBorders>
          </w:tcPr>
          <w:p w:rsidR="00104877" w:rsidRDefault="00104877" w:rsidP="00FB0EB6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162E42">
              <w:rPr>
                <w:rFonts w:asciiTheme="minorHAnsi" w:hAnsiTheme="minorHAnsi"/>
                <w:b/>
                <w:sz w:val="20"/>
                <w:szCs w:val="20"/>
              </w:rPr>
              <w:t>Punto de Prescripción</w:t>
            </w:r>
          </w:p>
          <w:p w:rsidR="00104877" w:rsidRDefault="00104877" w:rsidP="00FB0EB6">
            <w:pPr>
              <w:rPr>
                <w:rFonts w:asciiTheme="minorHAnsi" w:hAnsiTheme="minorHAnsi"/>
                <w:b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2423"/>
            </w:tblGrid>
            <w:tr w:rsidR="009F6A03" w:rsidTr="00BE4E6D">
              <w:trPr>
                <w:trHeight w:val="539"/>
              </w:trPr>
              <w:tc>
                <w:tcPr>
                  <w:tcW w:w="3066" w:type="dxa"/>
                  <w:gridSpan w:val="2"/>
                </w:tcPr>
                <w:p w:rsidR="009F6A03" w:rsidRDefault="00772DF6" w:rsidP="009F6A03">
                  <w:pPr>
                    <w:rPr>
                      <w:rFonts w:asciiTheme="minorHAnsi" w:hAnsiTheme="minorHAnsi"/>
                      <w:b/>
                      <w:sz w:val="20"/>
                      <w:szCs w:val="20"/>
                    </w:rPr>
                  </w:pPr>
                  <w:sdt>
                    <w:sdtPr>
                      <w:rPr>
                        <w:rFonts w:asciiTheme="minorHAnsi" w:hAnsiTheme="minorHAnsi"/>
                        <w:b/>
                        <w:sz w:val="20"/>
                        <w:szCs w:val="20"/>
                      </w:rPr>
                      <w:tag w:val="optGrp3_1"/>
                      <w:id w:val="1180081119"/>
                      <w:lock w:val="sdtLocked"/>
                      <w:dataBinding w:prefixMappings="xmlns:ns0='Tratamiento Braquiterapia' " w:xpath="/ns0:checkboxes[1]/ns0:Prescripcion[1]/@cb1" w:storeItemID="{37D05976-CB07-42B8-A790-E08511F4C23B}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B5838">
                        <w:rPr>
                          <w:rFonts w:ascii="MS Gothic" w:eastAsia="MS Gothic" w:hAnsi="MS Gothic" w:hint="eastAsia"/>
                          <w:b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5E02E7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t xml:space="preserve"> </w:t>
                  </w:r>
                  <w:r w:rsidR="009F6A03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t>Aplicador Completo (Puntos A)</w:t>
                  </w:r>
                </w:p>
                <w:p w:rsidR="009F6A03" w:rsidRDefault="009F6A03" w:rsidP="009F6A03">
                  <w:pPr>
                    <w:rPr>
                      <w:rFonts w:asciiTheme="minorHAnsi" w:hAnsiTheme="minorHAnsi"/>
                      <w:b/>
                      <w:sz w:val="20"/>
                      <w:szCs w:val="20"/>
                    </w:rPr>
                  </w:pPr>
                </w:p>
              </w:tc>
            </w:tr>
            <w:tr w:rsidR="009F6A03" w:rsidTr="00BE4E6D">
              <w:tc>
                <w:tcPr>
                  <w:tcW w:w="3066" w:type="dxa"/>
                  <w:gridSpan w:val="2"/>
                </w:tcPr>
                <w:p w:rsidR="009F6A03" w:rsidRDefault="00772DF6" w:rsidP="009F6A03">
                  <w:pPr>
                    <w:rPr>
                      <w:rFonts w:asciiTheme="minorHAnsi" w:hAnsiTheme="minorHAnsi"/>
                      <w:b/>
                      <w:sz w:val="20"/>
                      <w:szCs w:val="20"/>
                    </w:rPr>
                  </w:pPr>
                  <w:sdt>
                    <w:sdtPr>
                      <w:rPr>
                        <w:rFonts w:asciiTheme="minorHAnsi" w:hAnsiTheme="minorHAnsi"/>
                        <w:b/>
                        <w:sz w:val="20"/>
                        <w:szCs w:val="20"/>
                      </w:rPr>
                      <w:tag w:val="optGrp3_2"/>
                      <w:id w:val="-1217429772"/>
                      <w:lock w:val="sdtLocked"/>
                      <w:dataBinding w:prefixMappings="xmlns:ns0='Tratamiento Braquiterapia' " w:xpath="/ns0:checkboxes[1]/ns0:Prescripcion[1]/@cb2" w:storeItemID="{37D05976-CB07-42B8-A790-E08511F4C23B}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17EA0">
                        <w:rPr>
                          <w:rFonts w:ascii="MS Gothic" w:eastAsia="MS Gothic" w:hAnsi="MS Gothic" w:hint="eastAsia"/>
                          <w:b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9F6A03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t xml:space="preserve"> Cilindro y solo Ovoides</w:t>
                  </w:r>
                </w:p>
              </w:tc>
            </w:tr>
            <w:tr w:rsidR="009F6A03" w:rsidTr="00BE4E6D">
              <w:tc>
                <w:tcPr>
                  <w:tcW w:w="643" w:type="dxa"/>
                </w:tcPr>
                <w:p w:rsidR="009F6A03" w:rsidRDefault="009F6A03" w:rsidP="009F6A03">
                  <w:pPr>
                    <w:rPr>
                      <w:rFonts w:asciiTheme="minorHAnsi" w:hAnsiTheme="min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423" w:type="dxa"/>
                </w:tcPr>
                <w:p w:rsidR="009F6A03" w:rsidRDefault="00772DF6" w:rsidP="009F6A03">
                  <w:pPr>
                    <w:rPr>
                      <w:rFonts w:asciiTheme="minorHAnsi" w:hAnsiTheme="minorHAnsi"/>
                      <w:b/>
                      <w:sz w:val="20"/>
                      <w:szCs w:val="20"/>
                    </w:rPr>
                  </w:pPr>
                  <w:sdt>
                    <w:sdtPr>
                      <w:rPr>
                        <w:rFonts w:asciiTheme="minorHAnsi" w:hAnsiTheme="minorHAnsi"/>
                        <w:b/>
                        <w:sz w:val="20"/>
                        <w:szCs w:val="20"/>
                      </w:rPr>
                      <w:tag w:val="optGrp4_1"/>
                      <w:id w:val="-1414934385"/>
                      <w:lock w:val="sdtLocked"/>
                      <w:dataBinding w:prefixMappings="xmlns:ns0='Tratamiento Braquiterapia' " w:xpath="/ns0:checkboxes[1]/ns0:PtoCilindro[1]/@cb1" w:storeItemID="{37D05976-CB07-42B8-A790-E08511F4C23B}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B5838">
                        <w:rPr>
                          <w:rFonts w:ascii="MS Gothic" w:eastAsia="MS Gothic" w:hAnsi="MS Gothic" w:hint="eastAsia"/>
                          <w:b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9F6A03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t xml:space="preserve"> Superficie</w:t>
                  </w:r>
                </w:p>
              </w:tc>
            </w:tr>
            <w:tr w:rsidR="009F6A03" w:rsidTr="00BE4E6D">
              <w:tc>
                <w:tcPr>
                  <w:tcW w:w="643" w:type="dxa"/>
                </w:tcPr>
                <w:p w:rsidR="009F6A03" w:rsidRDefault="009F6A03" w:rsidP="009F6A03">
                  <w:pPr>
                    <w:rPr>
                      <w:rFonts w:asciiTheme="minorHAnsi" w:hAnsiTheme="min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423" w:type="dxa"/>
                </w:tcPr>
                <w:p w:rsidR="009F6A03" w:rsidRDefault="00772DF6" w:rsidP="009F6A03">
                  <w:pPr>
                    <w:rPr>
                      <w:rFonts w:asciiTheme="minorHAnsi" w:hAnsiTheme="minorHAnsi"/>
                      <w:b/>
                      <w:sz w:val="20"/>
                      <w:szCs w:val="20"/>
                    </w:rPr>
                  </w:pPr>
                  <w:sdt>
                    <w:sdtPr>
                      <w:rPr>
                        <w:rFonts w:asciiTheme="minorHAnsi" w:hAnsiTheme="minorHAnsi"/>
                        <w:b/>
                        <w:sz w:val="20"/>
                        <w:szCs w:val="20"/>
                      </w:rPr>
                      <w:tag w:val="optGrp4_2"/>
                      <w:id w:val="1910113982"/>
                      <w:lock w:val="sdtLocked"/>
                      <w:dataBinding w:prefixMappings="xmlns:ns0='Tratamiento Braquiterapia' " w:xpath="/ns0:checkboxes[1]/ns0:PtoCilindro[1]/@cb2" w:storeItemID="{37D05976-CB07-42B8-A790-E08511F4C23B}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17EA0">
                        <w:rPr>
                          <w:rFonts w:ascii="MS Gothic" w:eastAsia="MS Gothic" w:hAnsi="MS Gothic" w:hint="eastAsia"/>
                          <w:b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9F6A03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t xml:space="preserve"> Distancia 0.5 cm</w:t>
                  </w:r>
                </w:p>
              </w:tc>
            </w:tr>
          </w:tbl>
          <w:p w:rsidR="00104877" w:rsidRPr="00162E42" w:rsidRDefault="00104877" w:rsidP="00FB0EB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871" w:type="dxa"/>
            <w:gridSpan w:val="4"/>
            <w:vMerge w:val="restart"/>
            <w:tcBorders>
              <w:top w:val="single" w:sz="12" w:space="0" w:color="auto"/>
            </w:tcBorders>
            <w:vAlign w:val="center"/>
          </w:tcPr>
          <w:p w:rsidR="00104877" w:rsidRPr="00162E42" w:rsidRDefault="00104877" w:rsidP="004438A8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69546D61" wp14:editId="66F51121">
                  <wp:extent cx="1645576" cy="1356677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a91e74_7e0fb79319c045ea9eba78035475396c.jp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25" b="-1"/>
                          <a:stretch/>
                        </pic:blipFill>
                        <pic:spPr bwMode="auto">
                          <a:xfrm>
                            <a:off x="0" y="0"/>
                            <a:ext cx="1645920" cy="1356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4877" w:rsidTr="009F6A03">
        <w:trPr>
          <w:gridAfter w:val="1"/>
          <w:wAfter w:w="8" w:type="dxa"/>
          <w:trHeight w:val="170"/>
          <w:jc w:val="center"/>
        </w:trPr>
        <w:tc>
          <w:tcPr>
            <w:tcW w:w="34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4877" w:rsidRPr="00162E42" w:rsidRDefault="00104877" w:rsidP="00A74B4B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162E42">
              <w:rPr>
                <w:rFonts w:asciiTheme="minorHAnsi" w:hAnsiTheme="minorHAnsi"/>
                <w:b/>
                <w:sz w:val="20"/>
                <w:szCs w:val="20"/>
              </w:rPr>
              <w:t>N° fracciones:</w:t>
            </w:r>
            <w:r w:rsidRPr="00162E42">
              <w:rPr>
                <w:rFonts w:ascii="Calibri" w:hAnsi="Calibri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hAnsi="Calibri"/>
                  <w:sz w:val="20"/>
                  <w:szCs w:val="20"/>
                </w:rPr>
                <w:id w:val="808600233"/>
                <w:lock w:val="sdtLocked"/>
                <w:placeholder>
                  <w:docPart w:val="5E01EB70942D44149852AEDB4E4226CC"/>
                </w:placeholder>
                <w:showingPlcHdr/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EndPr/>
              <w:sdtContent>
                <w:r w:rsidR="002E30CE">
                  <w:rPr>
                    <w:rFonts w:asciiTheme="minorHAnsi" w:hAnsiTheme="minorHAnsi"/>
                    <w:sz w:val="20"/>
                    <w:szCs w:val="20"/>
                  </w:rPr>
                  <w:t xml:space="preserve">    </w:t>
                </w:r>
                <w:r w:rsidR="00C22387">
                  <w:rPr>
                    <w:rFonts w:asciiTheme="minorHAnsi" w:hAnsiTheme="minorHAnsi"/>
                    <w:sz w:val="20"/>
                    <w:szCs w:val="20"/>
                  </w:rPr>
                  <w:t xml:space="preserve">                        </w:t>
                </w:r>
                <w:r w:rsidR="002E30CE">
                  <w:rPr>
                    <w:rFonts w:asciiTheme="minorHAnsi" w:hAnsiTheme="minorHAnsi"/>
                    <w:sz w:val="20"/>
                    <w:szCs w:val="20"/>
                  </w:rPr>
                  <w:t xml:space="preserve">      </w:t>
                </w:r>
              </w:sdtContent>
            </w:sdt>
          </w:p>
        </w:tc>
        <w:tc>
          <w:tcPr>
            <w:tcW w:w="3420" w:type="dxa"/>
            <w:gridSpan w:val="4"/>
            <w:vMerge/>
          </w:tcPr>
          <w:p w:rsidR="00104877" w:rsidRPr="00162E42" w:rsidRDefault="00104877" w:rsidP="00FB0EB6">
            <w:pPr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871" w:type="dxa"/>
            <w:gridSpan w:val="4"/>
            <w:vMerge/>
            <w:vAlign w:val="center"/>
          </w:tcPr>
          <w:p w:rsidR="00104877" w:rsidRDefault="00104877" w:rsidP="004438A8">
            <w:pPr>
              <w:jc w:val="center"/>
              <w:rPr>
                <w:rFonts w:asciiTheme="minorHAnsi" w:hAnsiTheme="minorHAnsi"/>
                <w:b/>
                <w:noProof/>
                <w:sz w:val="20"/>
                <w:szCs w:val="20"/>
                <w:lang w:val="es-AR" w:eastAsia="es-AR"/>
              </w:rPr>
            </w:pPr>
          </w:p>
        </w:tc>
      </w:tr>
      <w:tr w:rsidR="00104877" w:rsidTr="009F6A03">
        <w:trPr>
          <w:gridAfter w:val="1"/>
          <w:wAfter w:w="8" w:type="dxa"/>
          <w:trHeight w:val="170"/>
          <w:jc w:val="center"/>
        </w:trPr>
        <w:tc>
          <w:tcPr>
            <w:tcW w:w="34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4877" w:rsidRPr="00162E42" w:rsidRDefault="00104877" w:rsidP="00A74B4B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162E42">
              <w:rPr>
                <w:rFonts w:asciiTheme="minorHAnsi" w:hAnsiTheme="minorHAnsi"/>
                <w:b/>
                <w:sz w:val="20"/>
                <w:szCs w:val="20"/>
              </w:rPr>
              <w:t>Dosis Total</w:t>
            </w:r>
            <w:r w:rsidR="00FA3124"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r w:rsidR="00FA3124" w:rsidRPr="00FA3124">
              <w:rPr>
                <w:rFonts w:asciiTheme="minorHAnsi" w:hAnsiTheme="minorHAnsi"/>
                <w:sz w:val="20"/>
                <w:szCs w:val="20"/>
              </w:rPr>
              <w:t>(</w:t>
            </w:r>
            <w:proofErr w:type="spellStart"/>
            <w:r w:rsidR="00FA3124" w:rsidRPr="00FA3124">
              <w:rPr>
                <w:rFonts w:asciiTheme="minorHAnsi" w:hAnsiTheme="minorHAnsi"/>
                <w:sz w:val="20"/>
                <w:szCs w:val="20"/>
              </w:rPr>
              <w:t>cGy</w:t>
            </w:r>
            <w:proofErr w:type="spellEnd"/>
            <w:r w:rsidR="00FA3124" w:rsidRPr="00FA3124">
              <w:rPr>
                <w:rFonts w:asciiTheme="minorHAnsi" w:hAnsiTheme="minorHAnsi"/>
                <w:sz w:val="20"/>
                <w:szCs w:val="20"/>
              </w:rPr>
              <w:t>)</w:t>
            </w:r>
            <w:r w:rsidRPr="00162E42">
              <w:rPr>
                <w:rFonts w:asciiTheme="minorHAnsi" w:hAnsiTheme="minorHAnsi"/>
                <w:b/>
                <w:sz w:val="20"/>
                <w:szCs w:val="20"/>
              </w:rPr>
              <w:t>:</w:t>
            </w:r>
            <w:r w:rsidR="00D85D8A"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sdt>
              <w:sdtPr>
                <w:rPr>
                  <w:rFonts w:asciiTheme="minorHAnsi" w:hAnsiTheme="minorHAnsi"/>
                  <w:b/>
                  <w:sz w:val="20"/>
                  <w:szCs w:val="20"/>
                </w:rPr>
                <w:id w:val="287253284"/>
                <w:lock w:val="sdtLocked"/>
                <w:placeholder>
                  <w:docPart w:val="9E68D62E165A4AA3B39C3A78475F1C8A"/>
                </w:placeholder>
                <w:showingPlcHdr/>
                <w:text/>
              </w:sdtPr>
              <w:sdtEndPr/>
              <w:sdtContent>
                <w:r w:rsidR="002E30CE">
                  <w:rPr>
                    <w:rFonts w:asciiTheme="minorHAnsi" w:hAnsiTheme="minorHAnsi"/>
                    <w:sz w:val="20"/>
                    <w:szCs w:val="20"/>
                  </w:rPr>
                  <w:t xml:space="preserve"> </w:t>
                </w:r>
                <w:r w:rsidR="00C22387">
                  <w:rPr>
                    <w:rFonts w:asciiTheme="minorHAnsi" w:hAnsiTheme="minorHAnsi"/>
                    <w:sz w:val="20"/>
                    <w:szCs w:val="20"/>
                  </w:rPr>
                  <w:t xml:space="preserve">                      </w:t>
                </w:r>
                <w:r w:rsidR="002E30CE">
                  <w:rPr>
                    <w:rFonts w:asciiTheme="minorHAnsi" w:hAnsiTheme="minorHAnsi"/>
                    <w:sz w:val="20"/>
                    <w:szCs w:val="20"/>
                  </w:rPr>
                  <w:t xml:space="preserve">    </w:t>
                </w:r>
              </w:sdtContent>
            </w:sdt>
          </w:p>
        </w:tc>
        <w:tc>
          <w:tcPr>
            <w:tcW w:w="3420" w:type="dxa"/>
            <w:gridSpan w:val="4"/>
            <w:vMerge/>
          </w:tcPr>
          <w:p w:rsidR="00104877" w:rsidRPr="00162E42" w:rsidRDefault="00104877" w:rsidP="00FB0EB6">
            <w:pPr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871" w:type="dxa"/>
            <w:gridSpan w:val="4"/>
            <w:vMerge/>
            <w:vAlign w:val="center"/>
          </w:tcPr>
          <w:p w:rsidR="00104877" w:rsidRDefault="00104877" w:rsidP="004438A8">
            <w:pPr>
              <w:jc w:val="center"/>
              <w:rPr>
                <w:rFonts w:asciiTheme="minorHAnsi" w:hAnsiTheme="minorHAnsi"/>
                <w:b/>
                <w:noProof/>
                <w:sz w:val="20"/>
                <w:szCs w:val="20"/>
                <w:lang w:val="es-AR" w:eastAsia="es-AR"/>
              </w:rPr>
            </w:pPr>
          </w:p>
        </w:tc>
      </w:tr>
      <w:tr w:rsidR="00104877" w:rsidTr="009F6A03">
        <w:trPr>
          <w:gridAfter w:val="1"/>
          <w:wAfter w:w="8" w:type="dxa"/>
          <w:trHeight w:val="170"/>
          <w:jc w:val="center"/>
        </w:trPr>
        <w:tc>
          <w:tcPr>
            <w:tcW w:w="34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4877" w:rsidRPr="00162E42" w:rsidRDefault="00104877" w:rsidP="00652884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162E42">
              <w:rPr>
                <w:rFonts w:asciiTheme="minorHAnsi" w:hAnsiTheme="minorHAnsi"/>
                <w:b/>
                <w:sz w:val="20"/>
                <w:szCs w:val="20"/>
              </w:rPr>
              <w:t xml:space="preserve">Sedación:    SI </w:t>
            </w:r>
            <w:sdt>
              <w:sdtPr>
                <w:rPr>
                  <w:rFonts w:asciiTheme="minorHAnsi" w:hAnsiTheme="minorHAnsi"/>
                  <w:b/>
                  <w:sz w:val="20"/>
                  <w:szCs w:val="20"/>
                </w:rPr>
                <w:tag w:val="optGrp2_1"/>
                <w:id w:val="-2019233436"/>
                <w:lock w:val="sdtLocked"/>
                <w:dataBinding w:prefixMappings="xmlns:ns0='Tratamiento Braquiterapia' " w:xpath="/ns0:checkboxes[1]/ns0:Sedacion[1]/@cb1" w:storeItemID="{37D05976-CB07-42B8-A790-E08511F4C23B}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F2D04"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☐</w:t>
                </w:r>
              </w:sdtContent>
            </w:sdt>
            <w:r w:rsidRPr="00162E42">
              <w:rPr>
                <w:rFonts w:asciiTheme="minorHAnsi" w:hAnsiTheme="minorHAnsi"/>
                <w:b/>
                <w:sz w:val="20"/>
                <w:szCs w:val="20"/>
              </w:rPr>
              <w:t xml:space="preserve">          NO</w:t>
            </w:r>
            <w:r w:rsidR="00652884"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sdt>
              <w:sdtPr>
                <w:rPr>
                  <w:rFonts w:asciiTheme="minorHAnsi" w:hAnsiTheme="minorHAnsi"/>
                  <w:b/>
                  <w:sz w:val="20"/>
                  <w:szCs w:val="20"/>
                </w:rPr>
                <w:tag w:val="optGrp2_2"/>
                <w:id w:val="-437064871"/>
                <w:lock w:val="sdtLocked"/>
                <w:dataBinding w:prefixMappings="xmlns:ns0='Tratamiento Braquiterapia' " w:xpath="/ns0:checkboxes[1]/ns0:Sedacion[1]/@cb2" w:storeItemID="{37D05976-CB07-42B8-A790-E08511F4C23B}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7EA0"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3420" w:type="dxa"/>
            <w:gridSpan w:val="4"/>
            <w:vMerge/>
          </w:tcPr>
          <w:p w:rsidR="00104877" w:rsidRPr="00162E42" w:rsidRDefault="00104877" w:rsidP="00FB0EB6">
            <w:pPr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871" w:type="dxa"/>
            <w:gridSpan w:val="4"/>
            <w:vMerge/>
            <w:vAlign w:val="center"/>
          </w:tcPr>
          <w:p w:rsidR="00104877" w:rsidRDefault="00104877" w:rsidP="004438A8">
            <w:pPr>
              <w:jc w:val="center"/>
              <w:rPr>
                <w:rFonts w:asciiTheme="minorHAnsi" w:hAnsiTheme="minorHAnsi"/>
                <w:b/>
                <w:noProof/>
                <w:sz w:val="20"/>
                <w:szCs w:val="20"/>
                <w:lang w:val="es-AR" w:eastAsia="es-AR"/>
              </w:rPr>
            </w:pPr>
          </w:p>
        </w:tc>
      </w:tr>
      <w:tr w:rsidR="00104877" w:rsidTr="009F6A03">
        <w:trPr>
          <w:gridAfter w:val="1"/>
          <w:wAfter w:w="8" w:type="dxa"/>
          <w:trHeight w:val="170"/>
          <w:jc w:val="center"/>
        </w:trPr>
        <w:tc>
          <w:tcPr>
            <w:tcW w:w="3487" w:type="dxa"/>
            <w:tcBorders>
              <w:top w:val="single" w:sz="4" w:space="0" w:color="auto"/>
            </w:tcBorders>
            <w:vAlign w:val="center"/>
          </w:tcPr>
          <w:p w:rsidR="00104877" w:rsidRDefault="00104877" w:rsidP="00104877">
            <w:pPr>
              <w:spacing w:line="360" w:lineRule="auto"/>
              <w:rPr>
                <w:rFonts w:asciiTheme="minorHAnsi" w:hAnsiTheme="minorHAnsi"/>
                <w:b/>
                <w:sz w:val="20"/>
                <w:szCs w:val="20"/>
              </w:rPr>
            </w:pPr>
            <w:r w:rsidRPr="00162E42">
              <w:rPr>
                <w:rFonts w:asciiTheme="minorHAnsi" w:hAnsiTheme="minorHAnsi"/>
                <w:b/>
                <w:sz w:val="20"/>
                <w:szCs w:val="20"/>
              </w:rPr>
              <w:t>Firma:</w:t>
            </w:r>
            <w:r w:rsidR="001201D2"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sdt>
              <w:sdtPr>
                <w:rPr>
                  <w:rFonts w:asciiTheme="minorHAnsi" w:hAnsiTheme="minorHAnsi"/>
                  <w:b/>
                  <w:sz w:val="20"/>
                  <w:szCs w:val="20"/>
                </w:rPr>
                <w:id w:val="711858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1B72"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☐</w:t>
                </w:r>
              </w:sdtContent>
            </w:sdt>
          </w:p>
          <w:p w:rsidR="00412B7D" w:rsidRPr="00162E42" w:rsidRDefault="00412B7D" w:rsidP="00104877">
            <w:pPr>
              <w:spacing w:line="360" w:lineRule="auto"/>
              <w:rPr>
                <w:rFonts w:asciiTheme="minorHAnsi" w:hAnsiTheme="minorHAnsi"/>
                <w:b/>
                <w:sz w:val="20"/>
                <w:szCs w:val="20"/>
              </w:rPr>
            </w:pPr>
          </w:p>
          <w:p w:rsidR="00104877" w:rsidRPr="00162E42" w:rsidRDefault="00104877" w:rsidP="00652884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162E42">
              <w:rPr>
                <w:rFonts w:asciiTheme="minorHAnsi" w:hAnsiTheme="minorHAnsi"/>
                <w:b/>
                <w:sz w:val="20"/>
                <w:szCs w:val="20"/>
              </w:rPr>
              <w:t>Fecha:</w:t>
            </w:r>
            <w:r w:rsidR="00652884"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sdt>
              <w:sdtPr>
                <w:rPr>
                  <w:rFonts w:asciiTheme="minorHAnsi" w:hAnsiTheme="minorHAnsi"/>
                  <w:b/>
                  <w:sz w:val="20"/>
                  <w:szCs w:val="20"/>
                </w:rPr>
                <w:id w:val="50196163"/>
                <w:lock w:val="sdtLocked"/>
                <w:placeholder>
                  <w:docPart w:val="023929A72017406A8CE74AD0B5F345FD"/>
                </w:placeholder>
                <w:showingPlcHdr/>
                <w:date>
                  <w:dateFormat w:val="dd/MM/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2E30CE">
                  <w:rPr>
                    <w:rFonts w:asciiTheme="minorHAnsi" w:hAnsiTheme="minorHAnsi"/>
                    <w:sz w:val="20"/>
                    <w:szCs w:val="20"/>
                  </w:rPr>
                  <w:t xml:space="preserve"> </w:t>
                </w:r>
                <w:r w:rsidR="00C22387">
                  <w:rPr>
                    <w:rFonts w:asciiTheme="minorHAnsi" w:hAnsiTheme="minorHAnsi"/>
                    <w:sz w:val="20"/>
                    <w:szCs w:val="20"/>
                  </w:rPr>
                  <w:t xml:space="preserve">                                          </w:t>
                </w:r>
                <w:r w:rsidR="002E30CE">
                  <w:rPr>
                    <w:rFonts w:asciiTheme="minorHAnsi" w:hAnsiTheme="minorHAnsi"/>
                    <w:sz w:val="20"/>
                    <w:szCs w:val="20"/>
                  </w:rPr>
                  <w:t xml:space="preserve">    </w:t>
                </w:r>
              </w:sdtContent>
            </w:sdt>
          </w:p>
        </w:tc>
        <w:tc>
          <w:tcPr>
            <w:tcW w:w="3420" w:type="dxa"/>
            <w:gridSpan w:val="4"/>
            <w:vMerge/>
          </w:tcPr>
          <w:p w:rsidR="00104877" w:rsidRPr="00162E42" w:rsidRDefault="00104877" w:rsidP="00FB0EB6">
            <w:pPr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871" w:type="dxa"/>
            <w:gridSpan w:val="4"/>
            <w:vMerge/>
            <w:vAlign w:val="center"/>
          </w:tcPr>
          <w:p w:rsidR="00104877" w:rsidRDefault="00104877" w:rsidP="004438A8">
            <w:pPr>
              <w:jc w:val="center"/>
              <w:rPr>
                <w:rFonts w:asciiTheme="minorHAnsi" w:hAnsiTheme="minorHAnsi"/>
                <w:b/>
                <w:noProof/>
                <w:sz w:val="20"/>
                <w:szCs w:val="20"/>
                <w:lang w:val="es-AR" w:eastAsia="es-AR"/>
              </w:rPr>
            </w:pPr>
          </w:p>
        </w:tc>
      </w:tr>
      <w:tr w:rsidR="00B436D0" w:rsidTr="00414AB5">
        <w:trPr>
          <w:gridAfter w:val="1"/>
          <w:wAfter w:w="8" w:type="dxa"/>
          <w:trHeight w:val="229"/>
          <w:jc w:val="center"/>
        </w:trPr>
        <w:tc>
          <w:tcPr>
            <w:tcW w:w="9778" w:type="dxa"/>
            <w:gridSpan w:val="9"/>
            <w:tcBorders>
              <w:top w:val="single" w:sz="12" w:space="0" w:color="auto"/>
              <w:bottom w:val="single" w:sz="12" w:space="0" w:color="auto"/>
            </w:tcBorders>
            <w:shd w:val="pct15" w:color="auto" w:fill="auto"/>
            <w:vAlign w:val="center"/>
          </w:tcPr>
          <w:p w:rsidR="00B436D0" w:rsidRPr="007240E5" w:rsidRDefault="00CF65E1" w:rsidP="003B7838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B7838">
              <w:rPr>
                <w:rFonts w:ascii="Calibri" w:hAnsi="Calibri"/>
                <w:b/>
                <w:sz w:val="22"/>
                <w:szCs w:val="20"/>
              </w:rPr>
              <w:t>A</w:t>
            </w:r>
            <w:r w:rsidR="00864968" w:rsidRPr="003B7838">
              <w:rPr>
                <w:rFonts w:ascii="Calibri" w:hAnsi="Calibri"/>
                <w:b/>
                <w:sz w:val="22"/>
                <w:szCs w:val="20"/>
              </w:rPr>
              <w:t xml:space="preserve">PLICADOR FLETCHER </w:t>
            </w:r>
          </w:p>
        </w:tc>
      </w:tr>
      <w:tr w:rsidR="004E367F" w:rsidTr="009F6A03">
        <w:trPr>
          <w:gridAfter w:val="1"/>
          <w:wAfter w:w="8" w:type="dxa"/>
          <w:trHeight w:val="113"/>
          <w:jc w:val="center"/>
        </w:trPr>
        <w:tc>
          <w:tcPr>
            <w:tcW w:w="4239" w:type="dxa"/>
            <w:gridSpan w:val="2"/>
            <w:tcBorders>
              <w:top w:val="single" w:sz="12" w:space="0" w:color="auto"/>
            </w:tcBorders>
            <w:vAlign w:val="center"/>
          </w:tcPr>
          <w:p w:rsidR="00864968" w:rsidRPr="00B4136B" w:rsidRDefault="0051534E" w:rsidP="00AF2585">
            <w:pPr>
              <w:jc w:val="right"/>
              <w:rPr>
                <w:rFonts w:ascii="Calibri" w:hAnsi="Calibri"/>
                <w:b/>
                <w:sz w:val="20"/>
                <w:szCs w:val="20"/>
              </w:rPr>
            </w:pPr>
            <w:r w:rsidRPr="00B4136B">
              <w:rPr>
                <w:rFonts w:ascii="Calibri" w:hAnsi="Calibri"/>
                <w:b/>
                <w:sz w:val="20"/>
                <w:szCs w:val="20"/>
              </w:rPr>
              <w:t>Fracción</w:t>
            </w:r>
          </w:p>
        </w:tc>
        <w:tc>
          <w:tcPr>
            <w:tcW w:w="1106" w:type="dxa"/>
            <w:tcBorders>
              <w:top w:val="single" w:sz="12" w:space="0" w:color="auto"/>
            </w:tcBorders>
            <w:vAlign w:val="center"/>
          </w:tcPr>
          <w:p w:rsidR="00864968" w:rsidRPr="00B4136B" w:rsidRDefault="006F1EC1" w:rsidP="00AF2585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B4136B">
              <w:rPr>
                <w:rFonts w:ascii="Calibri" w:hAnsi="Calibri"/>
                <w:b/>
                <w:sz w:val="20"/>
                <w:szCs w:val="20"/>
              </w:rPr>
              <w:t>1</w:t>
            </w:r>
          </w:p>
        </w:tc>
        <w:tc>
          <w:tcPr>
            <w:tcW w:w="1106" w:type="dxa"/>
            <w:tcBorders>
              <w:top w:val="single" w:sz="12" w:space="0" w:color="auto"/>
            </w:tcBorders>
            <w:vAlign w:val="center"/>
          </w:tcPr>
          <w:p w:rsidR="00864968" w:rsidRPr="00B4136B" w:rsidRDefault="006F1EC1" w:rsidP="00AF2585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B4136B">
              <w:rPr>
                <w:rFonts w:ascii="Calibri" w:hAnsi="Calibri"/>
                <w:b/>
                <w:sz w:val="20"/>
                <w:szCs w:val="20"/>
              </w:rPr>
              <w:t>2</w:t>
            </w:r>
          </w:p>
        </w:tc>
        <w:tc>
          <w:tcPr>
            <w:tcW w:w="1107" w:type="dxa"/>
            <w:gridSpan w:val="3"/>
            <w:tcBorders>
              <w:top w:val="single" w:sz="12" w:space="0" w:color="auto"/>
            </w:tcBorders>
            <w:vAlign w:val="center"/>
          </w:tcPr>
          <w:p w:rsidR="00864968" w:rsidRPr="00B4136B" w:rsidRDefault="006F1EC1" w:rsidP="00AF2585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B4136B">
              <w:rPr>
                <w:rFonts w:ascii="Calibri" w:hAnsi="Calibri"/>
                <w:b/>
                <w:sz w:val="20"/>
                <w:szCs w:val="20"/>
              </w:rPr>
              <w:t>3</w:t>
            </w:r>
          </w:p>
        </w:tc>
        <w:tc>
          <w:tcPr>
            <w:tcW w:w="1106" w:type="dxa"/>
            <w:tcBorders>
              <w:top w:val="single" w:sz="12" w:space="0" w:color="auto"/>
            </w:tcBorders>
            <w:vAlign w:val="center"/>
          </w:tcPr>
          <w:p w:rsidR="00864968" w:rsidRPr="00B4136B" w:rsidRDefault="006F1EC1" w:rsidP="00AF2585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B4136B">
              <w:rPr>
                <w:rFonts w:ascii="Calibri" w:hAnsi="Calibri"/>
                <w:b/>
                <w:sz w:val="20"/>
                <w:szCs w:val="20"/>
              </w:rPr>
              <w:t>4</w:t>
            </w:r>
          </w:p>
        </w:tc>
        <w:tc>
          <w:tcPr>
            <w:tcW w:w="1114" w:type="dxa"/>
            <w:tcBorders>
              <w:top w:val="single" w:sz="12" w:space="0" w:color="auto"/>
            </w:tcBorders>
            <w:vAlign w:val="center"/>
          </w:tcPr>
          <w:p w:rsidR="00864968" w:rsidRPr="00B4136B" w:rsidRDefault="006F1EC1" w:rsidP="00AF2585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B4136B">
              <w:rPr>
                <w:rFonts w:ascii="Calibri" w:hAnsi="Calibri"/>
                <w:b/>
                <w:sz w:val="20"/>
                <w:szCs w:val="20"/>
              </w:rPr>
              <w:t>5</w:t>
            </w:r>
          </w:p>
        </w:tc>
      </w:tr>
      <w:tr w:rsidR="004E367F" w:rsidTr="009F6A03">
        <w:trPr>
          <w:gridAfter w:val="1"/>
          <w:wAfter w:w="8" w:type="dxa"/>
          <w:trHeight w:val="113"/>
          <w:jc w:val="center"/>
        </w:trPr>
        <w:tc>
          <w:tcPr>
            <w:tcW w:w="4239" w:type="dxa"/>
            <w:gridSpan w:val="2"/>
            <w:vAlign w:val="center"/>
          </w:tcPr>
          <w:p w:rsidR="00864968" w:rsidRPr="00A74B4B" w:rsidRDefault="0051534E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A74B4B">
              <w:rPr>
                <w:rFonts w:asciiTheme="minorHAnsi" w:hAnsiTheme="minorHAnsi"/>
                <w:sz w:val="20"/>
                <w:szCs w:val="20"/>
              </w:rPr>
              <w:t>Histerometría</w:t>
            </w:r>
            <w:proofErr w:type="spellEnd"/>
            <w:r w:rsidRPr="00A74B4B">
              <w:rPr>
                <w:rFonts w:asciiTheme="minorHAnsi" w:hAnsiTheme="minorHAnsi"/>
                <w:sz w:val="20"/>
                <w:szCs w:val="20"/>
              </w:rPr>
              <w:t xml:space="preserve"> (cm)</w:t>
            </w:r>
          </w:p>
        </w:tc>
        <w:sdt>
          <w:sdtPr>
            <w:rPr>
              <w:rFonts w:asciiTheme="minorHAnsi" w:hAnsiTheme="minorHAnsi"/>
              <w:sz w:val="20"/>
              <w:szCs w:val="20"/>
            </w:rPr>
            <w:id w:val="944734992"/>
            <w:lock w:val="sdtLocked"/>
            <w:placeholder>
              <w:docPart w:val="690550B4803947C18E8D062C52684D55"/>
            </w:placeholder>
            <w:showingPlcHdr/>
            <w:text/>
          </w:sdtPr>
          <w:sdtEndPr/>
          <w:sdtContent>
            <w:tc>
              <w:tcPr>
                <w:tcW w:w="1106" w:type="dxa"/>
                <w:vAlign w:val="center"/>
              </w:tcPr>
              <w:p w:rsidR="00864968" w:rsidRPr="00A74B4B" w:rsidRDefault="002E30CE" w:rsidP="00412B7D">
                <w:pPr>
                  <w:rPr>
                    <w:rFonts w:asciiTheme="minorHAnsi" w:hAnsiTheme="minorHAnsi"/>
                    <w:sz w:val="20"/>
                    <w:szCs w:val="20"/>
                  </w:rPr>
                </w:pPr>
                <w:r>
                  <w:rPr>
                    <w:rFonts w:asciiTheme="minorHAnsi" w:hAnsiTheme="minorHAnsi"/>
                    <w:sz w:val="20"/>
                    <w:szCs w:val="20"/>
                  </w:rPr>
                  <w:t xml:space="preserve">   </w:t>
                </w:r>
                <w:r w:rsidR="00C22387">
                  <w:rPr>
                    <w:rFonts w:asciiTheme="minorHAnsi" w:hAnsiTheme="minorHAnsi"/>
                    <w:sz w:val="20"/>
                    <w:szCs w:val="20"/>
                  </w:rPr>
                  <w:t xml:space="preserve"> </w:t>
                </w:r>
                <w:r w:rsidR="00E71074">
                  <w:rPr>
                    <w:rFonts w:asciiTheme="minorHAnsi" w:hAnsiTheme="minorHAnsi"/>
                    <w:sz w:val="20"/>
                    <w:szCs w:val="20"/>
                  </w:rPr>
                  <w:t xml:space="preserve">       </w:t>
                </w:r>
                <w:r w:rsidR="00C22387">
                  <w:rPr>
                    <w:rFonts w:asciiTheme="minorHAnsi" w:hAnsiTheme="minorHAnsi"/>
                    <w:sz w:val="20"/>
                    <w:szCs w:val="20"/>
                  </w:rPr>
                  <w:t xml:space="preserve">      </w:t>
                </w:r>
                <w:r>
                  <w:rPr>
                    <w:rFonts w:asciiTheme="minorHAnsi" w:hAnsiTheme="minorHAnsi"/>
                    <w:sz w:val="20"/>
                    <w:szCs w:val="20"/>
                  </w:rPr>
                  <w:t xml:space="preserve">  </w:t>
                </w:r>
              </w:p>
            </w:tc>
          </w:sdtContent>
        </w:sdt>
        <w:sdt>
          <w:sdtPr>
            <w:rPr>
              <w:rFonts w:asciiTheme="minorHAnsi" w:hAnsiTheme="minorHAnsi"/>
              <w:sz w:val="20"/>
              <w:szCs w:val="20"/>
            </w:rPr>
            <w:id w:val="2060508454"/>
            <w:lock w:val="sdtLocked"/>
            <w:placeholder>
              <w:docPart w:val="7F9F81DBF090444090B78219DE280A89"/>
            </w:placeholder>
            <w:showingPlcHdr/>
            <w:text/>
          </w:sdtPr>
          <w:sdtEndPr/>
          <w:sdtContent>
            <w:tc>
              <w:tcPr>
                <w:tcW w:w="1106" w:type="dxa"/>
                <w:vAlign w:val="center"/>
              </w:tcPr>
              <w:p w:rsidR="00864968" w:rsidRPr="00A74B4B" w:rsidRDefault="00412B7D" w:rsidP="00412B7D">
                <w:pPr>
                  <w:rPr>
                    <w:rFonts w:asciiTheme="minorHAnsi" w:hAnsiTheme="minorHAnsi"/>
                    <w:sz w:val="20"/>
                    <w:szCs w:val="20"/>
                  </w:rPr>
                </w:pPr>
                <w:r>
                  <w:rPr>
                    <w:rFonts w:asciiTheme="minorHAnsi" w:hAnsiTheme="minorHAnsi"/>
                    <w:sz w:val="20"/>
                    <w:szCs w:val="20"/>
                  </w:rPr>
                  <w:t xml:space="preserve">                   </w:t>
                </w:r>
              </w:p>
            </w:tc>
          </w:sdtContent>
        </w:sdt>
        <w:sdt>
          <w:sdtPr>
            <w:rPr>
              <w:rFonts w:asciiTheme="minorHAnsi" w:hAnsiTheme="minorHAnsi"/>
              <w:sz w:val="20"/>
              <w:szCs w:val="20"/>
            </w:rPr>
            <w:id w:val="-1512058734"/>
            <w:lock w:val="sdtLocked"/>
            <w:placeholder>
              <w:docPart w:val="BC9B3FBDD52742D88D3A9AF4C88BF627"/>
            </w:placeholder>
            <w:showingPlcHdr/>
            <w:text/>
          </w:sdtPr>
          <w:sdtEndPr/>
          <w:sdtContent>
            <w:tc>
              <w:tcPr>
                <w:tcW w:w="1107" w:type="dxa"/>
                <w:gridSpan w:val="3"/>
                <w:vAlign w:val="center"/>
              </w:tcPr>
              <w:p w:rsidR="00864968" w:rsidRPr="00A74B4B" w:rsidRDefault="00412B7D" w:rsidP="00C22387">
                <w:pPr>
                  <w:rPr>
                    <w:rFonts w:asciiTheme="minorHAnsi" w:hAnsiTheme="minorHAnsi"/>
                    <w:sz w:val="20"/>
                    <w:szCs w:val="20"/>
                  </w:rPr>
                </w:pPr>
                <w:r>
                  <w:rPr>
                    <w:rFonts w:asciiTheme="minorHAnsi" w:hAnsiTheme="minorHAnsi"/>
                    <w:sz w:val="20"/>
                    <w:szCs w:val="20"/>
                  </w:rPr>
                  <w:t xml:space="preserve">                   </w:t>
                </w:r>
              </w:p>
            </w:tc>
          </w:sdtContent>
        </w:sdt>
        <w:sdt>
          <w:sdtPr>
            <w:rPr>
              <w:rFonts w:asciiTheme="minorHAnsi" w:hAnsiTheme="minorHAnsi"/>
              <w:sz w:val="20"/>
              <w:szCs w:val="20"/>
            </w:rPr>
            <w:id w:val="-1029872247"/>
            <w:placeholder>
              <w:docPart w:val="F8D1AF5FE4FD43B99A0F221460FD86FB"/>
            </w:placeholder>
            <w:showingPlcHdr/>
            <w:text/>
          </w:sdtPr>
          <w:sdtEndPr/>
          <w:sdtContent>
            <w:tc>
              <w:tcPr>
                <w:tcW w:w="1106" w:type="dxa"/>
                <w:vAlign w:val="center"/>
              </w:tcPr>
              <w:p w:rsidR="00864968" w:rsidRPr="00A74B4B" w:rsidRDefault="00412B7D" w:rsidP="00412B7D">
                <w:pPr>
                  <w:rPr>
                    <w:rFonts w:asciiTheme="minorHAnsi" w:hAnsiTheme="minorHAnsi"/>
                    <w:sz w:val="20"/>
                    <w:szCs w:val="20"/>
                  </w:rPr>
                </w:pPr>
                <w:r>
                  <w:rPr>
                    <w:rFonts w:asciiTheme="minorHAnsi" w:hAnsiTheme="minorHAnsi"/>
                    <w:sz w:val="20"/>
                    <w:szCs w:val="20"/>
                  </w:rPr>
                  <w:t xml:space="preserve">                   </w:t>
                </w:r>
              </w:p>
            </w:tc>
          </w:sdtContent>
        </w:sdt>
        <w:sdt>
          <w:sdtPr>
            <w:rPr>
              <w:rFonts w:asciiTheme="minorHAnsi" w:hAnsiTheme="minorHAnsi"/>
              <w:sz w:val="20"/>
              <w:szCs w:val="20"/>
            </w:rPr>
            <w:id w:val="-1313783008"/>
            <w:lock w:val="sdtLocked"/>
            <w:placeholder>
              <w:docPart w:val="FE9D7CD164DD42F7A2C1D347D59F83B4"/>
            </w:placeholder>
            <w:showingPlcHdr/>
            <w:text/>
          </w:sdtPr>
          <w:sdtEndPr/>
          <w:sdtContent>
            <w:tc>
              <w:tcPr>
                <w:tcW w:w="1114" w:type="dxa"/>
                <w:vAlign w:val="center"/>
              </w:tcPr>
              <w:p w:rsidR="00864968" w:rsidRPr="00A74B4B" w:rsidRDefault="00412B7D" w:rsidP="00412B7D">
                <w:pPr>
                  <w:rPr>
                    <w:rFonts w:asciiTheme="minorHAnsi" w:hAnsiTheme="minorHAnsi"/>
                    <w:sz w:val="20"/>
                    <w:szCs w:val="20"/>
                  </w:rPr>
                </w:pPr>
                <w:r>
                  <w:rPr>
                    <w:rFonts w:asciiTheme="minorHAnsi" w:hAnsiTheme="minorHAnsi"/>
                    <w:sz w:val="20"/>
                    <w:szCs w:val="20"/>
                  </w:rPr>
                  <w:t xml:space="preserve">                   </w:t>
                </w:r>
              </w:p>
            </w:tc>
          </w:sdtContent>
        </w:sdt>
      </w:tr>
      <w:tr w:rsidR="00412B7D" w:rsidTr="009F6A03">
        <w:trPr>
          <w:gridAfter w:val="1"/>
          <w:wAfter w:w="8" w:type="dxa"/>
          <w:trHeight w:val="113"/>
          <w:jc w:val="center"/>
        </w:trPr>
        <w:tc>
          <w:tcPr>
            <w:tcW w:w="4239" w:type="dxa"/>
            <w:gridSpan w:val="2"/>
            <w:vAlign w:val="center"/>
          </w:tcPr>
          <w:p w:rsidR="00412B7D" w:rsidRPr="00A74B4B" w:rsidRDefault="00412B7D" w:rsidP="00412B7D">
            <w:pPr>
              <w:rPr>
                <w:rFonts w:asciiTheme="minorHAnsi" w:hAnsiTheme="minorHAnsi"/>
                <w:sz w:val="20"/>
                <w:szCs w:val="20"/>
              </w:rPr>
            </w:pPr>
            <w:r w:rsidRPr="00A74B4B">
              <w:rPr>
                <w:rFonts w:asciiTheme="minorHAnsi" w:hAnsiTheme="minorHAnsi"/>
                <w:sz w:val="20"/>
                <w:szCs w:val="20"/>
              </w:rPr>
              <w:t>Ángulo de la sonda uterina (grados)</w:t>
            </w:r>
          </w:p>
        </w:tc>
        <w:sdt>
          <w:sdtPr>
            <w:rPr>
              <w:rFonts w:asciiTheme="minorHAnsi" w:hAnsiTheme="minorHAnsi"/>
              <w:sz w:val="20"/>
              <w:szCs w:val="20"/>
            </w:rPr>
            <w:id w:val="83892566"/>
            <w:lock w:val="sdtLocked"/>
            <w:placeholder>
              <w:docPart w:val="F74AC49C337B4834B0728587F4836A20"/>
            </w:placeholder>
            <w:showingPlcHdr/>
            <w:dropDownList>
              <w:listItem w:displayText="15" w:value="15"/>
              <w:listItem w:displayText="30" w:value="30"/>
              <w:listItem w:displayText="45" w:value="45"/>
            </w:dropDownList>
          </w:sdtPr>
          <w:sdtEndPr/>
          <w:sdtContent>
            <w:tc>
              <w:tcPr>
                <w:tcW w:w="1106" w:type="dxa"/>
                <w:vAlign w:val="center"/>
              </w:tcPr>
              <w:p w:rsidR="00412B7D" w:rsidRPr="00A74B4B" w:rsidRDefault="00412B7D" w:rsidP="00412B7D">
                <w:pPr>
                  <w:rPr>
                    <w:rFonts w:asciiTheme="minorHAnsi" w:hAnsiTheme="minorHAnsi"/>
                    <w:sz w:val="20"/>
                    <w:szCs w:val="20"/>
                  </w:rPr>
                </w:pPr>
                <w:r>
                  <w:rPr>
                    <w:rFonts w:asciiTheme="minorHAnsi" w:hAnsiTheme="minorHAnsi"/>
                    <w:sz w:val="20"/>
                    <w:szCs w:val="20"/>
                  </w:rPr>
                  <w:t xml:space="preserve">                   </w:t>
                </w:r>
              </w:p>
            </w:tc>
          </w:sdtContent>
        </w:sdt>
        <w:sdt>
          <w:sdtPr>
            <w:rPr>
              <w:rFonts w:asciiTheme="minorHAnsi" w:hAnsiTheme="minorHAnsi"/>
              <w:sz w:val="20"/>
              <w:szCs w:val="20"/>
            </w:rPr>
            <w:id w:val="20523475"/>
            <w:lock w:val="sdtLocked"/>
            <w:placeholder>
              <w:docPart w:val="97C43D0796854DB3A346A2C4C02AA02F"/>
            </w:placeholder>
            <w:showingPlcHdr/>
            <w:dropDownList>
              <w:listItem w:displayText="15" w:value="15"/>
              <w:listItem w:displayText="30" w:value="30"/>
              <w:listItem w:displayText="45" w:value="45"/>
            </w:dropDownList>
          </w:sdtPr>
          <w:sdtEndPr/>
          <w:sdtContent>
            <w:tc>
              <w:tcPr>
                <w:tcW w:w="1106" w:type="dxa"/>
                <w:vAlign w:val="center"/>
              </w:tcPr>
              <w:p w:rsidR="00412B7D" w:rsidRPr="00A74B4B" w:rsidRDefault="00412B7D" w:rsidP="00412B7D">
                <w:pPr>
                  <w:rPr>
                    <w:rFonts w:asciiTheme="minorHAnsi" w:hAnsiTheme="minorHAnsi"/>
                    <w:sz w:val="20"/>
                    <w:szCs w:val="20"/>
                  </w:rPr>
                </w:pPr>
                <w:r>
                  <w:rPr>
                    <w:rFonts w:asciiTheme="minorHAnsi" w:hAnsiTheme="minorHAnsi"/>
                    <w:sz w:val="20"/>
                    <w:szCs w:val="20"/>
                  </w:rPr>
                  <w:t xml:space="preserve">                   </w:t>
                </w:r>
              </w:p>
            </w:tc>
          </w:sdtContent>
        </w:sdt>
        <w:sdt>
          <w:sdtPr>
            <w:rPr>
              <w:rFonts w:asciiTheme="minorHAnsi" w:hAnsiTheme="minorHAnsi"/>
              <w:sz w:val="20"/>
              <w:szCs w:val="20"/>
            </w:rPr>
            <w:id w:val="-1955551175"/>
            <w:lock w:val="sdtLocked"/>
            <w:placeholder>
              <w:docPart w:val="AB915C6F27EE46C9915C3436C0635631"/>
            </w:placeholder>
            <w:showingPlcHdr/>
            <w:dropDownList>
              <w:listItem w:displayText="15" w:value="15"/>
              <w:listItem w:displayText="30" w:value="30"/>
              <w:listItem w:displayText="45" w:value="45"/>
            </w:dropDownList>
          </w:sdtPr>
          <w:sdtEndPr/>
          <w:sdtContent>
            <w:tc>
              <w:tcPr>
                <w:tcW w:w="1107" w:type="dxa"/>
                <w:gridSpan w:val="3"/>
                <w:vAlign w:val="center"/>
              </w:tcPr>
              <w:p w:rsidR="00412B7D" w:rsidRPr="00A74B4B" w:rsidRDefault="00412B7D" w:rsidP="00412B7D">
                <w:pPr>
                  <w:rPr>
                    <w:rFonts w:asciiTheme="minorHAnsi" w:hAnsiTheme="minorHAnsi"/>
                    <w:sz w:val="20"/>
                    <w:szCs w:val="20"/>
                  </w:rPr>
                </w:pPr>
                <w:r>
                  <w:rPr>
                    <w:rFonts w:asciiTheme="minorHAnsi" w:hAnsiTheme="minorHAnsi"/>
                    <w:sz w:val="20"/>
                    <w:szCs w:val="20"/>
                  </w:rPr>
                  <w:t xml:space="preserve">                   </w:t>
                </w:r>
              </w:p>
            </w:tc>
          </w:sdtContent>
        </w:sdt>
        <w:sdt>
          <w:sdtPr>
            <w:rPr>
              <w:rFonts w:asciiTheme="minorHAnsi" w:hAnsiTheme="minorHAnsi"/>
              <w:sz w:val="20"/>
              <w:szCs w:val="20"/>
            </w:rPr>
            <w:id w:val="256177043"/>
            <w:lock w:val="sdtLocked"/>
            <w:placeholder>
              <w:docPart w:val="C595F3AEE6B74836B1FF4422A42404F6"/>
            </w:placeholder>
            <w:showingPlcHdr/>
            <w:dropDownList>
              <w:listItem w:displayText="15" w:value="15"/>
              <w:listItem w:displayText="30" w:value="30"/>
              <w:listItem w:displayText="45" w:value="45"/>
            </w:dropDownList>
          </w:sdtPr>
          <w:sdtEndPr/>
          <w:sdtContent>
            <w:tc>
              <w:tcPr>
                <w:tcW w:w="1106" w:type="dxa"/>
                <w:vAlign w:val="center"/>
              </w:tcPr>
              <w:p w:rsidR="00412B7D" w:rsidRPr="00A74B4B" w:rsidRDefault="00412B7D" w:rsidP="00412B7D">
                <w:pPr>
                  <w:rPr>
                    <w:rFonts w:asciiTheme="minorHAnsi" w:hAnsiTheme="minorHAnsi"/>
                    <w:sz w:val="20"/>
                    <w:szCs w:val="20"/>
                  </w:rPr>
                </w:pPr>
                <w:r>
                  <w:rPr>
                    <w:rFonts w:asciiTheme="minorHAnsi" w:hAnsiTheme="minorHAnsi"/>
                    <w:sz w:val="20"/>
                    <w:szCs w:val="20"/>
                  </w:rPr>
                  <w:t xml:space="preserve">                   </w:t>
                </w:r>
              </w:p>
            </w:tc>
          </w:sdtContent>
        </w:sdt>
        <w:sdt>
          <w:sdtPr>
            <w:rPr>
              <w:rFonts w:asciiTheme="minorHAnsi" w:hAnsiTheme="minorHAnsi"/>
              <w:sz w:val="20"/>
              <w:szCs w:val="20"/>
            </w:rPr>
            <w:id w:val="-427271819"/>
            <w:lock w:val="sdtLocked"/>
            <w:placeholder>
              <w:docPart w:val="10756B7470D242C9BFF72DF41980A845"/>
            </w:placeholder>
            <w:showingPlcHdr/>
            <w:dropDownList>
              <w:listItem w:displayText="15" w:value="15"/>
              <w:listItem w:displayText="30" w:value="30"/>
              <w:listItem w:displayText="45" w:value="45"/>
            </w:dropDownList>
          </w:sdtPr>
          <w:sdtEndPr/>
          <w:sdtContent>
            <w:tc>
              <w:tcPr>
                <w:tcW w:w="1114" w:type="dxa"/>
                <w:vAlign w:val="center"/>
              </w:tcPr>
              <w:p w:rsidR="00412B7D" w:rsidRPr="00A74B4B" w:rsidRDefault="00412B7D" w:rsidP="00412B7D">
                <w:pPr>
                  <w:rPr>
                    <w:rFonts w:asciiTheme="minorHAnsi" w:hAnsiTheme="minorHAnsi"/>
                    <w:sz w:val="20"/>
                    <w:szCs w:val="20"/>
                  </w:rPr>
                </w:pPr>
                <w:r>
                  <w:rPr>
                    <w:rFonts w:asciiTheme="minorHAnsi" w:hAnsiTheme="minorHAnsi"/>
                    <w:sz w:val="20"/>
                    <w:szCs w:val="20"/>
                  </w:rPr>
                  <w:t xml:space="preserve">                   </w:t>
                </w:r>
              </w:p>
            </w:tc>
          </w:sdtContent>
        </w:sdt>
      </w:tr>
      <w:tr w:rsidR="00412B7D" w:rsidTr="009F6A03">
        <w:trPr>
          <w:gridAfter w:val="1"/>
          <w:wAfter w:w="8" w:type="dxa"/>
          <w:trHeight w:val="113"/>
          <w:jc w:val="center"/>
        </w:trPr>
        <w:tc>
          <w:tcPr>
            <w:tcW w:w="4239" w:type="dxa"/>
            <w:gridSpan w:val="2"/>
            <w:vAlign w:val="center"/>
          </w:tcPr>
          <w:p w:rsidR="00412B7D" w:rsidRPr="00A74B4B" w:rsidRDefault="00412B7D" w:rsidP="00412B7D">
            <w:pPr>
              <w:rPr>
                <w:rFonts w:asciiTheme="minorHAnsi" w:hAnsiTheme="minorHAnsi"/>
                <w:sz w:val="20"/>
                <w:szCs w:val="20"/>
              </w:rPr>
            </w:pPr>
            <w:r w:rsidRPr="00A74B4B">
              <w:rPr>
                <w:rFonts w:asciiTheme="minorHAnsi" w:hAnsiTheme="minorHAnsi"/>
                <w:sz w:val="20"/>
                <w:szCs w:val="20"/>
              </w:rPr>
              <w:t>Tamaño de los ovoides (mm)</w:t>
            </w:r>
          </w:p>
        </w:tc>
        <w:sdt>
          <w:sdtPr>
            <w:rPr>
              <w:rFonts w:asciiTheme="minorHAnsi" w:hAnsiTheme="minorHAnsi"/>
              <w:sz w:val="20"/>
              <w:szCs w:val="20"/>
            </w:rPr>
            <w:id w:val="3488287"/>
            <w:lock w:val="sdtLocked"/>
            <w:placeholder>
              <w:docPart w:val="F2C9FA6082BA4B7184C3B70D961FB6CC"/>
            </w:placeholder>
            <w:showingPlcHdr/>
            <w:dropDownList>
              <w:listItem w:displayText="15/R7.5" w:value="15/R7.5"/>
              <w:listItem w:displayText="15/R10" w:value="15/R10"/>
              <w:listItem w:displayText="20/R10" w:value="20/R10"/>
              <w:listItem w:displayText="25/R10" w:value="25/R10"/>
            </w:dropDownList>
          </w:sdtPr>
          <w:sdtEndPr/>
          <w:sdtContent>
            <w:tc>
              <w:tcPr>
                <w:tcW w:w="1106" w:type="dxa"/>
                <w:vAlign w:val="center"/>
              </w:tcPr>
              <w:p w:rsidR="00412B7D" w:rsidRPr="00A74B4B" w:rsidRDefault="00412B7D" w:rsidP="00412B7D">
                <w:pPr>
                  <w:rPr>
                    <w:rFonts w:asciiTheme="minorHAnsi" w:hAnsiTheme="minorHAnsi"/>
                    <w:sz w:val="20"/>
                    <w:szCs w:val="20"/>
                  </w:rPr>
                </w:pPr>
                <w:r>
                  <w:rPr>
                    <w:rFonts w:asciiTheme="minorHAnsi" w:hAnsiTheme="minorHAnsi"/>
                    <w:sz w:val="20"/>
                    <w:szCs w:val="20"/>
                  </w:rPr>
                  <w:t xml:space="preserve">                   </w:t>
                </w:r>
              </w:p>
            </w:tc>
          </w:sdtContent>
        </w:sdt>
        <w:sdt>
          <w:sdtPr>
            <w:rPr>
              <w:rFonts w:asciiTheme="minorHAnsi" w:hAnsiTheme="minorHAnsi"/>
              <w:sz w:val="20"/>
              <w:szCs w:val="20"/>
            </w:rPr>
            <w:id w:val="-217364137"/>
            <w:lock w:val="sdtLocked"/>
            <w:placeholder>
              <w:docPart w:val="3D151B0812EA4C29914A3DF486BDDB95"/>
            </w:placeholder>
            <w:showingPlcHdr/>
            <w:dropDownList>
              <w:listItem w:displayText="15/R7.5" w:value="15/R7.5"/>
              <w:listItem w:displayText="15/R10" w:value="15/R10"/>
              <w:listItem w:displayText="20/R10" w:value="20/R10"/>
              <w:listItem w:displayText="25/R10" w:value="25/R10"/>
            </w:dropDownList>
          </w:sdtPr>
          <w:sdtEndPr/>
          <w:sdtContent>
            <w:tc>
              <w:tcPr>
                <w:tcW w:w="1106" w:type="dxa"/>
                <w:vAlign w:val="center"/>
              </w:tcPr>
              <w:p w:rsidR="00412B7D" w:rsidRPr="00A74B4B" w:rsidRDefault="00412B7D" w:rsidP="00412B7D">
                <w:pPr>
                  <w:rPr>
                    <w:rFonts w:asciiTheme="minorHAnsi" w:hAnsiTheme="minorHAnsi"/>
                    <w:sz w:val="20"/>
                    <w:szCs w:val="20"/>
                  </w:rPr>
                </w:pPr>
                <w:r>
                  <w:rPr>
                    <w:rFonts w:asciiTheme="minorHAnsi" w:hAnsiTheme="minorHAnsi"/>
                    <w:sz w:val="20"/>
                    <w:szCs w:val="20"/>
                  </w:rPr>
                  <w:t xml:space="preserve">                   </w:t>
                </w:r>
              </w:p>
            </w:tc>
          </w:sdtContent>
        </w:sdt>
        <w:sdt>
          <w:sdtPr>
            <w:rPr>
              <w:rFonts w:asciiTheme="minorHAnsi" w:hAnsiTheme="minorHAnsi"/>
              <w:sz w:val="20"/>
              <w:szCs w:val="20"/>
            </w:rPr>
            <w:id w:val="1344273535"/>
            <w:lock w:val="sdtLocked"/>
            <w:placeholder>
              <w:docPart w:val="699845DFF0B6491E9A89C24A89215B98"/>
            </w:placeholder>
            <w:showingPlcHdr/>
            <w:dropDownList>
              <w:listItem w:displayText="15/R7.5" w:value="15/R7.5"/>
              <w:listItem w:displayText="15/R10" w:value="15/R10"/>
              <w:listItem w:displayText="20/R10" w:value="20/R10"/>
              <w:listItem w:displayText="25/R10" w:value="25/R10"/>
            </w:dropDownList>
          </w:sdtPr>
          <w:sdtEndPr/>
          <w:sdtContent>
            <w:tc>
              <w:tcPr>
                <w:tcW w:w="1107" w:type="dxa"/>
                <w:gridSpan w:val="3"/>
                <w:vAlign w:val="center"/>
              </w:tcPr>
              <w:p w:rsidR="00412B7D" w:rsidRPr="00A74B4B" w:rsidRDefault="00412B7D" w:rsidP="00412B7D">
                <w:pPr>
                  <w:rPr>
                    <w:rFonts w:asciiTheme="minorHAnsi" w:hAnsiTheme="minorHAnsi"/>
                    <w:sz w:val="20"/>
                    <w:szCs w:val="20"/>
                  </w:rPr>
                </w:pPr>
                <w:r>
                  <w:rPr>
                    <w:rFonts w:asciiTheme="minorHAnsi" w:hAnsiTheme="minorHAnsi"/>
                    <w:sz w:val="20"/>
                    <w:szCs w:val="20"/>
                  </w:rPr>
                  <w:t xml:space="preserve">                   </w:t>
                </w:r>
              </w:p>
            </w:tc>
          </w:sdtContent>
        </w:sdt>
        <w:sdt>
          <w:sdtPr>
            <w:rPr>
              <w:rFonts w:asciiTheme="minorHAnsi" w:hAnsiTheme="minorHAnsi"/>
              <w:sz w:val="20"/>
              <w:szCs w:val="20"/>
            </w:rPr>
            <w:id w:val="-2031565695"/>
            <w:lock w:val="sdtLocked"/>
            <w:placeholder>
              <w:docPart w:val="528E8E8F015D4BF2ABD8BE9F6B77DE16"/>
            </w:placeholder>
            <w:showingPlcHdr/>
            <w:dropDownList>
              <w:listItem w:displayText="15/R7.5" w:value="15/R7.5"/>
              <w:listItem w:displayText="15/R10" w:value="15/R10"/>
              <w:listItem w:displayText="20/R10" w:value="20/R10"/>
              <w:listItem w:displayText="25/R10" w:value="25/R10"/>
            </w:dropDownList>
          </w:sdtPr>
          <w:sdtEndPr/>
          <w:sdtContent>
            <w:tc>
              <w:tcPr>
                <w:tcW w:w="1106" w:type="dxa"/>
                <w:vAlign w:val="center"/>
              </w:tcPr>
              <w:p w:rsidR="00412B7D" w:rsidRPr="00A74B4B" w:rsidRDefault="00412B7D" w:rsidP="00412B7D">
                <w:pPr>
                  <w:rPr>
                    <w:rFonts w:asciiTheme="minorHAnsi" w:hAnsiTheme="minorHAnsi"/>
                    <w:sz w:val="20"/>
                    <w:szCs w:val="20"/>
                  </w:rPr>
                </w:pPr>
                <w:r>
                  <w:rPr>
                    <w:rFonts w:asciiTheme="minorHAnsi" w:hAnsiTheme="minorHAnsi"/>
                    <w:sz w:val="20"/>
                    <w:szCs w:val="20"/>
                  </w:rPr>
                  <w:t xml:space="preserve">                   </w:t>
                </w:r>
              </w:p>
            </w:tc>
          </w:sdtContent>
        </w:sdt>
        <w:sdt>
          <w:sdtPr>
            <w:rPr>
              <w:rFonts w:asciiTheme="minorHAnsi" w:hAnsiTheme="minorHAnsi"/>
              <w:sz w:val="20"/>
              <w:szCs w:val="20"/>
            </w:rPr>
            <w:id w:val="859935467"/>
            <w:lock w:val="sdtLocked"/>
            <w:placeholder>
              <w:docPart w:val="141A86C529DE41EB8CF51D2968BE11A2"/>
            </w:placeholder>
            <w:showingPlcHdr/>
            <w:dropDownList>
              <w:listItem w:displayText="15/R7.5" w:value="15/R7.5"/>
              <w:listItem w:displayText="15/R10" w:value="15/R10"/>
              <w:listItem w:displayText="20/R10" w:value="20/R10"/>
              <w:listItem w:displayText="25/R10" w:value="25/R10"/>
            </w:dropDownList>
          </w:sdtPr>
          <w:sdtEndPr/>
          <w:sdtContent>
            <w:tc>
              <w:tcPr>
                <w:tcW w:w="1114" w:type="dxa"/>
                <w:vAlign w:val="center"/>
              </w:tcPr>
              <w:p w:rsidR="00412B7D" w:rsidRPr="00A74B4B" w:rsidRDefault="00412B7D" w:rsidP="00412B7D">
                <w:pPr>
                  <w:rPr>
                    <w:rFonts w:asciiTheme="minorHAnsi" w:hAnsiTheme="minorHAnsi"/>
                    <w:sz w:val="20"/>
                    <w:szCs w:val="20"/>
                  </w:rPr>
                </w:pPr>
                <w:r>
                  <w:rPr>
                    <w:rFonts w:asciiTheme="minorHAnsi" w:hAnsiTheme="minorHAnsi"/>
                    <w:sz w:val="20"/>
                    <w:szCs w:val="20"/>
                  </w:rPr>
                  <w:t xml:space="preserve">                   </w:t>
                </w:r>
              </w:p>
            </w:tc>
          </w:sdtContent>
        </w:sdt>
      </w:tr>
      <w:tr w:rsidR="00412B7D" w:rsidTr="009F6A03">
        <w:trPr>
          <w:gridAfter w:val="1"/>
          <w:wAfter w:w="8" w:type="dxa"/>
          <w:trHeight w:val="113"/>
          <w:jc w:val="center"/>
        </w:trPr>
        <w:tc>
          <w:tcPr>
            <w:tcW w:w="4239" w:type="dxa"/>
            <w:gridSpan w:val="2"/>
            <w:vAlign w:val="center"/>
          </w:tcPr>
          <w:p w:rsidR="00412B7D" w:rsidRPr="00A74B4B" w:rsidRDefault="00412B7D" w:rsidP="00412B7D">
            <w:pPr>
              <w:rPr>
                <w:rFonts w:asciiTheme="minorHAnsi" w:hAnsiTheme="minorHAnsi"/>
                <w:sz w:val="20"/>
                <w:szCs w:val="20"/>
              </w:rPr>
            </w:pPr>
            <w:r w:rsidRPr="00A74B4B">
              <w:rPr>
                <w:rFonts w:asciiTheme="minorHAnsi" w:hAnsiTheme="minorHAnsi"/>
                <w:sz w:val="20"/>
                <w:szCs w:val="20"/>
              </w:rPr>
              <w:t xml:space="preserve">Blindaje </w:t>
            </w:r>
          </w:p>
        </w:tc>
        <w:sdt>
          <w:sdtPr>
            <w:rPr>
              <w:rFonts w:asciiTheme="minorHAnsi" w:hAnsiTheme="minorHAnsi"/>
              <w:sz w:val="20"/>
              <w:szCs w:val="20"/>
            </w:rPr>
            <w:id w:val="545259124"/>
            <w:lock w:val="sdtLocked"/>
            <w:placeholder>
              <w:docPart w:val="87C4BC179EFA4F39AEAC47204A724F00"/>
            </w:placeholder>
            <w:showingPlcHdr/>
            <w:text/>
          </w:sdtPr>
          <w:sdtEndPr/>
          <w:sdtContent>
            <w:tc>
              <w:tcPr>
                <w:tcW w:w="1106" w:type="dxa"/>
                <w:vAlign w:val="center"/>
              </w:tcPr>
              <w:p w:rsidR="00412B7D" w:rsidRPr="00A74B4B" w:rsidRDefault="00412B7D" w:rsidP="00412B7D">
                <w:pPr>
                  <w:rPr>
                    <w:rFonts w:asciiTheme="minorHAnsi" w:hAnsiTheme="minorHAnsi"/>
                    <w:sz w:val="20"/>
                    <w:szCs w:val="20"/>
                  </w:rPr>
                </w:pPr>
                <w:r>
                  <w:rPr>
                    <w:rFonts w:asciiTheme="minorHAnsi" w:hAnsiTheme="minorHAnsi"/>
                    <w:sz w:val="20"/>
                    <w:szCs w:val="20"/>
                  </w:rPr>
                  <w:t xml:space="preserve">                   </w:t>
                </w:r>
              </w:p>
            </w:tc>
          </w:sdtContent>
        </w:sdt>
        <w:sdt>
          <w:sdtPr>
            <w:rPr>
              <w:rFonts w:asciiTheme="minorHAnsi" w:hAnsiTheme="minorHAnsi"/>
              <w:sz w:val="20"/>
              <w:szCs w:val="20"/>
            </w:rPr>
            <w:id w:val="941579662"/>
            <w:lock w:val="sdtLocked"/>
            <w:placeholder>
              <w:docPart w:val="95B027A5AC354F598473D4094737C23B"/>
            </w:placeholder>
            <w:showingPlcHdr/>
            <w:text/>
          </w:sdtPr>
          <w:sdtEndPr/>
          <w:sdtContent>
            <w:tc>
              <w:tcPr>
                <w:tcW w:w="1106" w:type="dxa"/>
                <w:vAlign w:val="center"/>
              </w:tcPr>
              <w:p w:rsidR="00412B7D" w:rsidRPr="00A74B4B" w:rsidRDefault="00412B7D" w:rsidP="00412B7D">
                <w:pPr>
                  <w:rPr>
                    <w:rFonts w:asciiTheme="minorHAnsi" w:hAnsiTheme="minorHAnsi"/>
                    <w:sz w:val="20"/>
                    <w:szCs w:val="20"/>
                  </w:rPr>
                </w:pPr>
                <w:r>
                  <w:rPr>
                    <w:rFonts w:asciiTheme="minorHAnsi" w:hAnsiTheme="minorHAnsi"/>
                    <w:sz w:val="20"/>
                    <w:szCs w:val="20"/>
                  </w:rPr>
                  <w:t xml:space="preserve">                   </w:t>
                </w:r>
              </w:p>
            </w:tc>
          </w:sdtContent>
        </w:sdt>
        <w:sdt>
          <w:sdtPr>
            <w:rPr>
              <w:rFonts w:asciiTheme="minorHAnsi" w:hAnsiTheme="minorHAnsi"/>
              <w:sz w:val="20"/>
              <w:szCs w:val="20"/>
            </w:rPr>
            <w:id w:val="-268007285"/>
            <w:lock w:val="sdtLocked"/>
            <w:placeholder>
              <w:docPart w:val="49CB83E79AAD4445B232FFF131BCBE49"/>
            </w:placeholder>
            <w:showingPlcHdr/>
            <w:text/>
          </w:sdtPr>
          <w:sdtEndPr/>
          <w:sdtContent>
            <w:tc>
              <w:tcPr>
                <w:tcW w:w="1107" w:type="dxa"/>
                <w:gridSpan w:val="3"/>
                <w:vAlign w:val="center"/>
              </w:tcPr>
              <w:p w:rsidR="00412B7D" w:rsidRPr="00A74B4B" w:rsidRDefault="00412B7D" w:rsidP="00412B7D">
                <w:pPr>
                  <w:rPr>
                    <w:rFonts w:asciiTheme="minorHAnsi" w:hAnsiTheme="minorHAnsi"/>
                    <w:sz w:val="20"/>
                    <w:szCs w:val="20"/>
                  </w:rPr>
                </w:pPr>
                <w:r>
                  <w:rPr>
                    <w:rFonts w:asciiTheme="minorHAnsi" w:hAnsiTheme="minorHAnsi"/>
                    <w:sz w:val="20"/>
                    <w:szCs w:val="20"/>
                  </w:rPr>
                  <w:t xml:space="preserve">                   </w:t>
                </w:r>
              </w:p>
            </w:tc>
          </w:sdtContent>
        </w:sdt>
        <w:sdt>
          <w:sdtPr>
            <w:rPr>
              <w:rFonts w:asciiTheme="minorHAnsi" w:hAnsiTheme="minorHAnsi"/>
              <w:sz w:val="20"/>
              <w:szCs w:val="20"/>
            </w:rPr>
            <w:id w:val="-627932452"/>
            <w:lock w:val="sdtLocked"/>
            <w:placeholder>
              <w:docPart w:val="A69A6280C7504F97A11FCE6563DF8BE0"/>
            </w:placeholder>
            <w:showingPlcHdr/>
            <w:text/>
          </w:sdtPr>
          <w:sdtEndPr/>
          <w:sdtContent>
            <w:tc>
              <w:tcPr>
                <w:tcW w:w="1106" w:type="dxa"/>
                <w:vAlign w:val="center"/>
              </w:tcPr>
              <w:p w:rsidR="00412B7D" w:rsidRPr="00A74B4B" w:rsidRDefault="00412B7D" w:rsidP="00412B7D">
                <w:pPr>
                  <w:rPr>
                    <w:rFonts w:asciiTheme="minorHAnsi" w:hAnsiTheme="minorHAnsi"/>
                    <w:sz w:val="20"/>
                    <w:szCs w:val="20"/>
                  </w:rPr>
                </w:pPr>
                <w:r>
                  <w:rPr>
                    <w:rFonts w:asciiTheme="minorHAnsi" w:hAnsiTheme="minorHAnsi"/>
                    <w:sz w:val="20"/>
                    <w:szCs w:val="20"/>
                  </w:rPr>
                  <w:t xml:space="preserve">                   </w:t>
                </w:r>
              </w:p>
            </w:tc>
          </w:sdtContent>
        </w:sdt>
        <w:sdt>
          <w:sdtPr>
            <w:rPr>
              <w:rFonts w:asciiTheme="minorHAnsi" w:hAnsiTheme="minorHAnsi"/>
              <w:sz w:val="20"/>
              <w:szCs w:val="20"/>
            </w:rPr>
            <w:id w:val="-2043584631"/>
            <w:lock w:val="sdtLocked"/>
            <w:placeholder>
              <w:docPart w:val="9DAC0011778C441EB7B167D7931B08BB"/>
            </w:placeholder>
            <w:showingPlcHdr/>
            <w:text/>
          </w:sdtPr>
          <w:sdtEndPr/>
          <w:sdtContent>
            <w:tc>
              <w:tcPr>
                <w:tcW w:w="1114" w:type="dxa"/>
                <w:vAlign w:val="center"/>
              </w:tcPr>
              <w:p w:rsidR="00412B7D" w:rsidRPr="00A74B4B" w:rsidRDefault="00412B7D" w:rsidP="00412B7D">
                <w:pPr>
                  <w:rPr>
                    <w:rFonts w:asciiTheme="minorHAnsi" w:hAnsiTheme="minorHAnsi"/>
                    <w:sz w:val="20"/>
                    <w:szCs w:val="20"/>
                  </w:rPr>
                </w:pPr>
                <w:r>
                  <w:rPr>
                    <w:rFonts w:asciiTheme="minorHAnsi" w:hAnsiTheme="minorHAnsi"/>
                    <w:sz w:val="20"/>
                    <w:szCs w:val="20"/>
                  </w:rPr>
                  <w:t xml:space="preserve">                   </w:t>
                </w:r>
              </w:p>
            </w:tc>
          </w:sdtContent>
        </w:sdt>
      </w:tr>
      <w:tr w:rsidR="00412B7D" w:rsidTr="009F6A03">
        <w:trPr>
          <w:gridAfter w:val="1"/>
          <w:wAfter w:w="8" w:type="dxa"/>
          <w:trHeight w:val="113"/>
          <w:jc w:val="center"/>
        </w:trPr>
        <w:tc>
          <w:tcPr>
            <w:tcW w:w="4239" w:type="dxa"/>
            <w:gridSpan w:val="2"/>
            <w:vAlign w:val="center"/>
          </w:tcPr>
          <w:p w:rsidR="00412B7D" w:rsidRPr="00A74B4B" w:rsidRDefault="00412B7D" w:rsidP="00412B7D">
            <w:pPr>
              <w:rPr>
                <w:rFonts w:asciiTheme="minorHAnsi" w:hAnsiTheme="minorHAnsi"/>
                <w:sz w:val="20"/>
                <w:szCs w:val="20"/>
              </w:rPr>
            </w:pPr>
            <w:r w:rsidRPr="00A74B4B">
              <w:rPr>
                <w:rFonts w:asciiTheme="minorHAnsi" w:hAnsiTheme="minorHAnsi"/>
                <w:sz w:val="20"/>
                <w:szCs w:val="20"/>
              </w:rPr>
              <w:t>Longitud activa sonda uterina (cm)</w:t>
            </w:r>
          </w:p>
        </w:tc>
        <w:sdt>
          <w:sdtPr>
            <w:rPr>
              <w:rFonts w:asciiTheme="minorHAnsi" w:hAnsiTheme="minorHAnsi"/>
              <w:sz w:val="20"/>
              <w:szCs w:val="20"/>
            </w:rPr>
            <w:id w:val="-201091170"/>
            <w:lock w:val="sdtLocked"/>
            <w:placeholder>
              <w:docPart w:val="4AE219B7287A48DBBB6B92393CC8EE65"/>
            </w:placeholder>
            <w:showingPlcHdr/>
            <w:text/>
          </w:sdtPr>
          <w:sdtEndPr/>
          <w:sdtContent>
            <w:tc>
              <w:tcPr>
                <w:tcW w:w="1106" w:type="dxa"/>
                <w:vAlign w:val="center"/>
              </w:tcPr>
              <w:p w:rsidR="00412B7D" w:rsidRPr="00A74B4B" w:rsidRDefault="00412B7D" w:rsidP="00412B7D">
                <w:pPr>
                  <w:rPr>
                    <w:rFonts w:asciiTheme="minorHAnsi" w:hAnsiTheme="minorHAnsi"/>
                    <w:sz w:val="20"/>
                    <w:szCs w:val="20"/>
                  </w:rPr>
                </w:pPr>
                <w:r>
                  <w:rPr>
                    <w:rFonts w:asciiTheme="minorHAnsi" w:hAnsiTheme="minorHAnsi"/>
                    <w:sz w:val="20"/>
                    <w:szCs w:val="20"/>
                  </w:rPr>
                  <w:t xml:space="preserve">                   </w:t>
                </w:r>
              </w:p>
            </w:tc>
          </w:sdtContent>
        </w:sdt>
        <w:sdt>
          <w:sdtPr>
            <w:rPr>
              <w:rFonts w:asciiTheme="minorHAnsi" w:hAnsiTheme="minorHAnsi"/>
              <w:sz w:val="20"/>
              <w:szCs w:val="20"/>
            </w:rPr>
            <w:id w:val="-1064790272"/>
            <w:lock w:val="sdtLocked"/>
            <w:placeholder>
              <w:docPart w:val="D6F004AB54E54CA98573774672333028"/>
            </w:placeholder>
            <w:showingPlcHdr/>
            <w:text/>
          </w:sdtPr>
          <w:sdtEndPr/>
          <w:sdtContent>
            <w:tc>
              <w:tcPr>
                <w:tcW w:w="1106" w:type="dxa"/>
                <w:vAlign w:val="center"/>
              </w:tcPr>
              <w:p w:rsidR="00412B7D" w:rsidRPr="00A74B4B" w:rsidRDefault="00412B7D" w:rsidP="00412B7D">
                <w:pPr>
                  <w:rPr>
                    <w:rFonts w:asciiTheme="minorHAnsi" w:hAnsiTheme="minorHAnsi"/>
                    <w:sz w:val="20"/>
                    <w:szCs w:val="20"/>
                  </w:rPr>
                </w:pPr>
                <w:r>
                  <w:rPr>
                    <w:rFonts w:asciiTheme="minorHAnsi" w:hAnsiTheme="minorHAnsi"/>
                    <w:sz w:val="20"/>
                    <w:szCs w:val="20"/>
                  </w:rPr>
                  <w:t xml:space="preserve">                   </w:t>
                </w:r>
              </w:p>
            </w:tc>
          </w:sdtContent>
        </w:sdt>
        <w:sdt>
          <w:sdtPr>
            <w:rPr>
              <w:rFonts w:asciiTheme="minorHAnsi" w:hAnsiTheme="minorHAnsi"/>
              <w:sz w:val="20"/>
              <w:szCs w:val="20"/>
            </w:rPr>
            <w:id w:val="-1739939944"/>
            <w:lock w:val="sdtLocked"/>
            <w:placeholder>
              <w:docPart w:val="0F006016D7804F4E8C461BDFF599EACE"/>
            </w:placeholder>
            <w:showingPlcHdr/>
            <w:text/>
          </w:sdtPr>
          <w:sdtEndPr/>
          <w:sdtContent>
            <w:tc>
              <w:tcPr>
                <w:tcW w:w="1107" w:type="dxa"/>
                <w:gridSpan w:val="3"/>
                <w:vAlign w:val="center"/>
              </w:tcPr>
              <w:p w:rsidR="00412B7D" w:rsidRPr="00A74B4B" w:rsidRDefault="00412B7D" w:rsidP="00412B7D">
                <w:pPr>
                  <w:rPr>
                    <w:rFonts w:asciiTheme="minorHAnsi" w:hAnsiTheme="minorHAnsi"/>
                    <w:sz w:val="20"/>
                    <w:szCs w:val="20"/>
                  </w:rPr>
                </w:pPr>
                <w:r>
                  <w:rPr>
                    <w:rFonts w:asciiTheme="minorHAnsi" w:hAnsiTheme="minorHAnsi"/>
                    <w:sz w:val="20"/>
                    <w:szCs w:val="20"/>
                  </w:rPr>
                  <w:t xml:space="preserve">                   </w:t>
                </w:r>
              </w:p>
            </w:tc>
          </w:sdtContent>
        </w:sdt>
        <w:sdt>
          <w:sdtPr>
            <w:rPr>
              <w:rFonts w:asciiTheme="minorHAnsi" w:hAnsiTheme="minorHAnsi"/>
              <w:sz w:val="20"/>
              <w:szCs w:val="20"/>
            </w:rPr>
            <w:id w:val="-246888054"/>
            <w:lock w:val="sdtLocked"/>
            <w:placeholder>
              <w:docPart w:val="9C3CA9901DCA4B738895DDB16D6C8228"/>
            </w:placeholder>
            <w:showingPlcHdr/>
            <w:text/>
          </w:sdtPr>
          <w:sdtEndPr/>
          <w:sdtContent>
            <w:tc>
              <w:tcPr>
                <w:tcW w:w="1106" w:type="dxa"/>
                <w:vAlign w:val="center"/>
              </w:tcPr>
              <w:p w:rsidR="00412B7D" w:rsidRPr="00A74B4B" w:rsidRDefault="00412B7D" w:rsidP="00412B7D">
                <w:pPr>
                  <w:rPr>
                    <w:rFonts w:asciiTheme="minorHAnsi" w:hAnsiTheme="minorHAnsi"/>
                    <w:sz w:val="20"/>
                    <w:szCs w:val="20"/>
                  </w:rPr>
                </w:pPr>
                <w:r>
                  <w:rPr>
                    <w:rFonts w:asciiTheme="minorHAnsi" w:hAnsiTheme="minorHAnsi"/>
                    <w:sz w:val="20"/>
                    <w:szCs w:val="20"/>
                  </w:rPr>
                  <w:t xml:space="preserve">                   </w:t>
                </w:r>
              </w:p>
            </w:tc>
          </w:sdtContent>
        </w:sdt>
        <w:sdt>
          <w:sdtPr>
            <w:rPr>
              <w:rFonts w:asciiTheme="minorHAnsi" w:hAnsiTheme="minorHAnsi"/>
              <w:sz w:val="20"/>
              <w:szCs w:val="20"/>
            </w:rPr>
            <w:id w:val="349228432"/>
            <w:lock w:val="sdtLocked"/>
            <w:placeholder>
              <w:docPart w:val="CE314C6D551C459DBB20AFA33D6F19F3"/>
            </w:placeholder>
            <w:showingPlcHdr/>
            <w:text/>
          </w:sdtPr>
          <w:sdtEndPr/>
          <w:sdtContent>
            <w:tc>
              <w:tcPr>
                <w:tcW w:w="1114" w:type="dxa"/>
                <w:vAlign w:val="center"/>
              </w:tcPr>
              <w:p w:rsidR="00412B7D" w:rsidRPr="00A74B4B" w:rsidRDefault="00412B7D" w:rsidP="00412B7D">
                <w:pPr>
                  <w:rPr>
                    <w:rFonts w:asciiTheme="minorHAnsi" w:hAnsiTheme="minorHAnsi"/>
                    <w:sz w:val="20"/>
                    <w:szCs w:val="20"/>
                  </w:rPr>
                </w:pPr>
                <w:r>
                  <w:rPr>
                    <w:rFonts w:asciiTheme="minorHAnsi" w:hAnsiTheme="minorHAnsi"/>
                    <w:sz w:val="20"/>
                    <w:szCs w:val="20"/>
                  </w:rPr>
                  <w:t xml:space="preserve">                   </w:t>
                </w:r>
              </w:p>
            </w:tc>
          </w:sdtContent>
        </w:sdt>
      </w:tr>
      <w:tr w:rsidR="00412B7D" w:rsidTr="009F6A03">
        <w:trPr>
          <w:gridAfter w:val="1"/>
          <w:wAfter w:w="8" w:type="dxa"/>
          <w:trHeight w:val="113"/>
          <w:jc w:val="center"/>
        </w:trPr>
        <w:tc>
          <w:tcPr>
            <w:tcW w:w="4239" w:type="dxa"/>
            <w:gridSpan w:val="2"/>
            <w:tcBorders>
              <w:bottom w:val="single" w:sz="12" w:space="0" w:color="auto"/>
            </w:tcBorders>
            <w:vAlign w:val="center"/>
          </w:tcPr>
          <w:p w:rsidR="00412B7D" w:rsidRPr="00A74B4B" w:rsidRDefault="00412B7D" w:rsidP="00412B7D">
            <w:pPr>
              <w:rPr>
                <w:rFonts w:asciiTheme="minorHAnsi" w:hAnsiTheme="minorHAnsi"/>
                <w:sz w:val="20"/>
                <w:szCs w:val="20"/>
              </w:rPr>
            </w:pPr>
            <w:r w:rsidRPr="00A74B4B">
              <w:rPr>
                <w:rFonts w:asciiTheme="minorHAnsi" w:hAnsiTheme="minorHAnsi"/>
                <w:sz w:val="20"/>
                <w:szCs w:val="20"/>
              </w:rPr>
              <w:t>Longitud activa ovoides (cm)</w:t>
            </w:r>
          </w:p>
        </w:tc>
        <w:sdt>
          <w:sdtPr>
            <w:rPr>
              <w:rFonts w:asciiTheme="minorHAnsi" w:hAnsiTheme="minorHAnsi"/>
              <w:sz w:val="20"/>
              <w:szCs w:val="20"/>
            </w:rPr>
            <w:id w:val="689566716"/>
            <w:lock w:val="sdtLocked"/>
            <w:placeholder>
              <w:docPart w:val="45914C0555394F7FA74B71DCB22C61CA"/>
            </w:placeholder>
            <w:showingPlcHdr/>
            <w:text/>
          </w:sdtPr>
          <w:sdtEndPr/>
          <w:sdtContent>
            <w:tc>
              <w:tcPr>
                <w:tcW w:w="1106" w:type="dxa"/>
                <w:tcBorders>
                  <w:bottom w:val="single" w:sz="12" w:space="0" w:color="auto"/>
                </w:tcBorders>
                <w:vAlign w:val="center"/>
              </w:tcPr>
              <w:p w:rsidR="00412B7D" w:rsidRPr="00A74B4B" w:rsidRDefault="00412B7D" w:rsidP="00412B7D">
                <w:pPr>
                  <w:rPr>
                    <w:rFonts w:asciiTheme="minorHAnsi" w:hAnsiTheme="minorHAnsi"/>
                    <w:sz w:val="20"/>
                    <w:szCs w:val="20"/>
                  </w:rPr>
                </w:pPr>
                <w:r>
                  <w:rPr>
                    <w:rFonts w:asciiTheme="minorHAnsi" w:hAnsiTheme="minorHAnsi"/>
                    <w:sz w:val="20"/>
                    <w:szCs w:val="20"/>
                  </w:rPr>
                  <w:t xml:space="preserve">                   </w:t>
                </w:r>
              </w:p>
            </w:tc>
          </w:sdtContent>
        </w:sdt>
        <w:sdt>
          <w:sdtPr>
            <w:rPr>
              <w:rFonts w:asciiTheme="minorHAnsi" w:hAnsiTheme="minorHAnsi"/>
              <w:sz w:val="20"/>
              <w:szCs w:val="20"/>
            </w:rPr>
            <w:id w:val="2126181217"/>
            <w:lock w:val="sdtLocked"/>
            <w:placeholder>
              <w:docPart w:val="5556A175A529427C8469848D694C6784"/>
            </w:placeholder>
            <w:showingPlcHdr/>
            <w:text/>
          </w:sdtPr>
          <w:sdtEndPr/>
          <w:sdtContent>
            <w:tc>
              <w:tcPr>
                <w:tcW w:w="1106" w:type="dxa"/>
                <w:tcBorders>
                  <w:bottom w:val="single" w:sz="12" w:space="0" w:color="auto"/>
                </w:tcBorders>
                <w:vAlign w:val="center"/>
              </w:tcPr>
              <w:p w:rsidR="00412B7D" w:rsidRPr="00A74B4B" w:rsidRDefault="00412B7D" w:rsidP="00412B7D">
                <w:pPr>
                  <w:rPr>
                    <w:rFonts w:asciiTheme="minorHAnsi" w:hAnsiTheme="minorHAnsi"/>
                    <w:sz w:val="20"/>
                    <w:szCs w:val="20"/>
                  </w:rPr>
                </w:pPr>
                <w:r>
                  <w:rPr>
                    <w:rFonts w:asciiTheme="minorHAnsi" w:hAnsiTheme="minorHAnsi"/>
                    <w:sz w:val="20"/>
                    <w:szCs w:val="20"/>
                  </w:rPr>
                  <w:t xml:space="preserve">                   </w:t>
                </w:r>
              </w:p>
            </w:tc>
          </w:sdtContent>
        </w:sdt>
        <w:sdt>
          <w:sdtPr>
            <w:rPr>
              <w:rFonts w:asciiTheme="minorHAnsi" w:hAnsiTheme="minorHAnsi"/>
              <w:sz w:val="20"/>
              <w:szCs w:val="20"/>
            </w:rPr>
            <w:id w:val="-2083049989"/>
            <w:lock w:val="sdtLocked"/>
            <w:placeholder>
              <w:docPart w:val="3637A6F66AE54BA186A6879A2429D56A"/>
            </w:placeholder>
            <w:showingPlcHdr/>
            <w:text/>
          </w:sdtPr>
          <w:sdtEndPr/>
          <w:sdtContent>
            <w:tc>
              <w:tcPr>
                <w:tcW w:w="1107" w:type="dxa"/>
                <w:gridSpan w:val="3"/>
                <w:tcBorders>
                  <w:bottom w:val="single" w:sz="12" w:space="0" w:color="auto"/>
                </w:tcBorders>
                <w:vAlign w:val="center"/>
              </w:tcPr>
              <w:p w:rsidR="00412B7D" w:rsidRPr="00A74B4B" w:rsidRDefault="00412B7D" w:rsidP="00412B7D">
                <w:pPr>
                  <w:rPr>
                    <w:rFonts w:asciiTheme="minorHAnsi" w:hAnsiTheme="minorHAnsi"/>
                    <w:sz w:val="20"/>
                    <w:szCs w:val="20"/>
                  </w:rPr>
                </w:pPr>
                <w:r>
                  <w:rPr>
                    <w:rFonts w:asciiTheme="minorHAnsi" w:hAnsiTheme="minorHAnsi"/>
                    <w:sz w:val="20"/>
                    <w:szCs w:val="20"/>
                  </w:rPr>
                  <w:t xml:space="preserve">                   </w:t>
                </w:r>
              </w:p>
            </w:tc>
          </w:sdtContent>
        </w:sdt>
        <w:sdt>
          <w:sdtPr>
            <w:rPr>
              <w:rFonts w:asciiTheme="minorHAnsi" w:hAnsiTheme="minorHAnsi"/>
              <w:sz w:val="20"/>
              <w:szCs w:val="20"/>
            </w:rPr>
            <w:id w:val="-42298194"/>
            <w:lock w:val="sdtLocked"/>
            <w:placeholder>
              <w:docPart w:val="78C25F2F8ABF448D8082B465C9CCCAA1"/>
            </w:placeholder>
            <w:showingPlcHdr/>
            <w:text/>
          </w:sdtPr>
          <w:sdtEndPr/>
          <w:sdtContent>
            <w:tc>
              <w:tcPr>
                <w:tcW w:w="1106" w:type="dxa"/>
                <w:tcBorders>
                  <w:bottom w:val="single" w:sz="12" w:space="0" w:color="auto"/>
                </w:tcBorders>
                <w:vAlign w:val="center"/>
              </w:tcPr>
              <w:p w:rsidR="00412B7D" w:rsidRPr="00A74B4B" w:rsidRDefault="00412B7D" w:rsidP="00412B7D">
                <w:pPr>
                  <w:rPr>
                    <w:rFonts w:asciiTheme="minorHAnsi" w:hAnsiTheme="minorHAnsi"/>
                    <w:sz w:val="20"/>
                    <w:szCs w:val="20"/>
                  </w:rPr>
                </w:pPr>
                <w:r>
                  <w:rPr>
                    <w:rFonts w:asciiTheme="minorHAnsi" w:hAnsiTheme="minorHAnsi"/>
                    <w:sz w:val="20"/>
                    <w:szCs w:val="20"/>
                  </w:rPr>
                  <w:t xml:space="preserve">                   </w:t>
                </w:r>
              </w:p>
            </w:tc>
          </w:sdtContent>
        </w:sdt>
        <w:sdt>
          <w:sdtPr>
            <w:rPr>
              <w:rFonts w:asciiTheme="minorHAnsi" w:hAnsiTheme="minorHAnsi"/>
              <w:sz w:val="20"/>
              <w:szCs w:val="20"/>
            </w:rPr>
            <w:id w:val="-2130385967"/>
            <w:lock w:val="sdtLocked"/>
            <w:placeholder>
              <w:docPart w:val="D38E8D944BBB4CFF8BEC8A1F3436B5D5"/>
            </w:placeholder>
            <w:showingPlcHdr/>
            <w:text/>
          </w:sdtPr>
          <w:sdtEndPr/>
          <w:sdtContent>
            <w:tc>
              <w:tcPr>
                <w:tcW w:w="1114" w:type="dxa"/>
                <w:tcBorders>
                  <w:bottom w:val="single" w:sz="12" w:space="0" w:color="auto"/>
                </w:tcBorders>
                <w:vAlign w:val="center"/>
              </w:tcPr>
              <w:p w:rsidR="00412B7D" w:rsidRPr="00A74B4B" w:rsidRDefault="00412B7D" w:rsidP="00412B7D">
                <w:pPr>
                  <w:rPr>
                    <w:rFonts w:asciiTheme="minorHAnsi" w:hAnsiTheme="minorHAnsi"/>
                    <w:sz w:val="20"/>
                    <w:szCs w:val="20"/>
                  </w:rPr>
                </w:pPr>
                <w:r>
                  <w:rPr>
                    <w:rFonts w:asciiTheme="minorHAnsi" w:hAnsiTheme="minorHAnsi"/>
                    <w:sz w:val="20"/>
                    <w:szCs w:val="20"/>
                  </w:rPr>
                  <w:t xml:space="preserve">                   </w:t>
                </w:r>
              </w:p>
            </w:tc>
          </w:sdtContent>
        </w:sdt>
      </w:tr>
      <w:tr w:rsidR="00412B7D" w:rsidTr="00414AB5">
        <w:trPr>
          <w:gridAfter w:val="1"/>
          <w:wAfter w:w="8" w:type="dxa"/>
          <w:trHeight w:val="229"/>
          <w:jc w:val="center"/>
        </w:trPr>
        <w:tc>
          <w:tcPr>
            <w:tcW w:w="9778" w:type="dxa"/>
            <w:gridSpan w:val="9"/>
            <w:tcBorders>
              <w:top w:val="single" w:sz="12" w:space="0" w:color="auto"/>
              <w:bottom w:val="single" w:sz="12" w:space="0" w:color="auto"/>
            </w:tcBorders>
            <w:shd w:val="pct15" w:color="auto" w:fill="auto"/>
            <w:vAlign w:val="center"/>
          </w:tcPr>
          <w:p w:rsidR="00412B7D" w:rsidRPr="007240E5" w:rsidRDefault="00412B7D" w:rsidP="00412B7D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B7838">
              <w:rPr>
                <w:rFonts w:ascii="Calibri" w:hAnsi="Calibri"/>
                <w:b/>
                <w:sz w:val="22"/>
                <w:szCs w:val="20"/>
              </w:rPr>
              <w:t>APLICADOR CILINDRO</w:t>
            </w:r>
          </w:p>
        </w:tc>
      </w:tr>
      <w:tr w:rsidR="00412B7D" w:rsidTr="009F6A03">
        <w:trPr>
          <w:trHeight w:val="229"/>
          <w:jc w:val="center"/>
        </w:trPr>
        <w:tc>
          <w:tcPr>
            <w:tcW w:w="4239" w:type="dxa"/>
            <w:gridSpan w:val="2"/>
            <w:tcBorders>
              <w:top w:val="single" w:sz="12" w:space="0" w:color="auto"/>
            </w:tcBorders>
            <w:vAlign w:val="center"/>
          </w:tcPr>
          <w:p w:rsidR="00412B7D" w:rsidRPr="00B4136B" w:rsidRDefault="00412B7D" w:rsidP="00412B7D">
            <w:pPr>
              <w:jc w:val="right"/>
              <w:rPr>
                <w:rFonts w:ascii="Calibri" w:hAnsi="Calibri"/>
                <w:b/>
                <w:sz w:val="20"/>
                <w:szCs w:val="20"/>
              </w:rPr>
            </w:pPr>
            <w:r w:rsidRPr="00B4136B">
              <w:rPr>
                <w:rFonts w:ascii="Calibri" w:hAnsi="Calibri"/>
                <w:b/>
                <w:sz w:val="20"/>
                <w:szCs w:val="20"/>
              </w:rPr>
              <w:t>Fracción</w:t>
            </w:r>
          </w:p>
        </w:tc>
        <w:tc>
          <w:tcPr>
            <w:tcW w:w="1106" w:type="dxa"/>
            <w:tcBorders>
              <w:top w:val="single" w:sz="12" w:space="0" w:color="auto"/>
            </w:tcBorders>
            <w:vAlign w:val="center"/>
          </w:tcPr>
          <w:p w:rsidR="00412B7D" w:rsidRPr="00B4136B" w:rsidRDefault="00412B7D" w:rsidP="00412B7D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B4136B">
              <w:rPr>
                <w:rFonts w:ascii="Calibri" w:hAnsi="Calibri"/>
                <w:b/>
                <w:sz w:val="20"/>
                <w:szCs w:val="20"/>
              </w:rPr>
              <w:t>1</w:t>
            </w:r>
          </w:p>
        </w:tc>
        <w:tc>
          <w:tcPr>
            <w:tcW w:w="1106" w:type="dxa"/>
            <w:tcBorders>
              <w:top w:val="single" w:sz="12" w:space="0" w:color="auto"/>
            </w:tcBorders>
            <w:vAlign w:val="center"/>
          </w:tcPr>
          <w:p w:rsidR="00412B7D" w:rsidRPr="00B4136B" w:rsidRDefault="00412B7D" w:rsidP="00412B7D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B4136B">
              <w:rPr>
                <w:rFonts w:ascii="Calibri" w:hAnsi="Calibri"/>
                <w:b/>
                <w:sz w:val="20"/>
                <w:szCs w:val="20"/>
              </w:rPr>
              <w:t>2</w:t>
            </w:r>
          </w:p>
        </w:tc>
        <w:tc>
          <w:tcPr>
            <w:tcW w:w="1107" w:type="dxa"/>
            <w:gridSpan w:val="3"/>
            <w:tcBorders>
              <w:top w:val="single" w:sz="12" w:space="0" w:color="auto"/>
            </w:tcBorders>
            <w:vAlign w:val="center"/>
          </w:tcPr>
          <w:p w:rsidR="00412B7D" w:rsidRPr="00B4136B" w:rsidRDefault="00412B7D" w:rsidP="00412B7D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B4136B">
              <w:rPr>
                <w:rFonts w:ascii="Calibri" w:hAnsi="Calibri"/>
                <w:b/>
                <w:sz w:val="20"/>
                <w:szCs w:val="20"/>
              </w:rPr>
              <w:t>3</w:t>
            </w:r>
          </w:p>
        </w:tc>
        <w:tc>
          <w:tcPr>
            <w:tcW w:w="1106" w:type="dxa"/>
            <w:tcBorders>
              <w:top w:val="single" w:sz="12" w:space="0" w:color="auto"/>
            </w:tcBorders>
            <w:vAlign w:val="center"/>
          </w:tcPr>
          <w:p w:rsidR="00412B7D" w:rsidRPr="00B4136B" w:rsidRDefault="00412B7D" w:rsidP="00412B7D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B4136B">
              <w:rPr>
                <w:rFonts w:ascii="Calibri" w:hAnsi="Calibri"/>
                <w:b/>
                <w:sz w:val="20"/>
                <w:szCs w:val="20"/>
              </w:rPr>
              <w:t>4</w:t>
            </w:r>
          </w:p>
        </w:tc>
        <w:tc>
          <w:tcPr>
            <w:tcW w:w="1122" w:type="dxa"/>
            <w:gridSpan w:val="2"/>
            <w:tcBorders>
              <w:top w:val="single" w:sz="12" w:space="0" w:color="auto"/>
            </w:tcBorders>
            <w:vAlign w:val="center"/>
          </w:tcPr>
          <w:p w:rsidR="00412B7D" w:rsidRPr="00B4136B" w:rsidRDefault="00412B7D" w:rsidP="00412B7D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B4136B">
              <w:rPr>
                <w:rFonts w:ascii="Calibri" w:hAnsi="Calibri"/>
                <w:b/>
                <w:sz w:val="20"/>
                <w:szCs w:val="20"/>
              </w:rPr>
              <w:t>5</w:t>
            </w:r>
          </w:p>
        </w:tc>
      </w:tr>
      <w:tr w:rsidR="00412B7D" w:rsidTr="009F6A03">
        <w:trPr>
          <w:trHeight w:val="230"/>
          <w:jc w:val="center"/>
        </w:trPr>
        <w:tc>
          <w:tcPr>
            <w:tcW w:w="4239" w:type="dxa"/>
            <w:gridSpan w:val="2"/>
            <w:vAlign w:val="center"/>
          </w:tcPr>
          <w:p w:rsidR="00412B7D" w:rsidRPr="00B436D0" w:rsidRDefault="00412B7D" w:rsidP="00412B7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Diámetro cilindros (cm)</w:t>
            </w:r>
          </w:p>
        </w:tc>
        <w:tc>
          <w:tcPr>
            <w:tcW w:w="1106" w:type="dxa"/>
            <w:vAlign w:val="center"/>
          </w:tcPr>
          <w:p w:rsidR="00412B7D" w:rsidRPr="00B436D0" w:rsidRDefault="00412B7D" w:rsidP="00412B7D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:rsidR="00412B7D" w:rsidRPr="00B436D0" w:rsidRDefault="00412B7D" w:rsidP="00412B7D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107" w:type="dxa"/>
            <w:gridSpan w:val="3"/>
            <w:vAlign w:val="center"/>
          </w:tcPr>
          <w:p w:rsidR="00412B7D" w:rsidRPr="00B436D0" w:rsidRDefault="00412B7D" w:rsidP="00412B7D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:rsidR="00412B7D" w:rsidRPr="00B436D0" w:rsidRDefault="00412B7D" w:rsidP="00412B7D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122" w:type="dxa"/>
            <w:gridSpan w:val="2"/>
            <w:vAlign w:val="center"/>
          </w:tcPr>
          <w:p w:rsidR="00412B7D" w:rsidRPr="00B436D0" w:rsidRDefault="00412B7D" w:rsidP="00412B7D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412B7D" w:rsidTr="009F6A03">
        <w:trPr>
          <w:trHeight w:val="230"/>
          <w:jc w:val="center"/>
        </w:trPr>
        <w:tc>
          <w:tcPr>
            <w:tcW w:w="4239" w:type="dxa"/>
            <w:gridSpan w:val="2"/>
            <w:vAlign w:val="center"/>
          </w:tcPr>
          <w:p w:rsidR="00412B7D" w:rsidRPr="00B436D0" w:rsidRDefault="00412B7D" w:rsidP="00412B7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Cantidad de cilindros (cm)</w:t>
            </w:r>
          </w:p>
        </w:tc>
        <w:tc>
          <w:tcPr>
            <w:tcW w:w="1106" w:type="dxa"/>
            <w:vAlign w:val="center"/>
          </w:tcPr>
          <w:p w:rsidR="00412B7D" w:rsidRPr="00B436D0" w:rsidRDefault="00412B7D" w:rsidP="00412B7D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:rsidR="00412B7D" w:rsidRPr="00B436D0" w:rsidRDefault="00412B7D" w:rsidP="00412B7D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107" w:type="dxa"/>
            <w:gridSpan w:val="3"/>
            <w:vAlign w:val="center"/>
          </w:tcPr>
          <w:p w:rsidR="00412B7D" w:rsidRPr="00B436D0" w:rsidRDefault="00412B7D" w:rsidP="00412B7D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:rsidR="00412B7D" w:rsidRPr="00B436D0" w:rsidRDefault="00412B7D" w:rsidP="00412B7D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122" w:type="dxa"/>
            <w:gridSpan w:val="2"/>
            <w:vAlign w:val="center"/>
          </w:tcPr>
          <w:p w:rsidR="00412B7D" w:rsidRPr="00B436D0" w:rsidRDefault="00412B7D" w:rsidP="00412B7D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412B7D" w:rsidTr="009F6A03">
        <w:trPr>
          <w:trHeight w:val="230"/>
          <w:jc w:val="center"/>
        </w:trPr>
        <w:tc>
          <w:tcPr>
            <w:tcW w:w="4239" w:type="dxa"/>
            <w:gridSpan w:val="2"/>
            <w:vAlign w:val="center"/>
          </w:tcPr>
          <w:p w:rsidR="00412B7D" w:rsidRDefault="00412B7D" w:rsidP="00412B7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Longitud sonda uterina (cm)</w:t>
            </w:r>
          </w:p>
        </w:tc>
        <w:tc>
          <w:tcPr>
            <w:tcW w:w="1106" w:type="dxa"/>
            <w:vAlign w:val="center"/>
          </w:tcPr>
          <w:p w:rsidR="00412B7D" w:rsidRPr="00B436D0" w:rsidRDefault="00412B7D" w:rsidP="00412B7D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:rsidR="00412B7D" w:rsidRPr="00B436D0" w:rsidRDefault="00412B7D" w:rsidP="00412B7D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107" w:type="dxa"/>
            <w:gridSpan w:val="3"/>
            <w:vAlign w:val="center"/>
          </w:tcPr>
          <w:p w:rsidR="00412B7D" w:rsidRPr="00B436D0" w:rsidRDefault="00412B7D" w:rsidP="00412B7D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:rsidR="00412B7D" w:rsidRPr="00B436D0" w:rsidRDefault="00412B7D" w:rsidP="00412B7D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122" w:type="dxa"/>
            <w:gridSpan w:val="2"/>
            <w:vAlign w:val="center"/>
          </w:tcPr>
          <w:p w:rsidR="00412B7D" w:rsidRPr="00B436D0" w:rsidRDefault="00412B7D" w:rsidP="00412B7D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412B7D" w:rsidTr="009F6A03">
        <w:trPr>
          <w:trHeight w:val="230"/>
          <w:jc w:val="center"/>
        </w:trPr>
        <w:tc>
          <w:tcPr>
            <w:tcW w:w="4239" w:type="dxa"/>
            <w:gridSpan w:val="2"/>
            <w:tcBorders>
              <w:bottom w:val="single" w:sz="12" w:space="0" w:color="auto"/>
            </w:tcBorders>
            <w:vAlign w:val="center"/>
          </w:tcPr>
          <w:p w:rsidR="00412B7D" w:rsidRPr="00CC0AE3" w:rsidRDefault="00412B7D" w:rsidP="00412B7D">
            <w:pPr>
              <w:rPr>
                <w:rFonts w:ascii="Calibri" w:hAnsi="Calibri"/>
                <w:sz w:val="20"/>
                <w:szCs w:val="20"/>
                <w:vertAlign w:val="superscript"/>
              </w:rPr>
            </w:pPr>
            <w:r w:rsidRPr="00AF2585">
              <w:rPr>
                <w:rFonts w:ascii="Calibri" w:hAnsi="Calibri"/>
                <w:sz w:val="20"/>
                <w:szCs w:val="20"/>
              </w:rPr>
              <w:t>Longitud activa (cm)</w:t>
            </w:r>
          </w:p>
        </w:tc>
        <w:tc>
          <w:tcPr>
            <w:tcW w:w="1106" w:type="dxa"/>
            <w:tcBorders>
              <w:bottom w:val="single" w:sz="12" w:space="0" w:color="auto"/>
            </w:tcBorders>
            <w:vAlign w:val="center"/>
          </w:tcPr>
          <w:p w:rsidR="00412B7D" w:rsidRPr="00CC0AE3" w:rsidRDefault="00412B7D" w:rsidP="00412B7D">
            <w:pPr>
              <w:rPr>
                <w:rFonts w:ascii="Calibri" w:hAnsi="Calibri"/>
                <w:sz w:val="20"/>
                <w:szCs w:val="20"/>
                <w:vertAlign w:val="superscript"/>
              </w:rPr>
            </w:pPr>
          </w:p>
        </w:tc>
        <w:tc>
          <w:tcPr>
            <w:tcW w:w="1106" w:type="dxa"/>
            <w:tcBorders>
              <w:bottom w:val="single" w:sz="12" w:space="0" w:color="auto"/>
            </w:tcBorders>
            <w:vAlign w:val="center"/>
          </w:tcPr>
          <w:p w:rsidR="00412B7D" w:rsidRPr="00CC0AE3" w:rsidRDefault="00412B7D" w:rsidP="00412B7D">
            <w:pPr>
              <w:rPr>
                <w:rFonts w:ascii="Calibri" w:hAnsi="Calibri"/>
                <w:sz w:val="20"/>
                <w:szCs w:val="20"/>
                <w:vertAlign w:val="superscript"/>
              </w:rPr>
            </w:pPr>
          </w:p>
        </w:tc>
        <w:tc>
          <w:tcPr>
            <w:tcW w:w="1107" w:type="dxa"/>
            <w:gridSpan w:val="3"/>
            <w:tcBorders>
              <w:bottom w:val="single" w:sz="12" w:space="0" w:color="auto"/>
            </w:tcBorders>
            <w:vAlign w:val="center"/>
          </w:tcPr>
          <w:p w:rsidR="00412B7D" w:rsidRPr="00CC0AE3" w:rsidRDefault="00412B7D" w:rsidP="00412B7D">
            <w:pPr>
              <w:rPr>
                <w:rFonts w:ascii="Calibri" w:hAnsi="Calibri"/>
                <w:sz w:val="20"/>
                <w:szCs w:val="20"/>
                <w:vertAlign w:val="superscript"/>
              </w:rPr>
            </w:pPr>
          </w:p>
        </w:tc>
        <w:tc>
          <w:tcPr>
            <w:tcW w:w="1106" w:type="dxa"/>
            <w:tcBorders>
              <w:bottom w:val="single" w:sz="12" w:space="0" w:color="auto"/>
            </w:tcBorders>
            <w:vAlign w:val="center"/>
          </w:tcPr>
          <w:p w:rsidR="00412B7D" w:rsidRPr="00CC0AE3" w:rsidRDefault="00412B7D" w:rsidP="00412B7D">
            <w:pPr>
              <w:rPr>
                <w:rFonts w:ascii="Calibri" w:hAnsi="Calibri"/>
                <w:sz w:val="20"/>
                <w:szCs w:val="20"/>
                <w:vertAlign w:val="superscript"/>
              </w:rPr>
            </w:pPr>
          </w:p>
        </w:tc>
        <w:tc>
          <w:tcPr>
            <w:tcW w:w="1122" w:type="dxa"/>
            <w:gridSpan w:val="2"/>
            <w:tcBorders>
              <w:bottom w:val="single" w:sz="12" w:space="0" w:color="auto"/>
            </w:tcBorders>
            <w:vAlign w:val="center"/>
          </w:tcPr>
          <w:p w:rsidR="00412B7D" w:rsidRPr="00B436D0" w:rsidRDefault="00412B7D" w:rsidP="00412B7D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412B7D" w:rsidTr="00414AB5">
        <w:trPr>
          <w:gridAfter w:val="1"/>
          <w:wAfter w:w="8" w:type="dxa"/>
          <w:trHeight w:val="229"/>
          <w:jc w:val="center"/>
        </w:trPr>
        <w:tc>
          <w:tcPr>
            <w:tcW w:w="9778" w:type="dxa"/>
            <w:gridSpan w:val="9"/>
            <w:tcBorders>
              <w:top w:val="single" w:sz="12" w:space="0" w:color="auto"/>
              <w:bottom w:val="single" w:sz="8" w:space="0" w:color="auto"/>
            </w:tcBorders>
            <w:shd w:val="pct15" w:color="auto" w:fill="auto"/>
            <w:vAlign w:val="center"/>
          </w:tcPr>
          <w:p w:rsidR="00412B7D" w:rsidRPr="007240E5" w:rsidRDefault="00412B7D" w:rsidP="00412B7D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B7838">
              <w:rPr>
                <w:rFonts w:ascii="Calibri" w:hAnsi="Calibri"/>
                <w:b/>
                <w:sz w:val="22"/>
                <w:szCs w:val="20"/>
              </w:rPr>
              <w:t>SIMULACIÓN</w:t>
            </w:r>
          </w:p>
        </w:tc>
      </w:tr>
      <w:tr w:rsidR="00412B7D" w:rsidTr="00414AB5">
        <w:trPr>
          <w:gridAfter w:val="1"/>
          <w:wAfter w:w="8" w:type="dxa"/>
          <w:trHeight w:val="283"/>
          <w:jc w:val="center"/>
        </w:trPr>
        <w:tc>
          <w:tcPr>
            <w:tcW w:w="9778" w:type="dxa"/>
            <w:gridSpan w:val="9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07"/>
              <w:gridCol w:w="2407"/>
              <w:gridCol w:w="2407"/>
              <w:gridCol w:w="2407"/>
            </w:tblGrid>
            <w:tr w:rsidR="00167764" w:rsidTr="00167764">
              <w:trPr>
                <w:jc w:val="center"/>
              </w:trPr>
              <w:tc>
                <w:tcPr>
                  <w:tcW w:w="2407" w:type="dxa"/>
                </w:tcPr>
                <w:p w:rsidR="00167764" w:rsidRPr="00815224" w:rsidRDefault="00167764" w:rsidP="00167764">
                  <w:pPr>
                    <w:tabs>
                      <w:tab w:val="center" w:pos="1095"/>
                    </w:tabs>
                    <w:jc w:val="center"/>
                    <w:rPr>
                      <w:rFonts w:ascii="Calibri" w:hAnsi="Calibri"/>
                      <w:b/>
                      <w:sz w:val="22"/>
                      <w:szCs w:val="20"/>
                    </w:rPr>
                  </w:pPr>
                  <w:r w:rsidRPr="00815224">
                    <w:rPr>
                      <w:rFonts w:ascii="Calibri" w:hAnsi="Calibri"/>
                      <w:b/>
                      <w:sz w:val="22"/>
                      <w:szCs w:val="20"/>
                    </w:rPr>
                    <w:t xml:space="preserve">RX </w:t>
                  </w:r>
                  <w:sdt>
                    <w:sdtPr>
                      <w:rPr>
                        <w:rFonts w:ascii="Calibri" w:hAnsi="Calibri"/>
                        <w:b/>
                        <w:sz w:val="22"/>
                        <w:szCs w:val="20"/>
                      </w:rPr>
                      <w:id w:val="160723155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15224" w:rsidRPr="00815224">
                        <w:rPr>
                          <w:rFonts w:ascii="MS Gothic" w:eastAsia="MS Gothic" w:hAnsi="MS Gothic" w:hint="eastAsia"/>
                          <w:b/>
                          <w:sz w:val="22"/>
                          <w:szCs w:val="20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2407" w:type="dxa"/>
                </w:tcPr>
                <w:p w:rsidR="00167764" w:rsidRPr="00815224" w:rsidRDefault="00167764" w:rsidP="00167764">
                  <w:pPr>
                    <w:jc w:val="center"/>
                    <w:rPr>
                      <w:rFonts w:ascii="Calibri" w:hAnsi="Calibri"/>
                      <w:b/>
                      <w:sz w:val="22"/>
                      <w:szCs w:val="20"/>
                    </w:rPr>
                  </w:pPr>
                  <w:r w:rsidRPr="00815224">
                    <w:rPr>
                      <w:rFonts w:ascii="Calibri" w:hAnsi="Calibri"/>
                      <w:b/>
                      <w:sz w:val="22"/>
                      <w:szCs w:val="20"/>
                    </w:rPr>
                    <w:t xml:space="preserve">TC </w:t>
                  </w:r>
                  <w:sdt>
                    <w:sdtPr>
                      <w:rPr>
                        <w:rFonts w:ascii="Calibri" w:hAnsi="Calibri"/>
                        <w:b/>
                        <w:sz w:val="22"/>
                        <w:szCs w:val="20"/>
                      </w:rPr>
                      <w:id w:val="54180015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15224">
                        <w:rPr>
                          <w:rFonts w:ascii="MS Gothic" w:eastAsia="MS Gothic" w:hAnsi="MS Gothic" w:hint="eastAsia"/>
                          <w:b/>
                          <w:sz w:val="22"/>
                          <w:szCs w:val="20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2407" w:type="dxa"/>
                </w:tcPr>
                <w:p w:rsidR="00167764" w:rsidRPr="00815224" w:rsidRDefault="00167764" w:rsidP="00167764">
                  <w:pPr>
                    <w:jc w:val="center"/>
                    <w:rPr>
                      <w:rFonts w:ascii="Calibri" w:hAnsi="Calibri"/>
                      <w:b/>
                      <w:sz w:val="22"/>
                      <w:szCs w:val="20"/>
                    </w:rPr>
                  </w:pPr>
                  <w:r w:rsidRPr="00815224">
                    <w:rPr>
                      <w:rFonts w:ascii="Calibri" w:hAnsi="Calibri"/>
                      <w:b/>
                      <w:sz w:val="22"/>
                      <w:szCs w:val="20"/>
                    </w:rPr>
                    <w:t xml:space="preserve">RMN </w:t>
                  </w:r>
                  <w:sdt>
                    <w:sdtPr>
                      <w:rPr>
                        <w:rFonts w:ascii="Calibri" w:hAnsi="Calibri"/>
                        <w:b/>
                        <w:sz w:val="22"/>
                        <w:szCs w:val="20"/>
                      </w:rPr>
                      <w:id w:val="146061454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15224">
                        <w:rPr>
                          <w:rFonts w:ascii="MS Gothic" w:eastAsia="MS Gothic" w:hAnsi="MS Gothic" w:hint="eastAsia"/>
                          <w:b/>
                          <w:sz w:val="22"/>
                          <w:szCs w:val="20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2407" w:type="dxa"/>
                </w:tcPr>
                <w:p w:rsidR="00167764" w:rsidRPr="00815224" w:rsidRDefault="00167764" w:rsidP="00167764">
                  <w:pPr>
                    <w:jc w:val="center"/>
                    <w:rPr>
                      <w:rFonts w:ascii="Calibri" w:hAnsi="Calibri"/>
                      <w:b/>
                      <w:sz w:val="22"/>
                      <w:szCs w:val="20"/>
                    </w:rPr>
                  </w:pPr>
                  <w:r w:rsidRPr="00815224">
                    <w:rPr>
                      <w:rFonts w:ascii="Calibri" w:hAnsi="Calibri"/>
                      <w:b/>
                      <w:sz w:val="22"/>
                      <w:szCs w:val="20"/>
                    </w:rPr>
                    <w:t xml:space="preserve">US </w:t>
                  </w:r>
                  <w:sdt>
                    <w:sdtPr>
                      <w:rPr>
                        <w:rFonts w:ascii="Calibri" w:hAnsi="Calibri"/>
                        <w:b/>
                        <w:sz w:val="22"/>
                        <w:szCs w:val="20"/>
                      </w:rPr>
                      <w:id w:val="-123176926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Pr="00815224">
                        <w:rPr>
                          <w:rFonts w:ascii="MS Gothic" w:eastAsia="MS Gothic" w:hAnsi="MS Gothic" w:hint="eastAsia"/>
                          <w:b/>
                          <w:sz w:val="22"/>
                          <w:szCs w:val="20"/>
                        </w:rPr>
                        <w:t>☐</w:t>
                      </w:r>
                    </w:sdtContent>
                  </w:sdt>
                </w:p>
              </w:tc>
            </w:tr>
          </w:tbl>
          <w:p w:rsidR="00412B7D" w:rsidRPr="00B436D0" w:rsidRDefault="00412B7D" w:rsidP="00167764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412B7D" w:rsidTr="00414AB5">
        <w:trPr>
          <w:gridAfter w:val="1"/>
          <w:wAfter w:w="8" w:type="dxa"/>
          <w:trHeight w:val="229"/>
          <w:jc w:val="center"/>
        </w:trPr>
        <w:tc>
          <w:tcPr>
            <w:tcW w:w="9778" w:type="dxa"/>
            <w:gridSpan w:val="9"/>
            <w:tcBorders>
              <w:top w:val="single" w:sz="8" w:space="0" w:color="auto"/>
              <w:bottom w:val="single" w:sz="12" w:space="0" w:color="auto"/>
            </w:tcBorders>
            <w:shd w:val="pct15" w:color="auto" w:fill="auto"/>
            <w:vAlign w:val="center"/>
          </w:tcPr>
          <w:p w:rsidR="00412B7D" w:rsidRPr="007240E5" w:rsidRDefault="00412B7D" w:rsidP="00412B7D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B7838">
              <w:rPr>
                <w:rFonts w:ascii="Calibri" w:hAnsi="Calibri"/>
                <w:b/>
                <w:sz w:val="22"/>
                <w:szCs w:val="20"/>
              </w:rPr>
              <w:t>REGISTRO DE TRATAMIENTO</w:t>
            </w:r>
          </w:p>
        </w:tc>
      </w:tr>
      <w:tr w:rsidR="00412B7D" w:rsidTr="009F6A03">
        <w:trPr>
          <w:trHeight w:val="113"/>
          <w:jc w:val="center"/>
        </w:trPr>
        <w:tc>
          <w:tcPr>
            <w:tcW w:w="4239" w:type="dxa"/>
            <w:gridSpan w:val="2"/>
            <w:tcBorders>
              <w:top w:val="single" w:sz="12" w:space="0" w:color="auto"/>
            </w:tcBorders>
            <w:vAlign w:val="center"/>
          </w:tcPr>
          <w:p w:rsidR="00412B7D" w:rsidRPr="005D45F7" w:rsidRDefault="005B6FE4" w:rsidP="005B6FE4">
            <w:pPr>
              <w:jc w:val="right"/>
              <w:rPr>
                <w:rFonts w:asciiTheme="minorHAnsi" w:hAnsiTheme="minorHAnsi"/>
                <w:b/>
                <w:sz w:val="20"/>
                <w:szCs w:val="20"/>
              </w:rPr>
            </w:pPr>
            <w:r w:rsidRPr="005D45F7">
              <w:rPr>
                <w:rFonts w:asciiTheme="minorHAnsi" w:hAnsiTheme="minorHAnsi"/>
                <w:b/>
                <w:sz w:val="20"/>
                <w:szCs w:val="20"/>
              </w:rPr>
              <w:t>Fracción</w:t>
            </w:r>
          </w:p>
        </w:tc>
        <w:tc>
          <w:tcPr>
            <w:tcW w:w="1106" w:type="dxa"/>
            <w:tcBorders>
              <w:top w:val="single" w:sz="12" w:space="0" w:color="auto"/>
            </w:tcBorders>
            <w:vAlign w:val="center"/>
          </w:tcPr>
          <w:p w:rsidR="00412B7D" w:rsidRPr="005D45F7" w:rsidRDefault="00412B7D" w:rsidP="00167764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5D45F7">
              <w:rPr>
                <w:rFonts w:asciiTheme="minorHAnsi" w:hAnsiTheme="minorHAnsi"/>
                <w:b/>
                <w:sz w:val="20"/>
                <w:szCs w:val="20"/>
              </w:rPr>
              <w:t xml:space="preserve">1 </w:t>
            </w:r>
            <w:sdt>
              <w:sdtPr>
                <w:rPr>
                  <w:rFonts w:asciiTheme="minorHAnsi" w:hAnsiTheme="minorHAnsi"/>
                  <w:b/>
                  <w:sz w:val="20"/>
                  <w:szCs w:val="20"/>
                </w:rPr>
                <w:id w:val="-1605409313"/>
                <w:lock w:val="sdtLocked"/>
                <w:placeholder>
                  <w:docPart w:val="F5A510A9EE4C42C2B06FC1A826776C82"/>
                </w:placeholder>
                <w:showingPlcHdr/>
                <w:date>
                  <w:dateFormat w:val="dd/MM/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5D45F7">
                  <w:rPr>
                    <w:rFonts w:asciiTheme="minorHAnsi" w:hAnsiTheme="minorHAnsi"/>
                    <w:sz w:val="20"/>
                    <w:szCs w:val="20"/>
                  </w:rPr>
                  <w:t xml:space="preserve"> </w:t>
                </w:r>
                <w:r w:rsidR="00167764" w:rsidRPr="005D45F7">
                  <w:rPr>
                    <w:rFonts w:asciiTheme="minorHAnsi" w:hAnsiTheme="minorHAnsi"/>
                    <w:sz w:val="20"/>
                    <w:szCs w:val="20"/>
                  </w:rPr>
                  <w:t xml:space="preserve">             </w:t>
                </w:r>
                <w:r w:rsidRPr="005D45F7">
                  <w:rPr>
                    <w:rFonts w:asciiTheme="minorHAnsi" w:hAnsiTheme="minorHAnsi"/>
                    <w:sz w:val="20"/>
                    <w:szCs w:val="20"/>
                  </w:rPr>
                  <w:t xml:space="preserve">    </w:t>
                </w:r>
              </w:sdtContent>
            </w:sdt>
          </w:p>
        </w:tc>
        <w:tc>
          <w:tcPr>
            <w:tcW w:w="1106" w:type="dxa"/>
            <w:tcBorders>
              <w:top w:val="single" w:sz="12" w:space="0" w:color="auto"/>
            </w:tcBorders>
            <w:vAlign w:val="center"/>
          </w:tcPr>
          <w:p w:rsidR="00412B7D" w:rsidRPr="005D45F7" w:rsidRDefault="00412B7D" w:rsidP="00167764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5D45F7">
              <w:rPr>
                <w:rFonts w:asciiTheme="minorHAnsi" w:hAnsiTheme="minorHAnsi"/>
                <w:b/>
                <w:sz w:val="20"/>
                <w:szCs w:val="20"/>
              </w:rPr>
              <w:t xml:space="preserve">2 </w:t>
            </w:r>
            <w:sdt>
              <w:sdtPr>
                <w:rPr>
                  <w:rFonts w:asciiTheme="minorHAnsi" w:hAnsiTheme="minorHAnsi"/>
                  <w:b/>
                  <w:sz w:val="20"/>
                  <w:szCs w:val="20"/>
                </w:rPr>
                <w:id w:val="-1341541001"/>
                <w:lock w:val="sdtLocked"/>
                <w:placeholder>
                  <w:docPart w:val="FD7C07179C8B4EA3BCD13E9FB51B9600"/>
                </w:placeholder>
                <w:showingPlcHdr/>
                <w:date>
                  <w:dateFormat w:val="dd/MM/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167764" w:rsidRPr="005D45F7">
                  <w:rPr>
                    <w:rFonts w:asciiTheme="minorHAnsi" w:hAnsiTheme="minorHAnsi"/>
                    <w:sz w:val="20"/>
                    <w:szCs w:val="20"/>
                  </w:rPr>
                  <w:t xml:space="preserve">                  </w:t>
                </w:r>
              </w:sdtContent>
            </w:sdt>
          </w:p>
        </w:tc>
        <w:tc>
          <w:tcPr>
            <w:tcW w:w="1107" w:type="dxa"/>
            <w:gridSpan w:val="3"/>
            <w:tcBorders>
              <w:top w:val="single" w:sz="12" w:space="0" w:color="auto"/>
            </w:tcBorders>
            <w:vAlign w:val="center"/>
          </w:tcPr>
          <w:p w:rsidR="00412B7D" w:rsidRPr="005D45F7" w:rsidRDefault="00412B7D" w:rsidP="00167764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5D45F7">
              <w:rPr>
                <w:rFonts w:asciiTheme="minorHAnsi" w:hAnsiTheme="minorHAnsi"/>
                <w:b/>
                <w:sz w:val="20"/>
                <w:szCs w:val="20"/>
              </w:rPr>
              <w:t xml:space="preserve">3 </w:t>
            </w:r>
            <w:sdt>
              <w:sdtPr>
                <w:rPr>
                  <w:rFonts w:asciiTheme="minorHAnsi" w:hAnsiTheme="minorHAnsi"/>
                  <w:b/>
                  <w:sz w:val="20"/>
                  <w:szCs w:val="20"/>
                </w:rPr>
                <w:id w:val="774908902"/>
                <w:lock w:val="sdtLocked"/>
                <w:placeholder>
                  <w:docPart w:val="FDEA67607AA94678A5601E0E0F88E84E"/>
                </w:placeholder>
                <w:showingPlcHdr/>
                <w:date>
                  <w:dateFormat w:val="dd/MM/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167764" w:rsidRPr="005D45F7">
                  <w:rPr>
                    <w:rFonts w:asciiTheme="minorHAnsi" w:hAnsiTheme="minorHAnsi"/>
                    <w:sz w:val="20"/>
                    <w:szCs w:val="20"/>
                  </w:rPr>
                  <w:t xml:space="preserve">                  </w:t>
                </w:r>
              </w:sdtContent>
            </w:sdt>
          </w:p>
        </w:tc>
        <w:tc>
          <w:tcPr>
            <w:tcW w:w="1106" w:type="dxa"/>
            <w:tcBorders>
              <w:top w:val="single" w:sz="12" w:space="0" w:color="auto"/>
            </w:tcBorders>
            <w:vAlign w:val="center"/>
          </w:tcPr>
          <w:p w:rsidR="00412B7D" w:rsidRPr="005D45F7" w:rsidRDefault="00412B7D" w:rsidP="00167764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5D45F7">
              <w:rPr>
                <w:rFonts w:asciiTheme="minorHAnsi" w:hAnsiTheme="minorHAnsi"/>
                <w:b/>
                <w:sz w:val="20"/>
                <w:szCs w:val="20"/>
              </w:rPr>
              <w:t xml:space="preserve">4 </w:t>
            </w:r>
            <w:sdt>
              <w:sdtPr>
                <w:rPr>
                  <w:rFonts w:asciiTheme="minorHAnsi" w:hAnsiTheme="minorHAnsi"/>
                  <w:b/>
                  <w:sz w:val="20"/>
                  <w:szCs w:val="20"/>
                </w:rPr>
                <w:id w:val="-361133150"/>
                <w:lock w:val="sdtLocked"/>
                <w:placeholder>
                  <w:docPart w:val="E194DAFF20134591B156F7EA303E3868"/>
                </w:placeholder>
                <w:showingPlcHdr/>
                <w:date>
                  <w:dateFormat w:val="dd/MM/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167764" w:rsidRPr="005D45F7">
                  <w:rPr>
                    <w:rFonts w:asciiTheme="minorHAnsi" w:hAnsiTheme="minorHAnsi"/>
                    <w:sz w:val="20"/>
                    <w:szCs w:val="20"/>
                  </w:rPr>
                  <w:t xml:space="preserve">                  </w:t>
                </w:r>
              </w:sdtContent>
            </w:sdt>
          </w:p>
        </w:tc>
        <w:tc>
          <w:tcPr>
            <w:tcW w:w="1122" w:type="dxa"/>
            <w:gridSpan w:val="2"/>
            <w:tcBorders>
              <w:top w:val="single" w:sz="12" w:space="0" w:color="auto"/>
            </w:tcBorders>
            <w:vAlign w:val="center"/>
          </w:tcPr>
          <w:p w:rsidR="00412B7D" w:rsidRPr="005D45F7" w:rsidRDefault="00412B7D" w:rsidP="00167764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5D45F7">
              <w:rPr>
                <w:rFonts w:asciiTheme="minorHAnsi" w:hAnsiTheme="minorHAnsi"/>
                <w:b/>
                <w:sz w:val="20"/>
                <w:szCs w:val="20"/>
              </w:rPr>
              <w:t xml:space="preserve">5 </w:t>
            </w:r>
            <w:sdt>
              <w:sdtPr>
                <w:rPr>
                  <w:rFonts w:asciiTheme="minorHAnsi" w:hAnsiTheme="minorHAnsi"/>
                  <w:b/>
                  <w:sz w:val="20"/>
                  <w:szCs w:val="20"/>
                </w:rPr>
                <w:id w:val="-548991570"/>
                <w:lock w:val="sdtLocked"/>
                <w:placeholder>
                  <w:docPart w:val="1E2553184150490E8380A9FEDE727CC0"/>
                </w:placeholder>
                <w:showingPlcHdr/>
                <w:date>
                  <w:dateFormat w:val="dd/MM/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167764" w:rsidRPr="005D45F7">
                  <w:rPr>
                    <w:rFonts w:asciiTheme="minorHAnsi" w:hAnsiTheme="minorHAnsi"/>
                    <w:sz w:val="20"/>
                    <w:szCs w:val="20"/>
                  </w:rPr>
                  <w:t xml:space="preserve">                  </w:t>
                </w:r>
              </w:sdtContent>
            </w:sdt>
          </w:p>
        </w:tc>
      </w:tr>
      <w:tr w:rsidR="00FE788C" w:rsidTr="009F6A03">
        <w:trPr>
          <w:trHeight w:val="113"/>
          <w:jc w:val="center"/>
        </w:trPr>
        <w:tc>
          <w:tcPr>
            <w:tcW w:w="4239" w:type="dxa"/>
            <w:gridSpan w:val="2"/>
            <w:vAlign w:val="center"/>
          </w:tcPr>
          <w:p w:rsidR="00FE788C" w:rsidRPr="005D45F7" w:rsidRDefault="00FE788C" w:rsidP="00FE788C">
            <w:pPr>
              <w:rPr>
                <w:rFonts w:asciiTheme="minorHAnsi" w:hAnsiTheme="minorHAnsi"/>
                <w:sz w:val="20"/>
                <w:szCs w:val="20"/>
              </w:rPr>
            </w:pPr>
            <w:r w:rsidRPr="005D45F7">
              <w:rPr>
                <w:rFonts w:asciiTheme="minorHAnsi" w:hAnsiTheme="minorHAnsi"/>
                <w:sz w:val="20"/>
                <w:szCs w:val="20"/>
              </w:rPr>
              <w:t>Dosis Prescripta por fracción (</w:t>
            </w:r>
            <w:proofErr w:type="spellStart"/>
            <w:r w:rsidRPr="005D45F7">
              <w:rPr>
                <w:rFonts w:asciiTheme="minorHAnsi" w:hAnsiTheme="minorHAnsi"/>
                <w:sz w:val="20"/>
                <w:szCs w:val="20"/>
              </w:rPr>
              <w:t>cGy</w:t>
            </w:r>
            <w:proofErr w:type="spellEnd"/>
            <w:r w:rsidRPr="005D45F7">
              <w:rPr>
                <w:rFonts w:asciiTheme="minorHAnsi" w:hAnsiTheme="minorHAnsi"/>
                <w:sz w:val="20"/>
                <w:szCs w:val="20"/>
              </w:rPr>
              <w:t>)</w:t>
            </w:r>
          </w:p>
        </w:tc>
        <w:sdt>
          <w:sdtPr>
            <w:rPr>
              <w:rFonts w:asciiTheme="minorHAnsi" w:hAnsiTheme="minorHAnsi"/>
              <w:sz w:val="20"/>
              <w:szCs w:val="20"/>
            </w:rPr>
            <w:id w:val="-2064244390"/>
            <w:lock w:val="sdtLocked"/>
            <w:placeholder>
              <w:docPart w:val="9AC69C28B7D8408ABC3C2768D2F91D76"/>
            </w:placeholder>
            <w:showingPlcHdr/>
            <w:text/>
          </w:sdtPr>
          <w:sdtEndPr/>
          <w:sdtContent>
            <w:tc>
              <w:tcPr>
                <w:tcW w:w="1106" w:type="dxa"/>
                <w:vAlign w:val="center"/>
              </w:tcPr>
              <w:p w:rsidR="00FE788C" w:rsidRPr="005D45F7" w:rsidRDefault="00D04D2B" w:rsidP="00D04D2B">
                <w:pPr>
                  <w:rPr>
                    <w:rFonts w:asciiTheme="minorHAnsi" w:hAnsiTheme="minorHAnsi"/>
                    <w:sz w:val="20"/>
                    <w:szCs w:val="20"/>
                  </w:rPr>
                </w:pPr>
                <w:r w:rsidRPr="005D45F7">
                  <w:rPr>
                    <w:rFonts w:asciiTheme="minorHAnsi" w:hAnsiTheme="minorHAnsi"/>
                    <w:sz w:val="20"/>
                    <w:szCs w:val="20"/>
                  </w:rPr>
                  <w:t xml:space="preserve">                   </w:t>
                </w:r>
              </w:p>
            </w:tc>
          </w:sdtContent>
        </w:sdt>
        <w:sdt>
          <w:sdtPr>
            <w:rPr>
              <w:rFonts w:asciiTheme="minorHAnsi" w:hAnsiTheme="minorHAnsi"/>
              <w:sz w:val="20"/>
              <w:szCs w:val="20"/>
            </w:rPr>
            <w:id w:val="1987116355"/>
            <w:lock w:val="sdtLocked"/>
            <w:placeholder>
              <w:docPart w:val="A2CEA9131257441C8AF9BA520CA668EC"/>
            </w:placeholder>
            <w:showingPlcHdr/>
            <w:text/>
          </w:sdtPr>
          <w:sdtEndPr/>
          <w:sdtContent>
            <w:tc>
              <w:tcPr>
                <w:tcW w:w="1106" w:type="dxa"/>
                <w:vAlign w:val="center"/>
              </w:tcPr>
              <w:p w:rsidR="00FE788C" w:rsidRPr="005D45F7" w:rsidRDefault="00FE788C" w:rsidP="00FE788C">
                <w:pPr>
                  <w:rPr>
                    <w:rFonts w:asciiTheme="minorHAnsi" w:hAnsiTheme="minorHAnsi"/>
                    <w:sz w:val="20"/>
                    <w:szCs w:val="20"/>
                  </w:rPr>
                </w:pPr>
                <w:r w:rsidRPr="005D45F7">
                  <w:rPr>
                    <w:rFonts w:asciiTheme="minorHAnsi" w:hAnsiTheme="minorHAnsi"/>
                    <w:sz w:val="20"/>
                    <w:szCs w:val="20"/>
                  </w:rPr>
                  <w:t xml:space="preserve">                   </w:t>
                </w:r>
              </w:p>
            </w:tc>
          </w:sdtContent>
        </w:sdt>
        <w:sdt>
          <w:sdtPr>
            <w:rPr>
              <w:rFonts w:asciiTheme="minorHAnsi" w:hAnsiTheme="minorHAnsi"/>
              <w:sz w:val="20"/>
              <w:szCs w:val="20"/>
            </w:rPr>
            <w:id w:val="-212583425"/>
            <w:lock w:val="sdtLocked"/>
            <w:placeholder>
              <w:docPart w:val="BCB5F7D1D5DB481A9D85B839EFA55D8B"/>
            </w:placeholder>
            <w:showingPlcHdr/>
            <w:text/>
          </w:sdtPr>
          <w:sdtEndPr/>
          <w:sdtContent>
            <w:tc>
              <w:tcPr>
                <w:tcW w:w="1107" w:type="dxa"/>
                <w:gridSpan w:val="3"/>
                <w:vAlign w:val="center"/>
              </w:tcPr>
              <w:p w:rsidR="00FE788C" w:rsidRPr="005D45F7" w:rsidRDefault="00FE788C" w:rsidP="00FE788C">
                <w:pPr>
                  <w:rPr>
                    <w:rFonts w:asciiTheme="minorHAnsi" w:hAnsiTheme="minorHAnsi"/>
                    <w:sz w:val="20"/>
                    <w:szCs w:val="20"/>
                  </w:rPr>
                </w:pPr>
                <w:r w:rsidRPr="005D45F7">
                  <w:rPr>
                    <w:rFonts w:asciiTheme="minorHAnsi" w:hAnsiTheme="minorHAnsi"/>
                    <w:sz w:val="20"/>
                    <w:szCs w:val="20"/>
                  </w:rPr>
                  <w:t xml:space="preserve">                   </w:t>
                </w:r>
              </w:p>
            </w:tc>
          </w:sdtContent>
        </w:sdt>
        <w:sdt>
          <w:sdtPr>
            <w:rPr>
              <w:rFonts w:asciiTheme="minorHAnsi" w:hAnsiTheme="minorHAnsi"/>
              <w:sz w:val="20"/>
              <w:szCs w:val="20"/>
            </w:rPr>
            <w:id w:val="1772437727"/>
            <w:lock w:val="sdtLocked"/>
            <w:placeholder>
              <w:docPart w:val="19325436B8B64D52BB6A1EF6E9413F41"/>
            </w:placeholder>
            <w:showingPlcHdr/>
            <w:text/>
          </w:sdtPr>
          <w:sdtEndPr/>
          <w:sdtContent>
            <w:tc>
              <w:tcPr>
                <w:tcW w:w="1106" w:type="dxa"/>
                <w:vAlign w:val="center"/>
              </w:tcPr>
              <w:p w:rsidR="00FE788C" w:rsidRPr="005D45F7" w:rsidRDefault="00FE788C" w:rsidP="00FE788C">
                <w:pPr>
                  <w:rPr>
                    <w:rFonts w:asciiTheme="minorHAnsi" w:hAnsiTheme="minorHAnsi"/>
                    <w:sz w:val="20"/>
                    <w:szCs w:val="20"/>
                  </w:rPr>
                </w:pPr>
                <w:r w:rsidRPr="005D45F7">
                  <w:rPr>
                    <w:rFonts w:asciiTheme="minorHAnsi" w:hAnsiTheme="minorHAnsi"/>
                    <w:sz w:val="20"/>
                    <w:szCs w:val="20"/>
                  </w:rPr>
                  <w:t xml:space="preserve">                   </w:t>
                </w:r>
              </w:p>
            </w:tc>
          </w:sdtContent>
        </w:sdt>
        <w:sdt>
          <w:sdtPr>
            <w:rPr>
              <w:rFonts w:asciiTheme="minorHAnsi" w:hAnsiTheme="minorHAnsi"/>
              <w:sz w:val="20"/>
              <w:szCs w:val="20"/>
            </w:rPr>
            <w:id w:val="-308864077"/>
            <w:lock w:val="sdtLocked"/>
            <w:placeholder>
              <w:docPart w:val="31BC943CD05841628ED8A033E3D314C4"/>
            </w:placeholder>
            <w:showingPlcHdr/>
            <w:text/>
          </w:sdtPr>
          <w:sdtEndPr/>
          <w:sdtContent>
            <w:tc>
              <w:tcPr>
                <w:tcW w:w="1122" w:type="dxa"/>
                <w:gridSpan w:val="2"/>
                <w:vAlign w:val="center"/>
              </w:tcPr>
              <w:p w:rsidR="00FE788C" w:rsidRPr="005D45F7" w:rsidRDefault="00FE788C" w:rsidP="00FE788C">
                <w:pPr>
                  <w:rPr>
                    <w:rFonts w:asciiTheme="minorHAnsi" w:hAnsiTheme="minorHAnsi"/>
                    <w:sz w:val="20"/>
                    <w:szCs w:val="20"/>
                  </w:rPr>
                </w:pPr>
                <w:r w:rsidRPr="005D45F7">
                  <w:rPr>
                    <w:rFonts w:asciiTheme="minorHAnsi" w:hAnsiTheme="minorHAnsi"/>
                    <w:sz w:val="20"/>
                    <w:szCs w:val="20"/>
                  </w:rPr>
                  <w:t xml:space="preserve">                   </w:t>
                </w:r>
              </w:p>
            </w:tc>
          </w:sdtContent>
        </w:sdt>
      </w:tr>
      <w:tr w:rsidR="00FE788C" w:rsidTr="009F6A03">
        <w:trPr>
          <w:trHeight w:val="113"/>
          <w:jc w:val="center"/>
        </w:trPr>
        <w:tc>
          <w:tcPr>
            <w:tcW w:w="4239" w:type="dxa"/>
            <w:gridSpan w:val="2"/>
            <w:vAlign w:val="center"/>
          </w:tcPr>
          <w:p w:rsidR="00FE788C" w:rsidRPr="005D45F7" w:rsidRDefault="00FE788C" w:rsidP="00FE788C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5D45F7">
              <w:rPr>
                <w:rFonts w:asciiTheme="minorHAnsi" w:hAnsiTheme="minorHAnsi"/>
                <w:sz w:val="20"/>
                <w:szCs w:val="20"/>
              </w:rPr>
              <w:t>Int</w:t>
            </w:r>
            <w:proofErr w:type="spellEnd"/>
            <w:r w:rsidRPr="005D45F7">
              <w:rPr>
                <w:rFonts w:asciiTheme="minorHAnsi" w:hAnsiTheme="minorHAnsi"/>
                <w:sz w:val="20"/>
                <w:szCs w:val="20"/>
              </w:rPr>
              <w:t xml:space="preserve">. de </w:t>
            </w:r>
            <w:proofErr w:type="spellStart"/>
            <w:r w:rsidRPr="005D45F7">
              <w:rPr>
                <w:rFonts w:asciiTheme="minorHAnsi" w:hAnsiTheme="minorHAnsi"/>
                <w:sz w:val="20"/>
                <w:szCs w:val="20"/>
              </w:rPr>
              <w:t>Kerma</w:t>
            </w:r>
            <w:proofErr w:type="spellEnd"/>
            <w:r w:rsidRPr="005D45F7">
              <w:rPr>
                <w:rFonts w:asciiTheme="minorHAnsi" w:hAnsiTheme="minorHAnsi"/>
                <w:sz w:val="20"/>
                <w:szCs w:val="20"/>
              </w:rPr>
              <w:t xml:space="preserve"> en aire (cGy.cm</w:t>
            </w:r>
            <w:r w:rsidRPr="005D45F7">
              <w:rPr>
                <w:rFonts w:asciiTheme="minorHAnsi" w:hAnsiTheme="minorHAnsi"/>
                <w:sz w:val="20"/>
                <w:szCs w:val="20"/>
                <w:vertAlign w:val="superscript"/>
              </w:rPr>
              <w:t>2</w:t>
            </w:r>
            <w:r w:rsidRPr="005D45F7">
              <w:rPr>
                <w:rFonts w:asciiTheme="minorHAnsi" w:hAnsiTheme="minorHAnsi"/>
                <w:sz w:val="20"/>
                <w:szCs w:val="20"/>
              </w:rPr>
              <w:t>/h)</w:t>
            </w:r>
          </w:p>
        </w:tc>
        <w:sdt>
          <w:sdtPr>
            <w:rPr>
              <w:rFonts w:asciiTheme="minorHAnsi" w:hAnsiTheme="minorHAnsi"/>
              <w:sz w:val="20"/>
              <w:szCs w:val="20"/>
            </w:rPr>
            <w:id w:val="1587801488"/>
            <w:lock w:val="sdtLocked"/>
            <w:placeholder>
              <w:docPart w:val="B94E23FDD1E341EEA4A81923A3E42D87"/>
            </w:placeholder>
            <w:showingPlcHdr/>
            <w:text/>
          </w:sdtPr>
          <w:sdtEndPr/>
          <w:sdtContent>
            <w:tc>
              <w:tcPr>
                <w:tcW w:w="1106" w:type="dxa"/>
                <w:vAlign w:val="center"/>
              </w:tcPr>
              <w:p w:rsidR="00FE788C" w:rsidRPr="005D45F7" w:rsidRDefault="00FE788C" w:rsidP="00FE788C">
                <w:pPr>
                  <w:rPr>
                    <w:rFonts w:asciiTheme="minorHAnsi" w:hAnsiTheme="minorHAnsi"/>
                    <w:sz w:val="20"/>
                    <w:szCs w:val="20"/>
                  </w:rPr>
                </w:pPr>
                <w:r w:rsidRPr="005D45F7">
                  <w:rPr>
                    <w:rFonts w:asciiTheme="minorHAnsi" w:hAnsiTheme="minorHAnsi"/>
                    <w:sz w:val="20"/>
                    <w:szCs w:val="20"/>
                  </w:rPr>
                  <w:t xml:space="preserve">                   </w:t>
                </w:r>
              </w:p>
            </w:tc>
          </w:sdtContent>
        </w:sdt>
        <w:sdt>
          <w:sdtPr>
            <w:rPr>
              <w:rFonts w:asciiTheme="minorHAnsi" w:hAnsiTheme="minorHAnsi"/>
              <w:sz w:val="20"/>
              <w:szCs w:val="20"/>
            </w:rPr>
            <w:id w:val="980433971"/>
            <w:lock w:val="sdtLocked"/>
            <w:placeholder>
              <w:docPart w:val="A4D3B3032B9E4DFD9D12AF7F456EB5A2"/>
            </w:placeholder>
            <w:showingPlcHdr/>
            <w:text/>
          </w:sdtPr>
          <w:sdtEndPr/>
          <w:sdtContent>
            <w:tc>
              <w:tcPr>
                <w:tcW w:w="1106" w:type="dxa"/>
                <w:vAlign w:val="center"/>
              </w:tcPr>
              <w:p w:rsidR="00FE788C" w:rsidRPr="005D45F7" w:rsidRDefault="00FE788C" w:rsidP="00FE788C">
                <w:pPr>
                  <w:rPr>
                    <w:rFonts w:asciiTheme="minorHAnsi" w:hAnsiTheme="minorHAnsi"/>
                    <w:sz w:val="20"/>
                    <w:szCs w:val="20"/>
                  </w:rPr>
                </w:pPr>
                <w:r w:rsidRPr="005D45F7">
                  <w:rPr>
                    <w:rFonts w:asciiTheme="minorHAnsi" w:hAnsiTheme="minorHAnsi"/>
                    <w:sz w:val="20"/>
                    <w:szCs w:val="20"/>
                  </w:rPr>
                  <w:t xml:space="preserve">                   </w:t>
                </w:r>
              </w:p>
            </w:tc>
          </w:sdtContent>
        </w:sdt>
        <w:sdt>
          <w:sdtPr>
            <w:rPr>
              <w:rFonts w:asciiTheme="minorHAnsi" w:hAnsiTheme="minorHAnsi"/>
              <w:sz w:val="20"/>
              <w:szCs w:val="20"/>
            </w:rPr>
            <w:id w:val="-465904253"/>
            <w:lock w:val="sdtLocked"/>
            <w:placeholder>
              <w:docPart w:val="49573F48CE5B4830B9778CF0E675E160"/>
            </w:placeholder>
            <w:showingPlcHdr/>
            <w:text/>
          </w:sdtPr>
          <w:sdtEndPr/>
          <w:sdtContent>
            <w:tc>
              <w:tcPr>
                <w:tcW w:w="1107" w:type="dxa"/>
                <w:gridSpan w:val="3"/>
                <w:vAlign w:val="center"/>
              </w:tcPr>
              <w:p w:rsidR="00FE788C" w:rsidRPr="005D45F7" w:rsidRDefault="00FE788C" w:rsidP="00FE788C">
                <w:pPr>
                  <w:rPr>
                    <w:rFonts w:asciiTheme="minorHAnsi" w:hAnsiTheme="minorHAnsi"/>
                    <w:sz w:val="20"/>
                    <w:szCs w:val="20"/>
                  </w:rPr>
                </w:pPr>
                <w:r w:rsidRPr="005D45F7">
                  <w:rPr>
                    <w:rFonts w:asciiTheme="minorHAnsi" w:hAnsiTheme="minorHAnsi"/>
                    <w:sz w:val="20"/>
                    <w:szCs w:val="20"/>
                  </w:rPr>
                  <w:t xml:space="preserve">                   </w:t>
                </w:r>
              </w:p>
            </w:tc>
          </w:sdtContent>
        </w:sdt>
        <w:sdt>
          <w:sdtPr>
            <w:rPr>
              <w:rFonts w:asciiTheme="minorHAnsi" w:hAnsiTheme="minorHAnsi"/>
              <w:sz w:val="20"/>
              <w:szCs w:val="20"/>
            </w:rPr>
            <w:id w:val="-1398893064"/>
            <w:lock w:val="sdtLocked"/>
            <w:placeholder>
              <w:docPart w:val="34DA997E614B4B24B8145AFEC1509F9F"/>
            </w:placeholder>
            <w:showingPlcHdr/>
            <w:text/>
          </w:sdtPr>
          <w:sdtEndPr/>
          <w:sdtContent>
            <w:tc>
              <w:tcPr>
                <w:tcW w:w="1106" w:type="dxa"/>
                <w:vAlign w:val="center"/>
              </w:tcPr>
              <w:p w:rsidR="00FE788C" w:rsidRPr="005D45F7" w:rsidRDefault="00FE788C" w:rsidP="00FE788C">
                <w:pPr>
                  <w:rPr>
                    <w:rFonts w:asciiTheme="minorHAnsi" w:hAnsiTheme="minorHAnsi"/>
                    <w:sz w:val="20"/>
                    <w:szCs w:val="20"/>
                  </w:rPr>
                </w:pPr>
                <w:r w:rsidRPr="005D45F7">
                  <w:rPr>
                    <w:rFonts w:asciiTheme="minorHAnsi" w:hAnsiTheme="minorHAnsi"/>
                    <w:sz w:val="20"/>
                    <w:szCs w:val="20"/>
                  </w:rPr>
                  <w:t xml:space="preserve">                   </w:t>
                </w:r>
              </w:p>
            </w:tc>
          </w:sdtContent>
        </w:sdt>
        <w:sdt>
          <w:sdtPr>
            <w:rPr>
              <w:rFonts w:asciiTheme="minorHAnsi" w:hAnsiTheme="minorHAnsi"/>
              <w:sz w:val="20"/>
              <w:szCs w:val="20"/>
            </w:rPr>
            <w:id w:val="-551920660"/>
            <w:lock w:val="sdtLocked"/>
            <w:placeholder>
              <w:docPart w:val="42B1DBFA9720446B8A9EB650E3D71424"/>
            </w:placeholder>
            <w:showingPlcHdr/>
            <w:text/>
          </w:sdtPr>
          <w:sdtEndPr/>
          <w:sdtContent>
            <w:tc>
              <w:tcPr>
                <w:tcW w:w="1122" w:type="dxa"/>
                <w:gridSpan w:val="2"/>
                <w:vAlign w:val="center"/>
              </w:tcPr>
              <w:p w:rsidR="00FE788C" w:rsidRPr="005D45F7" w:rsidRDefault="00FE788C" w:rsidP="00FE788C">
                <w:pPr>
                  <w:rPr>
                    <w:rFonts w:asciiTheme="minorHAnsi" w:hAnsiTheme="minorHAnsi"/>
                    <w:sz w:val="20"/>
                    <w:szCs w:val="20"/>
                  </w:rPr>
                </w:pPr>
                <w:r w:rsidRPr="005D45F7">
                  <w:rPr>
                    <w:rFonts w:asciiTheme="minorHAnsi" w:hAnsiTheme="minorHAnsi"/>
                    <w:sz w:val="20"/>
                    <w:szCs w:val="20"/>
                  </w:rPr>
                  <w:t xml:space="preserve">                   </w:t>
                </w:r>
              </w:p>
            </w:tc>
          </w:sdtContent>
        </w:sdt>
      </w:tr>
      <w:tr w:rsidR="00FE788C" w:rsidTr="009F6A03">
        <w:trPr>
          <w:trHeight w:val="113"/>
          <w:jc w:val="center"/>
        </w:trPr>
        <w:tc>
          <w:tcPr>
            <w:tcW w:w="4239" w:type="dxa"/>
            <w:gridSpan w:val="2"/>
            <w:vAlign w:val="center"/>
          </w:tcPr>
          <w:p w:rsidR="00FE788C" w:rsidRPr="005D45F7" w:rsidRDefault="00FE788C" w:rsidP="00FE788C">
            <w:pPr>
              <w:rPr>
                <w:rFonts w:asciiTheme="minorHAnsi" w:hAnsiTheme="minorHAnsi"/>
                <w:sz w:val="20"/>
                <w:szCs w:val="20"/>
              </w:rPr>
            </w:pPr>
            <w:r w:rsidRPr="005D45F7">
              <w:rPr>
                <w:rFonts w:asciiTheme="minorHAnsi" w:hAnsiTheme="minorHAnsi"/>
                <w:sz w:val="20"/>
                <w:szCs w:val="20"/>
              </w:rPr>
              <w:t>Tiempo de irradiación total (s)</w:t>
            </w:r>
          </w:p>
        </w:tc>
        <w:sdt>
          <w:sdtPr>
            <w:rPr>
              <w:rFonts w:asciiTheme="minorHAnsi" w:hAnsiTheme="minorHAnsi"/>
              <w:sz w:val="20"/>
              <w:szCs w:val="20"/>
            </w:rPr>
            <w:id w:val="-435905261"/>
            <w:lock w:val="sdtLocked"/>
            <w:placeholder>
              <w:docPart w:val="E06B8144FA8D491985305C29A38C3FE8"/>
            </w:placeholder>
            <w:showingPlcHdr/>
            <w:text/>
          </w:sdtPr>
          <w:sdtEndPr/>
          <w:sdtContent>
            <w:tc>
              <w:tcPr>
                <w:tcW w:w="1106" w:type="dxa"/>
                <w:vAlign w:val="center"/>
              </w:tcPr>
              <w:p w:rsidR="00FE788C" w:rsidRPr="005D45F7" w:rsidRDefault="00FE788C" w:rsidP="00FE788C">
                <w:pPr>
                  <w:rPr>
                    <w:rFonts w:asciiTheme="minorHAnsi" w:hAnsiTheme="minorHAnsi"/>
                    <w:sz w:val="20"/>
                    <w:szCs w:val="20"/>
                  </w:rPr>
                </w:pPr>
                <w:r w:rsidRPr="005D45F7">
                  <w:rPr>
                    <w:rFonts w:asciiTheme="minorHAnsi" w:hAnsiTheme="minorHAnsi"/>
                    <w:sz w:val="20"/>
                    <w:szCs w:val="20"/>
                  </w:rPr>
                  <w:t xml:space="preserve">                   </w:t>
                </w:r>
              </w:p>
            </w:tc>
          </w:sdtContent>
        </w:sdt>
        <w:sdt>
          <w:sdtPr>
            <w:rPr>
              <w:rFonts w:asciiTheme="minorHAnsi" w:hAnsiTheme="minorHAnsi"/>
              <w:sz w:val="20"/>
              <w:szCs w:val="20"/>
            </w:rPr>
            <w:id w:val="-1865203879"/>
            <w:lock w:val="sdtLocked"/>
            <w:placeholder>
              <w:docPart w:val="209656E847C041E3BE734470D10159AE"/>
            </w:placeholder>
            <w:showingPlcHdr/>
            <w:text/>
          </w:sdtPr>
          <w:sdtEndPr/>
          <w:sdtContent>
            <w:tc>
              <w:tcPr>
                <w:tcW w:w="1106" w:type="dxa"/>
                <w:vAlign w:val="center"/>
              </w:tcPr>
              <w:p w:rsidR="00FE788C" w:rsidRPr="005D45F7" w:rsidRDefault="00FE788C" w:rsidP="00FE788C">
                <w:pPr>
                  <w:rPr>
                    <w:rFonts w:asciiTheme="minorHAnsi" w:hAnsiTheme="minorHAnsi"/>
                    <w:sz w:val="20"/>
                    <w:szCs w:val="20"/>
                  </w:rPr>
                </w:pPr>
                <w:r w:rsidRPr="005D45F7">
                  <w:rPr>
                    <w:rFonts w:asciiTheme="minorHAnsi" w:hAnsiTheme="minorHAnsi"/>
                    <w:sz w:val="20"/>
                    <w:szCs w:val="20"/>
                  </w:rPr>
                  <w:t xml:space="preserve">                   </w:t>
                </w:r>
              </w:p>
            </w:tc>
          </w:sdtContent>
        </w:sdt>
        <w:sdt>
          <w:sdtPr>
            <w:rPr>
              <w:rFonts w:asciiTheme="minorHAnsi" w:hAnsiTheme="minorHAnsi"/>
              <w:sz w:val="20"/>
              <w:szCs w:val="20"/>
            </w:rPr>
            <w:id w:val="-1299073292"/>
            <w:lock w:val="sdtLocked"/>
            <w:placeholder>
              <w:docPart w:val="C4BF50B9B3104076B01432BCC601E0FB"/>
            </w:placeholder>
            <w:showingPlcHdr/>
            <w:text/>
          </w:sdtPr>
          <w:sdtEndPr/>
          <w:sdtContent>
            <w:tc>
              <w:tcPr>
                <w:tcW w:w="1107" w:type="dxa"/>
                <w:gridSpan w:val="3"/>
                <w:vAlign w:val="center"/>
              </w:tcPr>
              <w:p w:rsidR="00FE788C" w:rsidRPr="005D45F7" w:rsidRDefault="00FE788C" w:rsidP="00FE788C">
                <w:pPr>
                  <w:rPr>
                    <w:rFonts w:asciiTheme="minorHAnsi" w:hAnsiTheme="minorHAnsi"/>
                    <w:sz w:val="20"/>
                    <w:szCs w:val="20"/>
                  </w:rPr>
                </w:pPr>
                <w:r w:rsidRPr="005D45F7">
                  <w:rPr>
                    <w:rFonts w:asciiTheme="minorHAnsi" w:hAnsiTheme="minorHAnsi"/>
                    <w:sz w:val="20"/>
                    <w:szCs w:val="20"/>
                  </w:rPr>
                  <w:t xml:space="preserve">                   </w:t>
                </w:r>
              </w:p>
            </w:tc>
          </w:sdtContent>
        </w:sdt>
        <w:sdt>
          <w:sdtPr>
            <w:rPr>
              <w:rFonts w:asciiTheme="minorHAnsi" w:hAnsiTheme="minorHAnsi"/>
              <w:sz w:val="20"/>
              <w:szCs w:val="20"/>
            </w:rPr>
            <w:id w:val="523214356"/>
            <w:lock w:val="sdtLocked"/>
            <w:placeholder>
              <w:docPart w:val="4725BC7A0EB64D5AB7327917FA444CE0"/>
            </w:placeholder>
            <w:showingPlcHdr/>
            <w:text/>
          </w:sdtPr>
          <w:sdtEndPr/>
          <w:sdtContent>
            <w:tc>
              <w:tcPr>
                <w:tcW w:w="1106" w:type="dxa"/>
                <w:vAlign w:val="center"/>
              </w:tcPr>
              <w:p w:rsidR="00FE788C" w:rsidRPr="005D45F7" w:rsidRDefault="00FE788C" w:rsidP="00FE788C">
                <w:pPr>
                  <w:rPr>
                    <w:rFonts w:asciiTheme="minorHAnsi" w:hAnsiTheme="minorHAnsi"/>
                    <w:sz w:val="20"/>
                    <w:szCs w:val="20"/>
                  </w:rPr>
                </w:pPr>
                <w:r w:rsidRPr="005D45F7">
                  <w:rPr>
                    <w:rFonts w:asciiTheme="minorHAnsi" w:hAnsiTheme="minorHAnsi"/>
                    <w:sz w:val="20"/>
                    <w:szCs w:val="20"/>
                  </w:rPr>
                  <w:t xml:space="preserve">                   </w:t>
                </w:r>
              </w:p>
            </w:tc>
          </w:sdtContent>
        </w:sdt>
        <w:sdt>
          <w:sdtPr>
            <w:rPr>
              <w:rFonts w:asciiTheme="minorHAnsi" w:hAnsiTheme="minorHAnsi"/>
              <w:sz w:val="20"/>
              <w:szCs w:val="20"/>
            </w:rPr>
            <w:id w:val="1290167177"/>
            <w:lock w:val="sdtLocked"/>
            <w:placeholder>
              <w:docPart w:val="1A9207A25D2F4838BE352E94B23C0DF9"/>
            </w:placeholder>
            <w:showingPlcHdr/>
            <w:text/>
          </w:sdtPr>
          <w:sdtEndPr/>
          <w:sdtContent>
            <w:tc>
              <w:tcPr>
                <w:tcW w:w="1122" w:type="dxa"/>
                <w:gridSpan w:val="2"/>
                <w:vAlign w:val="center"/>
              </w:tcPr>
              <w:p w:rsidR="00FE788C" w:rsidRPr="005D45F7" w:rsidRDefault="00FE788C" w:rsidP="00FE788C">
                <w:pPr>
                  <w:rPr>
                    <w:rFonts w:asciiTheme="minorHAnsi" w:hAnsiTheme="minorHAnsi"/>
                    <w:sz w:val="20"/>
                    <w:szCs w:val="20"/>
                  </w:rPr>
                </w:pPr>
                <w:r w:rsidRPr="005D45F7">
                  <w:rPr>
                    <w:rFonts w:asciiTheme="minorHAnsi" w:hAnsiTheme="minorHAnsi"/>
                    <w:sz w:val="20"/>
                    <w:szCs w:val="20"/>
                  </w:rPr>
                  <w:t xml:space="preserve">                   </w:t>
                </w:r>
              </w:p>
            </w:tc>
          </w:sdtContent>
        </w:sdt>
      </w:tr>
      <w:tr w:rsidR="00FE788C" w:rsidTr="009F6A03">
        <w:trPr>
          <w:trHeight w:val="113"/>
          <w:jc w:val="center"/>
        </w:trPr>
        <w:tc>
          <w:tcPr>
            <w:tcW w:w="4239" w:type="dxa"/>
            <w:gridSpan w:val="2"/>
            <w:vAlign w:val="center"/>
          </w:tcPr>
          <w:p w:rsidR="00FE788C" w:rsidRPr="005D45F7" w:rsidRDefault="00FE788C" w:rsidP="00FE788C">
            <w:pPr>
              <w:rPr>
                <w:rFonts w:asciiTheme="minorHAnsi" w:hAnsiTheme="minorHAnsi"/>
                <w:sz w:val="20"/>
                <w:szCs w:val="20"/>
              </w:rPr>
            </w:pPr>
            <w:r w:rsidRPr="005D45F7">
              <w:rPr>
                <w:rFonts w:asciiTheme="minorHAnsi" w:hAnsiTheme="minorHAnsi"/>
                <w:sz w:val="20"/>
                <w:szCs w:val="20"/>
              </w:rPr>
              <w:t>Dosis Vejiga (</w:t>
            </w:r>
            <w:proofErr w:type="spellStart"/>
            <w:r w:rsidRPr="005D45F7">
              <w:rPr>
                <w:rFonts w:asciiTheme="minorHAnsi" w:hAnsiTheme="minorHAnsi"/>
                <w:sz w:val="20"/>
                <w:szCs w:val="20"/>
              </w:rPr>
              <w:t>cGy</w:t>
            </w:r>
            <w:proofErr w:type="spellEnd"/>
            <w:r w:rsidRPr="005D45F7">
              <w:rPr>
                <w:rFonts w:asciiTheme="minorHAnsi" w:hAnsiTheme="minorHAnsi"/>
                <w:sz w:val="20"/>
                <w:szCs w:val="20"/>
              </w:rPr>
              <w:t>)</w:t>
            </w:r>
          </w:p>
        </w:tc>
        <w:sdt>
          <w:sdtPr>
            <w:rPr>
              <w:rFonts w:asciiTheme="minorHAnsi" w:hAnsiTheme="minorHAnsi"/>
              <w:sz w:val="20"/>
              <w:szCs w:val="20"/>
            </w:rPr>
            <w:id w:val="1512334866"/>
            <w:lock w:val="sdtLocked"/>
            <w:placeholder>
              <w:docPart w:val="CD95BC5AD021486988057C0DAF56F7E7"/>
            </w:placeholder>
            <w:showingPlcHdr/>
            <w:text/>
          </w:sdtPr>
          <w:sdtEndPr/>
          <w:sdtContent>
            <w:tc>
              <w:tcPr>
                <w:tcW w:w="1106" w:type="dxa"/>
                <w:vAlign w:val="center"/>
              </w:tcPr>
              <w:p w:rsidR="00FE788C" w:rsidRPr="005D45F7" w:rsidRDefault="00D04D2B" w:rsidP="00D04D2B">
                <w:pPr>
                  <w:rPr>
                    <w:rFonts w:asciiTheme="minorHAnsi" w:hAnsiTheme="minorHAnsi"/>
                    <w:sz w:val="20"/>
                    <w:szCs w:val="20"/>
                  </w:rPr>
                </w:pPr>
                <w:r w:rsidRPr="005D45F7">
                  <w:rPr>
                    <w:rFonts w:asciiTheme="minorHAnsi" w:hAnsiTheme="minorHAnsi"/>
                    <w:sz w:val="20"/>
                    <w:szCs w:val="20"/>
                  </w:rPr>
                  <w:t xml:space="preserve">                   </w:t>
                </w:r>
              </w:p>
            </w:tc>
          </w:sdtContent>
        </w:sdt>
        <w:sdt>
          <w:sdtPr>
            <w:rPr>
              <w:rFonts w:asciiTheme="minorHAnsi" w:hAnsiTheme="minorHAnsi"/>
              <w:sz w:val="20"/>
              <w:szCs w:val="20"/>
            </w:rPr>
            <w:id w:val="590592017"/>
            <w:lock w:val="sdtLocked"/>
            <w:placeholder>
              <w:docPart w:val="4AF17466EC934E31A7DDE6FC922559DE"/>
            </w:placeholder>
            <w:showingPlcHdr/>
            <w:text/>
          </w:sdtPr>
          <w:sdtEndPr/>
          <w:sdtContent>
            <w:tc>
              <w:tcPr>
                <w:tcW w:w="1106" w:type="dxa"/>
                <w:vAlign w:val="center"/>
              </w:tcPr>
              <w:p w:rsidR="00FE788C" w:rsidRPr="005D45F7" w:rsidRDefault="00FE788C" w:rsidP="00FE788C">
                <w:pPr>
                  <w:rPr>
                    <w:rFonts w:asciiTheme="minorHAnsi" w:hAnsiTheme="minorHAnsi"/>
                    <w:sz w:val="20"/>
                    <w:szCs w:val="20"/>
                  </w:rPr>
                </w:pPr>
                <w:r w:rsidRPr="005D45F7">
                  <w:rPr>
                    <w:rFonts w:asciiTheme="minorHAnsi" w:hAnsiTheme="minorHAnsi"/>
                    <w:sz w:val="20"/>
                    <w:szCs w:val="20"/>
                  </w:rPr>
                  <w:t xml:space="preserve">                   </w:t>
                </w:r>
              </w:p>
            </w:tc>
          </w:sdtContent>
        </w:sdt>
        <w:sdt>
          <w:sdtPr>
            <w:rPr>
              <w:rFonts w:asciiTheme="minorHAnsi" w:hAnsiTheme="minorHAnsi"/>
              <w:sz w:val="20"/>
              <w:szCs w:val="20"/>
            </w:rPr>
            <w:id w:val="126681124"/>
            <w:lock w:val="sdtLocked"/>
            <w:placeholder>
              <w:docPart w:val="FBD77E731F5648B18CB658D84E8F7292"/>
            </w:placeholder>
            <w:showingPlcHdr/>
            <w:text/>
          </w:sdtPr>
          <w:sdtEndPr/>
          <w:sdtContent>
            <w:tc>
              <w:tcPr>
                <w:tcW w:w="1107" w:type="dxa"/>
                <w:gridSpan w:val="3"/>
                <w:vAlign w:val="center"/>
              </w:tcPr>
              <w:p w:rsidR="00FE788C" w:rsidRPr="005D45F7" w:rsidRDefault="00FE788C" w:rsidP="00FE788C">
                <w:pPr>
                  <w:rPr>
                    <w:rFonts w:asciiTheme="minorHAnsi" w:hAnsiTheme="minorHAnsi"/>
                    <w:sz w:val="20"/>
                    <w:szCs w:val="20"/>
                  </w:rPr>
                </w:pPr>
                <w:r w:rsidRPr="005D45F7">
                  <w:rPr>
                    <w:rFonts w:asciiTheme="minorHAnsi" w:hAnsiTheme="minorHAnsi"/>
                    <w:sz w:val="20"/>
                    <w:szCs w:val="20"/>
                  </w:rPr>
                  <w:t xml:space="preserve">                   </w:t>
                </w:r>
              </w:p>
            </w:tc>
          </w:sdtContent>
        </w:sdt>
        <w:sdt>
          <w:sdtPr>
            <w:rPr>
              <w:rFonts w:asciiTheme="minorHAnsi" w:hAnsiTheme="minorHAnsi"/>
              <w:sz w:val="20"/>
              <w:szCs w:val="20"/>
            </w:rPr>
            <w:id w:val="-717972626"/>
            <w:lock w:val="sdtLocked"/>
            <w:placeholder>
              <w:docPart w:val="BF5DD3FC588943C99D83DB35E252C529"/>
            </w:placeholder>
            <w:showingPlcHdr/>
            <w:text/>
          </w:sdtPr>
          <w:sdtEndPr/>
          <w:sdtContent>
            <w:tc>
              <w:tcPr>
                <w:tcW w:w="1106" w:type="dxa"/>
                <w:vAlign w:val="center"/>
              </w:tcPr>
              <w:p w:rsidR="00FE788C" w:rsidRPr="005D45F7" w:rsidRDefault="00FE788C" w:rsidP="00FE788C">
                <w:pPr>
                  <w:rPr>
                    <w:rFonts w:asciiTheme="minorHAnsi" w:hAnsiTheme="minorHAnsi"/>
                    <w:sz w:val="20"/>
                    <w:szCs w:val="20"/>
                  </w:rPr>
                </w:pPr>
                <w:r w:rsidRPr="005D45F7">
                  <w:rPr>
                    <w:rFonts w:asciiTheme="minorHAnsi" w:hAnsiTheme="minorHAnsi"/>
                    <w:sz w:val="20"/>
                    <w:szCs w:val="20"/>
                  </w:rPr>
                  <w:t xml:space="preserve">                   </w:t>
                </w:r>
              </w:p>
            </w:tc>
          </w:sdtContent>
        </w:sdt>
        <w:sdt>
          <w:sdtPr>
            <w:rPr>
              <w:rFonts w:asciiTheme="minorHAnsi" w:hAnsiTheme="minorHAnsi"/>
              <w:sz w:val="20"/>
              <w:szCs w:val="20"/>
            </w:rPr>
            <w:id w:val="2136205709"/>
            <w:lock w:val="sdtLocked"/>
            <w:placeholder>
              <w:docPart w:val="CE8DCAC30EDB4B33909C8CDE95CFD519"/>
            </w:placeholder>
            <w:showingPlcHdr/>
            <w:text/>
          </w:sdtPr>
          <w:sdtEndPr/>
          <w:sdtContent>
            <w:tc>
              <w:tcPr>
                <w:tcW w:w="1122" w:type="dxa"/>
                <w:gridSpan w:val="2"/>
                <w:vAlign w:val="center"/>
              </w:tcPr>
              <w:p w:rsidR="00FE788C" w:rsidRPr="005D45F7" w:rsidRDefault="00FE788C" w:rsidP="00FE788C">
                <w:pPr>
                  <w:rPr>
                    <w:rFonts w:asciiTheme="minorHAnsi" w:hAnsiTheme="minorHAnsi"/>
                    <w:sz w:val="20"/>
                    <w:szCs w:val="20"/>
                  </w:rPr>
                </w:pPr>
                <w:r w:rsidRPr="005D45F7">
                  <w:rPr>
                    <w:rFonts w:asciiTheme="minorHAnsi" w:hAnsiTheme="minorHAnsi"/>
                    <w:sz w:val="20"/>
                    <w:szCs w:val="20"/>
                  </w:rPr>
                  <w:t xml:space="preserve">                   </w:t>
                </w:r>
              </w:p>
            </w:tc>
          </w:sdtContent>
        </w:sdt>
      </w:tr>
      <w:tr w:rsidR="00FE788C" w:rsidTr="009F6A03">
        <w:trPr>
          <w:trHeight w:val="113"/>
          <w:jc w:val="center"/>
        </w:trPr>
        <w:tc>
          <w:tcPr>
            <w:tcW w:w="4239" w:type="dxa"/>
            <w:gridSpan w:val="2"/>
            <w:vAlign w:val="center"/>
          </w:tcPr>
          <w:p w:rsidR="00FE788C" w:rsidRPr="005D45F7" w:rsidRDefault="00FE788C" w:rsidP="00FE788C">
            <w:pPr>
              <w:rPr>
                <w:rFonts w:asciiTheme="minorHAnsi" w:hAnsiTheme="minorHAnsi"/>
                <w:sz w:val="20"/>
                <w:szCs w:val="20"/>
              </w:rPr>
            </w:pPr>
            <w:r w:rsidRPr="005D45F7">
              <w:rPr>
                <w:rFonts w:asciiTheme="minorHAnsi" w:hAnsiTheme="minorHAnsi"/>
                <w:sz w:val="20"/>
                <w:szCs w:val="20"/>
              </w:rPr>
              <w:t>Dosis Recto  (</w:t>
            </w:r>
            <w:proofErr w:type="spellStart"/>
            <w:r w:rsidRPr="005D45F7">
              <w:rPr>
                <w:rFonts w:asciiTheme="minorHAnsi" w:hAnsiTheme="minorHAnsi"/>
                <w:sz w:val="20"/>
                <w:szCs w:val="20"/>
              </w:rPr>
              <w:t>cGy</w:t>
            </w:r>
            <w:proofErr w:type="spellEnd"/>
            <w:r w:rsidRPr="005D45F7">
              <w:rPr>
                <w:rFonts w:asciiTheme="minorHAnsi" w:hAnsiTheme="minorHAnsi"/>
                <w:sz w:val="20"/>
                <w:szCs w:val="20"/>
              </w:rPr>
              <w:t>)</w:t>
            </w:r>
          </w:p>
        </w:tc>
        <w:sdt>
          <w:sdtPr>
            <w:rPr>
              <w:rFonts w:asciiTheme="minorHAnsi" w:hAnsiTheme="minorHAnsi"/>
              <w:sz w:val="20"/>
              <w:szCs w:val="20"/>
            </w:rPr>
            <w:id w:val="-839160919"/>
            <w:lock w:val="sdtLocked"/>
            <w:placeholder>
              <w:docPart w:val="C2F7B08177CF4DBA987E31FA9782DEF2"/>
            </w:placeholder>
            <w:showingPlcHdr/>
            <w:text/>
          </w:sdtPr>
          <w:sdtEndPr/>
          <w:sdtContent>
            <w:tc>
              <w:tcPr>
                <w:tcW w:w="1106" w:type="dxa"/>
                <w:vAlign w:val="center"/>
              </w:tcPr>
              <w:p w:rsidR="00FE788C" w:rsidRPr="005D45F7" w:rsidRDefault="00D04D2B" w:rsidP="00D04D2B">
                <w:pPr>
                  <w:rPr>
                    <w:rFonts w:asciiTheme="minorHAnsi" w:hAnsiTheme="minorHAnsi"/>
                    <w:sz w:val="20"/>
                    <w:szCs w:val="20"/>
                  </w:rPr>
                </w:pPr>
                <w:r w:rsidRPr="005D45F7">
                  <w:rPr>
                    <w:rFonts w:asciiTheme="minorHAnsi" w:hAnsiTheme="minorHAnsi"/>
                    <w:sz w:val="20"/>
                    <w:szCs w:val="20"/>
                  </w:rPr>
                  <w:t xml:space="preserve">                   </w:t>
                </w:r>
              </w:p>
            </w:tc>
          </w:sdtContent>
        </w:sdt>
        <w:sdt>
          <w:sdtPr>
            <w:rPr>
              <w:rFonts w:asciiTheme="minorHAnsi" w:hAnsiTheme="minorHAnsi"/>
              <w:sz w:val="20"/>
              <w:szCs w:val="20"/>
            </w:rPr>
            <w:id w:val="-543451144"/>
            <w:lock w:val="sdtLocked"/>
            <w:placeholder>
              <w:docPart w:val="F73E7EE82E924F0ABBB0C64CC3D51709"/>
            </w:placeholder>
            <w:showingPlcHdr/>
            <w:text/>
          </w:sdtPr>
          <w:sdtEndPr/>
          <w:sdtContent>
            <w:tc>
              <w:tcPr>
                <w:tcW w:w="1106" w:type="dxa"/>
                <w:vAlign w:val="center"/>
              </w:tcPr>
              <w:p w:rsidR="00FE788C" w:rsidRPr="005D45F7" w:rsidRDefault="00FE788C" w:rsidP="00FE788C">
                <w:pPr>
                  <w:rPr>
                    <w:rFonts w:asciiTheme="minorHAnsi" w:hAnsiTheme="minorHAnsi"/>
                    <w:sz w:val="20"/>
                    <w:szCs w:val="20"/>
                  </w:rPr>
                </w:pPr>
                <w:r w:rsidRPr="005D45F7">
                  <w:rPr>
                    <w:rFonts w:asciiTheme="minorHAnsi" w:hAnsiTheme="minorHAnsi"/>
                    <w:sz w:val="20"/>
                    <w:szCs w:val="20"/>
                  </w:rPr>
                  <w:t xml:space="preserve">                   </w:t>
                </w:r>
              </w:p>
            </w:tc>
          </w:sdtContent>
        </w:sdt>
        <w:sdt>
          <w:sdtPr>
            <w:rPr>
              <w:rFonts w:asciiTheme="minorHAnsi" w:hAnsiTheme="minorHAnsi"/>
              <w:sz w:val="20"/>
              <w:szCs w:val="20"/>
            </w:rPr>
            <w:id w:val="-1277178048"/>
            <w:lock w:val="sdtLocked"/>
            <w:placeholder>
              <w:docPart w:val="AACDB026504D4B96A2921FD70B1F669B"/>
            </w:placeholder>
            <w:showingPlcHdr/>
            <w:text/>
          </w:sdtPr>
          <w:sdtEndPr/>
          <w:sdtContent>
            <w:tc>
              <w:tcPr>
                <w:tcW w:w="1107" w:type="dxa"/>
                <w:gridSpan w:val="3"/>
                <w:vAlign w:val="center"/>
              </w:tcPr>
              <w:p w:rsidR="00FE788C" w:rsidRPr="005D45F7" w:rsidRDefault="00FE788C" w:rsidP="00FE788C">
                <w:pPr>
                  <w:rPr>
                    <w:rFonts w:asciiTheme="minorHAnsi" w:hAnsiTheme="minorHAnsi"/>
                    <w:sz w:val="20"/>
                    <w:szCs w:val="20"/>
                  </w:rPr>
                </w:pPr>
                <w:r w:rsidRPr="005D45F7">
                  <w:rPr>
                    <w:rFonts w:asciiTheme="minorHAnsi" w:hAnsiTheme="minorHAnsi"/>
                    <w:sz w:val="20"/>
                    <w:szCs w:val="20"/>
                  </w:rPr>
                  <w:t xml:space="preserve">                   </w:t>
                </w:r>
              </w:p>
            </w:tc>
          </w:sdtContent>
        </w:sdt>
        <w:sdt>
          <w:sdtPr>
            <w:rPr>
              <w:rFonts w:asciiTheme="minorHAnsi" w:hAnsiTheme="minorHAnsi"/>
              <w:sz w:val="20"/>
              <w:szCs w:val="20"/>
            </w:rPr>
            <w:id w:val="-1557774263"/>
            <w:lock w:val="sdtLocked"/>
            <w:placeholder>
              <w:docPart w:val="A0ED1CE19022492ABE1D7FADE5216736"/>
            </w:placeholder>
            <w:showingPlcHdr/>
            <w:text/>
          </w:sdtPr>
          <w:sdtEndPr/>
          <w:sdtContent>
            <w:tc>
              <w:tcPr>
                <w:tcW w:w="1106" w:type="dxa"/>
                <w:vAlign w:val="center"/>
              </w:tcPr>
              <w:p w:rsidR="00FE788C" w:rsidRPr="005D45F7" w:rsidRDefault="00FE788C" w:rsidP="00FE788C">
                <w:pPr>
                  <w:rPr>
                    <w:rFonts w:asciiTheme="minorHAnsi" w:hAnsiTheme="minorHAnsi"/>
                    <w:sz w:val="20"/>
                    <w:szCs w:val="20"/>
                  </w:rPr>
                </w:pPr>
                <w:r w:rsidRPr="005D45F7">
                  <w:rPr>
                    <w:rFonts w:asciiTheme="minorHAnsi" w:hAnsiTheme="minorHAnsi"/>
                    <w:sz w:val="20"/>
                    <w:szCs w:val="20"/>
                  </w:rPr>
                  <w:t xml:space="preserve">                   </w:t>
                </w:r>
              </w:p>
            </w:tc>
          </w:sdtContent>
        </w:sdt>
        <w:sdt>
          <w:sdtPr>
            <w:rPr>
              <w:rFonts w:asciiTheme="minorHAnsi" w:hAnsiTheme="minorHAnsi"/>
              <w:sz w:val="20"/>
              <w:szCs w:val="20"/>
            </w:rPr>
            <w:id w:val="-653760297"/>
            <w:lock w:val="sdtLocked"/>
            <w:placeholder>
              <w:docPart w:val="9BD25AAB12E2425AAD2FCA36B6DA9A01"/>
            </w:placeholder>
            <w:showingPlcHdr/>
            <w:text/>
          </w:sdtPr>
          <w:sdtEndPr/>
          <w:sdtContent>
            <w:tc>
              <w:tcPr>
                <w:tcW w:w="1122" w:type="dxa"/>
                <w:gridSpan w:val="2"/>
                <w:vAlign w:val="center"/>
              </w:tcPr>
              <w:p w:rsidR="00FE788C" w:rsidRPr="005D45F7" w:rsidRDefault="00FE788C" w:rsidP="00FE788C">
                <w:pPr>
                  <w:rPr>
                    <w:rFonts w:asciiTheme="minorHAnsi" w:hAnsiTheme="minorHAnsi"/>
                    <w:sz w:val="20"/>
                    <w:szCs w:val="20"/>
                  </w:rPr>
                </w:pPr>
                <w:r w:rsidRPr="005D45F7">
                  <w:rPr>
                    <w:rFonts w:asciiTheme="minorHAnsi" w:hAnsiTheme="minorHAnsi"/>
                    <w:sz w:val="20"/>
                    <w:szCs w:val="20"/>
                  </w:rPr>
                  <w:t xml:space="preserve">                   </w:t>
                </w:r>
              </w:p>
            </w:tc>
          </w:sdtContent>
        </w:sdt>
      </w:tr>
      <w:tr w:rsidR="00FE788C" w:rsidTr="009F6A03">
        <w:trPr>
          <w:trHeight w:val="113"/>
          <w:jc w:val="center"/>
        </w:trPr>
        <w:tc>
          <w:tcPr>
            <w:tcW w:w="4239" w:type="dxa"/>
            <w:gridSpan w:val="2"/>
            <w:tcBorders>
              <w:bottom w:val="single" w:sz="4" w:space="0" w:color="auto"/>
            </w:tcBorders>
            <w:vAlign w:val="center"/>
          </w:tcPr>
          <w:p w:rsidR="00FE788C" w:rsidRPr="005D45F7" w:rsidRDefault="00FE788C" w:rsidP="00FE788C">
            <w:pPr>
              <w:rPr>
                <w:rFonts w:asciiTheme="minorHAnsi" w:hAnsiTheme="minorHAnsi"/>
                <w:sz w:val="20"/>
                <w:szCs w:val="20"/>
              </w:rPr>
            </w:pPr>
            <w:r w:rsidRPr="005D45F7">
              <w:rPr>
                <w:rFonts w:asciiTheme="minorHAnsi" w:hAnsiTheme="minorHAnsi"/>
                <w:sz w:val="20"/>
                <w:szCs w:val="20"/>
              </w:rPr>
              <w:t>Firma del Físico (conformidad)</w:t>
            </w:r>
          </w:p>
        </w:tc>
        <w:tc>
          <w:tcPr>
            <w:tcW w:w="1106" w:type="dxa"/>
            <w:tcBorders>
              <w:bottom w:val="single" w:sz="4" w:space="0" w:color="auto"/>
            </w:tcBorders>
            <w:vAlign w:val="center"/>
          </w:tcPr>
          <w:p w:rsidR="00FE788C" w:rsidRPr="00020822" w:rsidRDefault="00772DF6" w:rsidP="00FE788C">
            <w:pPr>
              <w:rPr>
                <w:rFonts w:ascii="Segoe UI Symbol" w:hAnsi="Segoe UI Symbol"/>
                <w:sz w:val="20"/>
                <w:szCs w:val="20"/>
              </w:rPr>
            </w:pPr>
            <w:sdt>
              <w:sdtPr>
                <w:rPr>
                  <w:rFonts w:asciiTheme="minorHAnsi" w:hAnsiTheme="minorHAnsi"/>
                  <w:b/>
                  <w:sz w:val="20"/>
                  <w:szCs w:val="20"/>
                </w:rPr>
                <w:alias w:val="FF1"/>
                <w:tag w:val="FirmaFisico1"/>
                <w:id w:val="-518844761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7EA0"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106" w:type="dxa"/>
            <w:tcBorders>
              <w:bottom w:val="single" w:sz="4" w:space="0" w:color="auto"/>
            </w:tcBorders>
            <w:vAlign w:val="center"/>
          </w:tcPr>
          <w:p w:rsidR="00FE788C" w:rsidRPr="00020822" w:rsidRDefault="00772DF6" w:rsidP="005E02E7">
            <w:pPr>
              <w:rPr>
                <w:rFonts w:ascii="Segoe UI Symbol" w:hAnsi="Segoe UI Symbol"/>
                <w:sz w:val="20"/>
                <w:szCs w:val="20"/>
              </w:rPr>
            </w:pPr>
            <w:sdt>
              <w:sdtPr>
                <w:rPr>
                  <w:rFonts w:asciiTheme="minorHAnsi" w:hAnsiTheme="minorHAnsi"/>
                  <w:b/>
                  <w:sz w:val="20"/>
                  <w:szCs w:val="20"/>
                </w:rPr>
                <w:alias w:val="FF2"/>
                <w:tag w:val="FirmaFisico2"/>
                <w:id w:val="-438070850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02E7"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☐</w:t>
                </w:r>
              </w:sdtContent>
            </w:sdt>
            <w:r w:rsidR="005E02E7" w:rsidRPr="00020822">
              <w:rPr>
                <w:rFonts w:ascii="Segoe UI Symbol" w:hAnsi="Segoe UI Symbol"/>
                <w:sz w:val="20"/>
                <w:szCs w:val="20"/>
              </w:rPr>
              <w:t xml:space="preserve"> </w:t>
            </w:r>
          </w:p>
        </w:tc>
        <w:tc>
          <w:tcPr>
            <w:tcW w:w="1107" w:type="dxa"/>
            <w:gridSpan w:val="3"/>
            <w:tcBorders>
              <w:bottom w:val="single" w:sz="4" w:space="0" w:color="auto"/>
            </w:tcBorders>
            <w:vAlign w:val="center"/>
          </w:tcPr>
          <w:p w:rsidR="00FE788C" w:rsidRPr="00020822" w:rsidRDefault="00772DF6" w:rsidP="005E02E7">
            <w:pPr>
              <w:rPr>
                <w:rFonts w:ascii="Segoe UI Symbol" w:hAnsi="Segoe UI Symbol"/>
                <w:sz w:val="20"/>
                <w:szCs w:val="20"/>
              </w:rPr>
            </w:pPr>
            <w:sdt>
              <w:sdtPr>
                <w:rPr>
                  <w:rFonts w:asciiTheme="minorHAnsi" w:hAnsiTheme="minorHAnsi"/>
                  <w:b/>
                  <w:sz w:val="20"/>
                  <w:szCs w:val="20"/>
                </w:rPr>
                <w:alias w:val="FF3"/>
                <w:tag w:val="FirmaFisico3"/>
                <w:id w:val="-96920415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02E7"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☐</w:t>
                </w:r>
              </w:sdtContent>
            </w:sdt>
            <w:r w:rsidR="005E02E7" w:rsidRPr="00020822">
              <w:rPr>
                <w:rFonts w:ascii="Segoe UI Symbol" w:hAnsi="Segoe UI Symbol"/>
                <w:sz w:val="20"/>
                <w:szCs w:val="20"/>
              </w:rPr>
              <w:t xml:space="preserve"> </w:t>
            </w:r>
          </w:p>
        </w:tc>
        <w:tc>
          <w:tcPr>
            <w:tcW w:w="1106" w:type="dxa"/>
            <w:tcBorders>
              <w:bottom w:val="single" w:sz="4" w:space="0" w:color="auto"/>
            </w:tcBorders>
            <w:vAlign w:val="center"/>
          </w:tcPr>
          <w:p w:rsidR="00FE788C" w:rsidRPr="00020822" w:rsidRDefault="00772DF6" w:rsidP="005E02E7">
            <w:pPr>
              <w:rPr>
                <w:rFonts w:ascii="Segoe UI Symbol" w:hAnsi="Segoe UI Symbol"/>
                <w:sz w:val="20"/>
                <w:szCs w:val="20"/>
              </w:rPr>
            </w:pPr>
            <w:sdt>
              <w:sdtPr>
                <w:rPr>
                  <w:rFonts w:asciiTheme="minorHAnsi" w:hAnsiTheme="minorHAnsi"/>
                  <w:b/>
                  <w:sz w:val="20"/>
                  <w:szCs w:val="20"/>
                </w:rPr>
                <w:alias w:val="FF4"/>
                <w:tag w:val="FirmaFisico4"/>
                <w:id w:val="1195738181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02E7"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☐</w:t>
                </w:r>
              </w:sdtContent>
            </w:sdt>
            <w:r w:rsidR="005E02E7" w:rsidRPr="00020822">
              <w:rPr>
                <w:rFonts w:ascii="Segoe UI Symbol" w:hAnsi="Segoe UI Symbol"/>
                <w:sz w:val="20"/>
                <w:szCs w:val="20"/>
              </w:rPr>
              <w:t xml:space="preserve"> </w:t>
            </w:r>
          </w:p>
        </w:tc>
        <w:tc>
          <w:tcPr>
            <w:tcW w:w="1122" w:type="dxa"/>
            <w:gridSpan w:val="2"/>
            <w:tcBorders>
              <w:bottom w:val="single" w:sz="4" w:space="0" w:color="auto"/>
            </w:tcBorders>
            <w:vAlign w:val="center"/>
          </w:tcPr>
          <w:p w:rsidR="00FE788C" w:rsidRPr="00020822" w:rsidRDefault="00772DF6" w:rsidP="005E02E7">
            <w:pPr>
              <w:rPr>
                <w:rFonts w:ascii="Segoe UI Symbol" w:hAnsi="Segoe UI Symbol"/>
                <w:sz w:val="20"/>
                <w:szCs w:val="20"/>
              </w:rPr>
            </w:pPr>
            <w:sdt>
              <w:sdtPr>
                <w:rPr>
                  <w:rFonts w:asciiTheme="minorHAnsi" w:hAnsiTheme="minorHAnsi"/>
                  <w:b/>
                  <w:sz w:val="20"/>
                  <w:szCs w:val="20"/>
                </w:rPr>
                <w:alias w:val="FF5"/>
                <w:tag w:val="FirmaFisico5"/>
                <w:id w:val="8915428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02E7"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☐</w:t>
                </w:r>
              </w:sdtContent>
            </w:sdt>
            <w:r w:rsidR="005E02E7" w:rsidRPr="00020822">
              <w:rPr>
                <w:rFonts w:ascii="Segoe UI Symbol" w:hAnsi="Segoe UI Symbol"/>
                <w:sz w:val="20"/>
                <w:szCs w:val="20"/>
              </w:rPr>
              <w:t xml:space="preserve"> </w:t>
            </w:r>
          </w:p>
        </w:tc>
      </w:tr>
      <w:tr w:rsidR="00FE788C" w:rsidTr="009F6A03">
        <w:trPr>
          <w:trHeight w:val="113"/>
          <w:jc w:val="center"/>
        </w:trPr>
        <w:tc>
          <w:tcPr>
            <w:tcW w:w="4239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E788C" w:rsidRPr="005D45F7" w:rsidRDefault="00FE788C" w:rsidP="00FE788C">
            <w:pPr>
              <w:rPr>
                <w:rFonts w:asciiTheme="minorHAnsi" w:hAnsiTheme="minorHAnsi"/>
                <w:sz w:val="20"/>
                <w:szCs w:val="20"/>
              </w:rPr>
            </w:pPr>
            <w:r w:rsidRPr="005D45F7">
              <w:rPr>
                <w:rFonts w:asciiTheme="minorHAnsi" w:hAnsiTheme="minorHAnsi"/>
                <w:sz w:val="20"/>
                <w:szCs w:val="20"/>
              </w:rPr>
              <w:t>Firma del Médico (conformidad)</w:t>
            </w:r>
          </w:p>
        </w:tc>
        <w:tc>
          <w:tcPr>
            <w:tcW w:w="110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E788C" w:rsidRPr="00020822" w:rsidRDefault="00772DF6" w:rsidP="00FE788C">
            <w:pPr>
              <w:rPr>
                <w:rFonts w:ascii="Segoe UI Symbol" w:hAnsi="Segoe UI Symbol"/>
                <w:sz w:val="20"/>
                <w:szCs w:val="20"/>
              </w:rPr>
            </w:pPr>
            <w:sdt>
              <w:sdtPr>
                <w:rPr>
                  <w:rFonts w:asciiTheme="minorHAnsi" w:hAnsiTheme="minorHAnsi"/>
                  <w:b/>
                  <w:sz w:val="20"/>
                  <w:szCs w:val="20"/>
                </w:rPr>
                <w:alias w:val="FM1"/>
                <w:tag w:val="FirmaMedico1"/>
                <w:id w:val="1798631700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7EA0"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10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E788C" w:rsidRPr="00020822" w:rsidRDefault="00772DF6" w:rsidP="005E02E7">
            <w:pPr>
              <w:rPr>
                <w:rFonts w:ascii="Segoe UI Symbol" w:hAnsi="Segoe UI Symbol"/>
                <w:sz w:val="20"/>
                <w:szCs w:val="20"/>
              </w:rPr>
            </w:pPr>
            <w:sdt>
              <w:sdtPr>
                <w:rPr>
                  <w:rFonts w:asciiTheme="minorHAnsi" w:hAnsiTheme="minorHAnsi"/>
                  <w:b/>
                  <w:sz w:val="20"/>
                  <w:szCs w:val="20"/>
                </w:rPr>
                <w:alias w:val="FM2"/>
                <w:tag w:val="FirmaMedico2"/>
                <w:id w:val="-98546375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02E7"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☐</w:t>
                </w:r>
              </w:sdtContent>
            </w:sdt>
            <w:r w:rsidR="005E02E7" w:rsidRPr="00020822">
              <w:rPr>
                <w:rFonts w:ascii="Segoe UI Symbol" w:hAnsi="Segoe UI Symbol"/>
                <w:sz w:val="20"/>
                <w:szCs w:val="20"/>
              </w:rPr>
              <w:t xml:space="preserve"> </w:t>
            </w:r>
          </w:p>
        </w:tc>
        <w:tc>
          <w:tcPr>
            <w:tcW w:w="1107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E788C" w:rsidRPr="00020822" w:rsidRDefault="00772DF6" w:rsidP="005E02E7">
            <w:pPr>
              <w:rPr>
                <w:rFonts w:ascii="Segoe UI Symbol" w:hAnsi="Segoe UI Symbol"/>
                <w:sz w:val="20"/>
                <w:szCs w:val="20"/>
              </w:rPr>
            </w:pPr>
            <w:sdt>
              <w:sdtPr>
                <w:rPr>
                  <w:rFonts w:asciiTheme="minorHAnsi" w:hAnsiTheme="minorHAnsi"/>
                  <w:b/>
                  <w:sz w:val="20"/>
                  <w:szCs w:val="20"/>
                </w:rPr>
                <w:alias w:val="FM3"/>
                <w:tag w:val="FirmaMedico3"/>
                <w:id w:val="-1294512031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02E7"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☐</w:t>
                </w:r>
              </w:sdtContent>
            </w:sdt>
            <w:r w:rsidR="005E02E7" w:rsidRPr="00020822">
              <w:rPr>
                <w:rFonts w:ascii="Segoe UI Symbol" w:hAnsi="Segoe UI Symbol"/>
                <w:sz w:val="20"/>
                <w:szCs w:val="20"/>
              </w:rPr>
              <w:t xml:space="preserve"> </w:t>
            </w:r>
          </w:p>
        </w:tc>
        <w:tc>
          <w:tcPr>
            <w:tcW w:w="110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E788C" w:rsidRPr="00020822" w:rsidRDefault="00772DF6" w:rsidP="005E02E7">
            <w:pPr>
              <w:rPr>
                <w:rFonts w:ascii="Segoe UI Symbol" w:hAnsi="Segoe UI Symbol"/>
                <w:sz w:val="20"/>
                <w:szCs w:val="20"/>
              </w:rPr>
            </w:pPr>
            <w:sdt>
              <w:sdtPr>
                <w:rPr>
                  <w:rFonts w:asciiTheme="minorHAnsi" w:hAnsiTheme="minorHAnsi"/>
                  <w:b/>
                  <w:sz w:val="20"/>
                  <w:szCs w:val="20"/>
                </w:rPr>
                <w:alias w:val="FM4"/>
                <w:tag w:val="FirmaMedico4"/>
                <w:id w:val="-1759590514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02E7"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☐</w:t>
                </w:r>
              </w:sdtContent>
            </w:sdt>
            <w:r w:rsidR="005E02E7" w:rsidRPr="00020822">
              <w:rPr>
                <w:rFonts w:ascii="Segoe UI Symbol" w:hAnsi="Segoe UI Symbol"/>
                <w:sz w:val="20"/>
                <w:szCs w:val="20"/>
              </w:rPr>
              <w:t xml:space="preserve"> </w:t>
            </w:r>
          </w:p>
        </w:tc>
        <w:tc>
          <w:tcPr>
            <w:tcW w:w="1122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E788C" w:rsidRPr="00020822" w:rsidRDefault="00772DF6" w:rsidP="005E02E7">
            <w:pPr>
              <w:rPr>
                <w:rFonts w:ascii="Segoe UI Symbol" w:hAnsi="Segoe UI Symbol"/>
                <w:sz w:val="20"/>
                <w:szCs w:val="20"/>
              </w:rPr>
            </w:pPr>
            <w:sdt>
              <w:sdtPr>
                <w:rPr>
                  <w:rFonts w:asciiTheme="minorHAnsi" w:hAnsiTheme="minorHAnsi"/>
                  <w:b/>
                  <w:sz w:val="20"/>
                  <w:szCs w:val="20"/>
                </w:rPr>
                <w:alias w:val="FM5"/>
                <w:tag w:val="FirmaMedico5"/>
                <w:id w:val="-533192767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02E7"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☐</w:t>
                </w:r>
              </w:sdtContent>
            </w:sdt>
            <w:r w:rsidR="005E02E7" w:rsidRPr="00020822">
              <w:rPr>
                <w:rFonts w:ascii="Segoe UI Symbol" w:hAnsi="Segoe UI Symbol"/>
                <w:sz w:val="20"/>
                <w:szCs w:val="20"/>
              </w:rPr>
              <w:t xml:space="preserve"> </w:t>
            </w:r>
          </w:p>
        </w:tc>
      </w:tr>
      <w:tr w:rsidR="00FE788C" w:rsidTr="00F23EE4">
        <w:trPr>
          <w:gridAfter w:val="1"/>
          <w:wAfter w:w="8" w:type="dxa"/>
          <w:trHeight w:val="960"/>
          <w:jc w:val="center"/>
        </w:trPr>
        <w:tc>
          <w:tcPr>
            <w:tcW w:w="9778" w:type="dxa"/>
            <w:gridSpan w:val="9"/>
            <w:tcBorders>
              <w:top w:val="single" w:sz="12" w:space="0" w:color="auto"/>
              <w:bottom w:val="single" w:sz="18" w:space="0" w:color="auto"/>
            </w:tcBorders>
            <w:shd w:val="clear" w:color="auto" w:fill="D9D9D9" w:themeFill="background1" w:themeFillShade="D9"/>
          </w:tcPr>
          <w:p w:rsidR="00FE788C" w:rsidRPr="00B436D0" w:rsidRDefault="00FE788C" w:rsidP="00FE788C">
            <w:pPr>
              <w:rPr>
                <w:rFonts w:ascii="Calibri" w:hAnsi="Calibri"/>
                <w:sz w:val="20"/>
                <w:szCs w:val="20"/>
              </w:rPr>
            </w:pPr>
            <w:r w:rsidRPr="007975C7">
              <w:rPr>
                <w:rFonts w:ascii="Calibri" w:hAnsi="Calibri"/>
                <w:b/>
                <w:sz w:val="20"/>
                <w:szCs w:val="20"/>
              </w:rPr>
              <w:t>OBSERVACIONES</w:t>
            </w:r>
          </w:p>
        </w:tc>
      </w:tr>
    </w:tbl>
    <w:p w:rsidR="00D60E7F" w:rsidRDefault="00D60E7F" w:rsidP="009F0C75">
      <w:pPr>
        <w:jc w:val="both"/>
        <w:rPr>
          <w:sz w:val="16"/>
        </w:rPr>
      </w:pPr>
    </w:p>
    <w:sectPr w:rsidR="00D60E7F" w:rsidSect="00872033">
      <w:headerReference w:type="default" r:id="rId10"/>
      <w:pgSz w:w="11907" w:h="16840" w:code="9"/>
      <w:pgMar w:top="720" w:right="720" w:bottom="720" w:left="720" w:header="567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2DF6" w:rsidRDefault="00772DF6">
      <w:r>
        <w:separator/>
      </w:r>
    </w:p>
  </w:endnote>
  <w:endnote w:type="continuationSeparator" w:id="0">
    <w:p w:rsidR="00772DF6" w:rsidRDefault="00772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2DF6" w:rsidRDefault="00772DF6">
      <w:r>
        <w:separator/>
      </w:r>
    </w:p>
  </w:footnote>
  <w:footnote w:type="continuationSeparator" w:id="0">
    <w:p w:rsidR="00772DF6" w:rsidRDefault="00772D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4043" w:rsidRDefault="004007FE" w:rsidP="004007FE">
    <w:pPr>
      <w:pStyle w:val="Footer"/>
      <w:spacing w:after="60"/>
      <w:rPr>
        <w:sz w:val="18"/>
      </w:rPr>
    </w:pPr>
    <w:r>
      <w:rPr>
        <w:sz w:val="18"/>
      </w:rPr>
      <w:t xml:space="preserve"> FO-ITNS_</w:t>
    </w:r>
    <w:r w:rsidR="00D652A7">
      <w:rPr>
        <w:sz w:val="18"/>
      </w:rPr>
      <w:t>RTP</w:t>
    </w:r>
    <w:r w:rsidR="0011713A">
      <w:rPr>
        <w:sz w:val="18"/>
      </w:rPr>
      <w:t>-</w:t>
    </w:r>
    <w:r w:rsidR="007975C7">
      <w:rPr>
        <w:sz w:val="18"/>
      </w:rPr>
      <w:t>2010</w:t>
    </w:r>
    <w:r w:rsidR="0011713A">
      <w:rPr>
        <w:sz w:val="18"/>
      </w:rPr>
      <w:t xml:space="preserve"> r0</w:t>
    </w:r>
  </w:p>
  <w:tbl>
    <w:tblPr>
      <w:tblW w:w="9600" w:type="dxa"/>
      <w:jc w:val="center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shd w:val="clear" w:color="auto" w:fill="C5D9F1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50"/>
      <w:gridCol w:w="5054"/>
      <w:gridCol w:w="2796"/>
    </w:tblGrid>
    <w:tr w:rsidR="00D84043" w:rsidTr="00872033">
      <w:trPr>
        <w:cantSplit/>
        <w:trHeight w:val="20"/>
        <w:jc w:val="center"/>
      </w:trPr>
      <w:tc>
        <w:tcPr>
          <w:tcW w:w="1750" w:type="dxa"/>
          <w:vMerge w:val="restart"/>
          <w:shd w:val="clear" w:color="auto" w:fill="auto"/>
        </w:tcPr>
        <w:p w:rsidR="00D84043" w:rsidRPr="00B77944" w:rsidRDefault="00B77944" w:rsidP="00E73292">
          <w:pPr>
            <w:pStyle w:val="Heading3"/>
            <w:spacing w:before="0"/>
            <w:jc w:val="left"/>
            <w:rPr>
              <w:sz w:val="2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19840" behindDoc="0" locked="0" layoutInCell="1" allowOverlap="1" wp14:anchorId="078C69BC" wp14:editId="30C108E5">
                <wp:simplePos x="0" y="0"/>
                <wp:positionH relativeFrom="column">
                  <wp:posOffset>75869</wp:posOffset>
                </wp:positionH>
                <wp:positionV relativeFrom="paragraph">
                  <wp:posOffset>10160</wp:posOffset>
                </wp:positionV>
                <wp:extent cx="828040" cy="878205"/>
                <wp:effectExtent l="0" t="0" r="0" b="0"/>
                <wp:wrapThrough wrapText="bothSides">
                  <wp:wrapPolygon edited="0">
                    <wp:start x="0" y="0"/>
                    <wp:lineTo x="0" y="21085"/>
                    <wp:lineTo x="20871" y="21085"/>
                    <wp:lineTo x="20871" y="0"/>
                    <wp:lineTo x="0" y="0"/>
                  </wp:wrapPolygon>
                </wp:wrapThrough>
                <wp:docPr id="14" name="Imagen 14" descr="C:\Users\Usuario.Usuario-PC\Google Drive\CRyMN\01-Grupos de Trabajo\09-Calidad\RRHH\COMUNICACIÓN\LOGO\JPG grises\Logo-original-GRISES-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Usuario.Usuario-PC\Google Drive\CRyMN\01-Grupos de Trabajo\09-Calidad\RRHH\COMUNICACIÓN\LOGO\JPG grises\Logo-original-GRISES-300dpi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3513" t="11712" r="12613" b="9910"/>
                        <a:stretch/>
                      </pic:blipFill>
                      <pic:spPr bwMode="auto">
                        <a:xfrm>
                          <a:off x="0" y="0"/>
                          <a:ext cx="828040" cy="878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054" w:type="dxa"/>
          <w:shd w:val="clear" w:color="auto" w:fill="auto"/>
          <w:vAlign w:val="center"/>
        </w:tcPr>
        <w:p w:rsidR="00D84043" w:rsidRPr="00DE059D" w:rsidRDefault="006A3DB9" w:rsidP="006A3DB9">
          <w:pPr>
            <w:pStyle w:val="Heading2"/>
            <w:rPr>
              <w:rFonts w:ascii="Calibri" w:hAnsi="Calibri"/>
              <w:sz w:val="24"/>
            </w:rPr>
          </w:pPr>
          <w:r>
            <w:rPr>
              <w:rFonts w:ascii="Calibri" w:hAnsi="Calibri"/>
              <w:sz w:val="24"/>
            </w:rPr>
            <w:t>INSTITUTO DE TECNOLOGÍAS NUCLEARES PARA LA SALUD</w:t>
          </w:r>
        </w:p>
      </w:tc>
      <w:tc>
        <w:tcPr>
          <w:tcW w:w="2796" w:type="dxa"/>
          <w:vMerge w:val="restart"/>
          <w:shd w:val="clear" w:color="auto" w:fill="auto"/>
          <w:vAlign w:val="center"/>
        </w:tcPr>
        <w:p w:rsidR="00D84043" w:rsidRPr="00AD11F2" w:rsidRDefault="00D84043" w:rsidP="00E83DAC">
          <w:pPr>
            <w:jc w:val="center"/>
            <w:rPr>
              <w:rFonts w:asciiTheme="minorHAnsi" w:hAnsiTheme="minorHAnsi"/>
              <w:b/>
              <w:sz w:val="22"/>
              <w:szCs w:val="22"/>
            </w:rPr>
          </w:pPr>
        </w:p>
        <w:p w:rsidR="00D84043" w:rsidRPr="00D84043" w:rsidRDefault="006A3DB9" w:rsidP="006A3DB9">
          <w:pPr>
            <w:jc w:val="center"/>
            <w:rPr>
              <w:b/>
            </w:rPr>
          </w:pPr>
          <w:r w:rsidRPr="006A3DB9">
            <w:rPr>
              <w:rFonts w:asciiTheme="minorHAnsi" w:hAnsiTheme="minorHAnsi"/>
              <w:b/>
              <w:sz w:val="20"/>
              <w:szCs w:val="20"/>
            </w:rPr>
            <w:t xml:space="preserve">Página </w:t>
          </w:r>
          <w:r w:rsidRPr="006A3DB9">
            <w:rPr>
              <w:rFonts w:asciiTheme="minorHAnsi" w:hAnsiTheme="minorHAnsi"/>
              <w:b/>
              <w:sz w:val="20"/>
              <w:szCs w:val="20"/>
            </w:rPr>
            <w:fldChar w:fldCharType="begin"/>
          </w:r>
          <w:r w:rsidRPr="006A3DB9">
            <w:rPr>
              <w:rFonts w:asciiTheme="minorHAnsi" w:hAnsiTheme="minorHAnsi"/>
              <w:b/>
              <w:sz w:val="20"/>
              <w:szCs w:val="20"/>
            </w:rPr>
            <w:instrText>PAGE  \* Arabic  \* MERGEFORMAT</w:instrText>
          </w:r>
          <w:r w:rsidRPr="006A3DB9">
            <w:rPr>
              <w:rFonts w:asciiTheme="minorHAnsi" w:hAnsiTheme="minorHAnsi"/>
              <w:b/>
              <w:sz w:val="20"/>
              <w:szCs w:val="20"/>
            </w:rPr>
            <w:fldChar w:fldCharType="separate"/>
          </w:r>
          <w:r w:rsidR="00517EA0">
            <w:rPr>
              <w:rFonts w:asciiTheme="minorHAnsi" w:hAnsiTheme="minorHAnsi"/>
              <w:b/>
              <w:noProof/>
              <w:sz w:val="20"/>
              <w:szCs w:val="20"/>
            </w:rPr>
            <w:t>1</w:t>
          </w:r>
          <w:r w:rsidRPr="006A3DB9">
            <w:rPr>
              <w:rFonts w:asciiTheme="minorHAnsi" w:hAnsiTheme="minorHAnsi"/>
              <w:b/>
              <w:sz w:val="20"/>
              <w:szCs w:val="20"/>
            </w:rPr>
            <w:fldChar w:fldCharType="end"/>
          </w:r>
          <w:r w:rsidRPr="006A3DB9">
            <w:rPr>
              <w:rFonts w:asciiTheme="minorHAnsi" w:hAnsiTheme="minorHAnsi"/>
              <w:b/>
              <w:sz w:val="20"/>
              <w:szCs w:val="20"/>
            </w:rPr>
            <w:t xml:space="preserve"> de </w:t>
          </w:r>
          <w:r w:rsidRPr="006A3DB9">
            <w:rPr>
              <w:rFonts w:asciiTheme="minorHAnsi" w:hAnsiTheme="minorHAnsi"/>
              <w:b/>
              <w:sz w:val="20"/>
              <w:szCs w:val="20"/>
            </w:rPr>
            <w:fldChar w:fldCharType="begin"/>
          </w:r>
          <w:r w:rsidRPr="006A3DB9">
            <w:rPr>
              <w:rFonts w:asciiTheme="minorHAnsi" w:hAnsiTheme="minorHAnsi"/>
              <w:b/>
              <w:sz w:val="20"/>
              <w:szCs w:val="20"/>
            </w:rPr>
            <w:instrText>NUMPAGES  \* Arabic  \* MERGEFORMAT</w:instrText>
          </w:r>
          <w:r w:rsidRPr="006A3DB9">
            <w:rPr>
              <w:rFonts w:asciiTheme="minorHAnsi" w:hAnsiTheme="minorHAnsi"/>
              <w:b/>
              <w:sz w:val="20"/>
              <w:szCs w:val="20"/>
            </w:rPr>
            <w:fldChar w:fldCharType="separate"/>
          </w:r>
          <w:r w:rsidR="00517EA0">
            <w:rPr>
              <w:rFonts w:asciiTheme="minorHAnsi" w:hAnsiTheme="minorHAnsi"/>
              <w:b/>
              <w:noProof/>
              <w:sz w:val="20"/>
              <w:szCs w:val="20"/>
            </w:rPr>
            <w:t>1</w:t>
          </w:r>
          <w:r w:rsidRPr="006A3DB9">
            <w:rPr>
              <w:rFonts w:asciiTheme="minorHAnsi" w:hAnsiTheme="minorHAnsi"/>
              <w:b/>
              <w:sz w:val="20"/>
              <w:szCs w:val="20"/>
            </w:rPr>
            <w:fldChar w:fldCharType="end"/>
          </w:r>
        </w:p>
      </w:tc>
    </w:tr>
    <w:tr w:rsidR="00D84043" w:rsidTr="00872033">
      <w:trPr>
        <w:cantSplit/>
        <w:trHeight w:val="57"/>
        <w:jc w:val="center"/>
      </w:trPr>
      <w:tc>
        <w:tcPr>
          <w:tcW w:w="1750" w:type="dxa"/>
          <w:vMerge/>
          <w:shd w:val="clear" w:color="auto" w:fill="C5D9F1"/>
          <w:vAlign w:val="center"/>
        </w:tcPr>
        <w:p w:rsidR="00D84043" w:rsidRDefault="00D84043" w:rsidP="00DE059D">
          <w:pPr>
            <w:pStyle w:val="Heading3"/>
            <w:rPr>
              <w:noProof/>
            </w:rPr>
          </w:pPr>
        </w:p>
      </w:tc>
      <w:tc>
        <w:tcPr>
          <w:tcW w:w="5054" w:type="dxa"/>
          <w:shd w:val="clear" w:color="auto" w:fill="auto"/>
          <w:vAlign w:val="center"/>
        </w:tcPr>
        <w:p w:rsidR="00D84043" w:rsidRPr="00CC0AE3" w:rsidRDefault="006560AA" w:rsidP="00B77944">
          <w:pPr>
            <w:pStyle w:val="Heading2"/>
            <w:rPr>
              <w:rFonts w:asciiTheme="minorHAnsi" w:hAnsiTheme="minorHAnsi"/>
              <w:sz w:val="24"/>
            </w:rPr>
          </w:pPr>
          <w:r>
            <w:rPr>
              <w:rFonts w:asciiTheme="minorHAnsi" w:hAnsiTheme="minorHAnsi"/>
              <w:sz w:val="22"/>
              <w:szCs w:val="22"/>
            </w:rPr>
            <w:t xml:space="preserve">Registro de Prescripción y Tratamiento de </w:t>
          </w:r>
          <w:proofErr w:type="spellStart"/>
          <w:r>
            <w:rPr>
              <w:rFonts w:asciiTheme="minorHAnsi" w:hAnsiTheme="minorHAnsi"/>
              <w:sz w:val="22"/>
              <w:szCs w:val="22"/>
            </w:rPr>
            <w:t>Braquiterapia</w:t>
          </w:r>
          <w:proofErr w:type="spellEnd"/>
          <w:r>
            <w:rPr>
              <w:rFonts w:asciiTheme="minorHAnsi" w:hAnsiTheme="minorHAnsi"/>
              <w:sz w:val="22"/>
              <w:szCs w:val="22"/>
            </w:rPr>
            <w:t xml:space="preserve"> </w:t>
          </w:r>
          <w:proofErr w:type="spellStart"/>
          <w:r>
            <w:rPr>
              <w:rFonts w:asciiTheme="minorHAnsi" w:hAnsiTheme="minorHAnsi"/>
              <w:sz w:val="22"/>
              <w:szCs w:val="22"/>
            </w:rPr>
            <w:t>Intracavitaria</w:t>
          </w:r>
          <w:proofErr w:type="spellEnd"/>
          <w:r>
            <w:rPr>
              <w:rFonts w:asciiTheme="minorHAnsi" w:hAnsiTheme="minorHAnsi"/>
              <w:sz w:val="22"/>
              <w:szCs w:val="22"/>
            </w:rPr>
            <w:t xml:space="preserve"> </w:t>
          </w:r>
          <w:r w:rsidR="00B77944">
            <w:rPr>
              <w:rFonts w:asciiTheme="minorHAnsi" w:hAnsiTheme="minorHAnsi"/>
              <w:sz w:val="22"/>
              <w:szCs w:val="22"/>
            </w:rPr>
            <w:t>Ginecológica</w:t>
          </w:r>
        </w:p>
      </w:tc>
      <w:tc>
        <w:tcPr>
          <w:tcW w:w="2796" w:type="dxa"/>
          <w:vMerge/>
          <w:shd w:val="clear" w:color="auto" w:fill="C5D9F1"/>
          <w:vAlign w:val="center"/>
        </w:tcPr>
        <w:p w:rsidR="00D84043" w:rsidRDefault="00D84043">
          <w:pPr>
            <w:rPr>
              <w:sz w:val="20"/>
            </w:rPr>
          </w:pPr>
        </w:p>
      </w:tc>
    </w:tr>
  </w:tbl>
  <w:p w:rsidR="00D84043" w:rsidRDefault="00D84043" w:rsidP="008720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B218C"/>
    <w:multiLevelType w:val="hybridMultilevel"/>
    <w:tmpl w:val="B4E8CF40"/>
    <w:lvl w:ilvl="0" w:tplc="E4760C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05043"/>
    <w:multiLevelType w:val="multilevel"/>
    <w:tmpl w:val="DF8ED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42527"/>
    <w:multiLevelType w:val="multilevel"/>
    <w:tmpl w:val="F42E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BE58B2"/>
    <w:multiLevelType w:val="multilevel"/>
    <w:tmpl w:val="E7BA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D53AAF"/>
    <w:multiLevelType w:val="multilevel"/>
    <w:tmpl w:val="33023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A552DF"/>
    <w:multiLevelType w:val="multilevel"/>
    <w:tmpl w:val="03DE9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573E98"/>
    <w:multiLevelType w:val="multilevel"/>
    <w:tmpl w:val="175E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9178E4"/>
    <w:multiLevelType w:val="multilevel"/>
    <w:tmpl w:val="1DFEF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484DD2"/>
    <w:multiLevelType w:val="multilevel"/>
    <w:tmpl w:val="7920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202B51"/>
    <w:multiLevelType w:val="multilevel"/>
    <w:tmpl w:val="0026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DD3752"/>
    <w:multiLevelType w:val="multilevel"/>
    <w:tmpl w:val="EF820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EB51F9"/>
    <w:multiLevelType w:val="hybridMultilevel"/>
    <w:tmpl w:val="5FC6A8F2"/>
    <w:lvl w:ilvl="0" w:tplc="288CFD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0B7116"/>
    <w:multiLevelType w:val="hybridMultilevel"/>
    <w:tmpl w:val="5DDAE0AE"/>
    <w:lvl w:ilvl="0" w:tplc="FBF22E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1F37E4"/>
    <w:multiLevelType w:val="hybridMultilevel"/>
    <w:tmpl w:val="E15C22C4"/>
    <w:lvl w:ilvl="0" w:tplc="C0CC04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801941"/>
    <w:multiLevelType w:val="hybridMultilevel"/>
    <w:tmpl w:val="363E424C"/>
    <w:lvl w:ilvl="0" w:tplc="5D7CD0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B34726"/>
    <w:multiLevelType w:val="hybridMultilevel"/>
    <w:tmpl w:val="673CCFC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6">
    <w:abstractNumId w:val="6"/>
  </w:num>
  <w:num w:numId="7">
    <w:abstractNumId w:val="7"/>
  </w:num>
  <w:num w:numId="8">
    <w:abstractNumId w:val="8"/>
  </w:num>
  <w:num w:numId="9">
    <w:abstractNumId w:val="10"/>
  </w:num>
  <w:num w:numId="10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1"/>
  </w:num>
  <w:num w:numId="12">
    <w:abstractNumId w:val="3"/>
  </w:num>
  <w:num w:numId="13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">
    <w:abstractNumId w:val="9"/>
  </w:num>
  <w:num w:numId="16">
    <w:abstractNumId w:val="4"/>
  </w:num>
  <w:num w:numId="17">
    <w:abstractNumId w:val="2"/>
  </w:num>
  <w:num w:numId="18">
    <w:abstractNumId w:val="15"/>
  </w:num>
  <w:num w:numId="19">
    <w:abstractNumId w:val="13"/>
  </w:num>
  <w:num w:numId="20">
    <w:abstractNumId w:val="0"/>
  </w:num>
  <w:num w:numId="21">
    <w:abstractNumId w:val="14"/>
  </w:num>
  <w:num w:numId="22">
    <w:abstractNumId w:val="12"/>
  </w:num>
  <w:num w:numId="23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ocumentProtection w:edit="forms" w:enforcement="0"/>
  <w:defaultTabStop w:val="708"/>
  <w:hyphenationZone w:val="425"/>
  <w:doNotHyphenateCaps/>
  <w:drawingGridHorizontalSpacing w:val="120"/>
  <w:drawingGridVerticalSpacing w:val="163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EA1"/>
    <w:rsid w:val="00001B75"/>
    <w:rsid w:val="000112FD"/>
    <w:rsid w:val="00011CAB"/>
    <w:rsid w:val="00012606"/>
    <w:rsid w:val="0001488B"/>
    <w:rsid w:val="00020730"/>
    <w:rsid w:val="00020822"/>
    <w:rsid w:val="00045902"/>
    <w:rsid w:val="00046269"/>
    <w:rsid w:val="000553DE"/>
    <w:rsid w:val="00064959"/>
    <w:rsid w:val="000658E9"/>
    <w:rsid w:val="000808CE"/>
    <w:rsid w:val="000956A5"/>
    <w:rsid w:val="000A3EA1"/>
    <w:rsid w:val="000A4B44"/>
    <w:rsid w:val="000C3EC8"/>
    <w:rsid w:val="000D20D8"/>
    <w:rsid w:val="000D4A71"/>
    <w:rsid w:val="000D689A"/>
    <w:rsid w:val="000D7A2B"/>
    <w:rsid w:val="0010277F"/>
    <w:rsid w:val="00104877"/>
    <w:rsid w:val="00106AAE"/>
    <w:rsid w:val="00107B7E"/>
    <w:rsid w:val="00110687"/>
    <w:rsid w:val="0011713A"/>
    <w:rsid w:val="001201D2"/>
    <w:rsid w:val="00121F3E"/>
    <w:rsid w:val="00122B74"/>
    <w:rsid w:val="00122C62"/>
    <w:rsid w:val="00130007"/>
    <w:rsid w:val="00130182"/>
    <w:rsid w:val="001309C4"/>
    <w:rsid w:val="00135B5E"/>
    <w:rsid w:val="00135D93"/>
    <w:rsid w:val="00142D6D"/>
    <w:rsid w:val="00150A52"/>
    <w:rsid w:val="00151838"/>
    <w:rsid w:val="001542C1"/>
    <w:rsid w:val="00162E42"/>
    <w:rsid w:val="001654D6"/>
    <w:rsid w:val="00167764"/>
    <w:rsid w:val="00176562"/>
    <w:rsid w:val="0017699C"/>
    <w:rsid w:val="00187B30"/>
    <w:rsid w:val="00191C9A"/>
    <w:rsid w:val="00196FFB"/>
    <w:rsid w:val="001A05C7"/>
    <w:rsid w:val="001C613E"/>
    <w:rsid w:val="001D0487"/>
    <w:rsid w:val="001D131D"/>
    <w:rsid w:val="001E0620"/>
    <w:rsid w:val="002124B3"/>
    <w:rsid w:val="002210C3"/>
    <w:rsid w:val="0023652F"/>
    <w:rsid w:val="0024174B"/>
    <w:rsid w:val="00251943"/>
    <w:rsid w:val="00253994"/>
    <w:rsid w:val="00266AEF"/>
    <w:rsid w:val="00277CA6"/>
    <w:rsid w:val="00290E4C"/>
    <w:rsid w:val="002B3CCF"/>
    <w:rsid w:val="002B52B6"/>
    <w:rsid w:val="002B7832"/>
    <w:rsid w:val="002C1075"/>
    <w:rsid w:val="002C194F"/>
    <w:rsid w:val="002D008E"/>
    <w:rsid w:val="002D065C"/>
    <w:rsid w:val="002D15DA"/>
    <w:rsid w:val="002D577A"/>
    <w:rsid w:val="002D6241"/>
    <w:rsid w:val="002E018C"/>
    <w:rsid w:val="002E30CE"/>
    <w:rsid w:val="002E6CF5"/>
    <w:rsid w:val="00302351"/>
    <w:rsid w:val="00323F6D"/>
    <w:rsid w:val="0034308A"/>
    <w:rsid w:val="0034451A"/>
    <w:rsid w:val="00372FB0"/>
    <w:rsid w:val="00377052"/>
    <w:rsid w:val="00381A6C"/>
    <w:rsid w:val="0038405C"/>
    <w:rsid w:val="0038446C"/>
    <w:rsid w:val="0038659A"/>
    <w:rsid w:val="003A1DA9"/>
    <w:rsid w:val="003B7838"/>
    <w:rsid w:val="003D1B72"/>
    <w:rsid w:val="003F0D5A"/>
    <w:rsid w:val="003F3B7B"/>
    <w:rsid w:val="004007FE"/>
    <w:rsid w:val="004051EE"/>
    <w:rsid w:val="00412B7D"/>
    <w:rsid w:val="00414AB5"/>
    <w:rsid w:val="00416DD2"/>
    <w:rsid w:val="00422841"/>
    <w:rsid w:val="00424837"/>
    <w:rsid w:val="0043167C"/>
    <w:rsid w:val="00433346"/>
    <w:rsid w:val="00433CED"/>
    <w:rsid w:val="00440F23"/>
    <w:rsid w:val="004438A8"/>
    <w:rsid w:val="00445325"/>
    <w:rsid w:val="00457096"/>
    <w:rsid w:val="00473FC9"/>
    <w:rsid w:val="00476A0E"/>
    <w:rsid w:val="004933AA"/>
    <w:rsid w:val="004973DB"/>
    <w:rsid w:val="004A1550"/>
    <w:rsid w:val="004A64FD"/>
    <w:rsid w:val="004B5BAC"/>
    <w:rsid w:val="004C5264"/>
    <w:rsid w:val="004D0A68"/>
    <w:rsid w:val="004D1F64"/>
    <w:rsid w:val="004D41A8"/>
    <w:rsid w:val="004E104C"/>
    <w:rsid w:val="004E2449"/>
    <w:rsid w:val="004E367F"/>
    <w:rsid w:val="00503122"/>
    <w:rsid w:val="0051534E"/>
    <w:rsid w:val="00517EA0"/>
    <w:rsid w:val="00533A7B"/>
    <w:rsid w:val="00554681"/>
    <w:rsid w:val="005657EC"/>
    <w:rsid w:val="00583EAE"/>
    <w:rsid w:val="00587473"/>
    <w:rsid w:val="005A3E11"/>
    <w:rsid w:val="005A4DD3"/>
    <w:rsid w:val="005B0CA7"/>
    <w:rsid w:val="005B25B3"/>
    <w:rsid w:val="005B2A14"/>
    <w:rsid w:val="005B4D6A"/>
    <w:rsid w:val="005B6FE4"/>
    <w:rsid w:val="005D45F7"/>
    <w:rsid w:val="005D65AE"/>
    <w:rsid w:val="005E02E7"/>
    <w:rsid w:val="005E698D"/>
    <w:rsid w:val="005F33EE"/>
    <w:rsid w:val="00600110"/>
    <w:rsid w:val="00602A6F"/>
    <w:rsid w:val="00603290"/>
    <w:rsid w:val="006058C7"/>
    <w:rsid w:val="00614CCB"/>
    <w:rsid w:val="00616094"/>
    <w:rsid w:val="00617621"/>
    <w:rsid w:val="00625CFA"/>
    <w:rsid w:val="0063523A"/>
    <w:rsid w:val="00641003"/>
    <w:rsid w:val="00646E84"/>
    <w:rsid w:val="00652884"/>
    <w:rsid w:val="00653688"/>
    <w:rsid w:val="006560AA"/>
    <w:rsid w:val="00656C17"/>
    <w:rsid w:val="00656DA0"/>
    <w:rsid w:val="00682992"/>
    <w:rsid w:val="0068321F"/>
    <w:rsid w:val="006841E9"/>
    <w:rsid w:val="006924F0"/>
    <w:rsid w:val="00695960"/>
    <w:rsid w:val="0069797E"/>
    <w:rsid w:val="006A3DB9"/>
    <w:rsid w:val="006A5707"/>
    <w:rsid w:val="006B2B88"/>
    <w:rsid w:val="006B6D06"/>
    <w:rsid w:val="006C793B"/>
    <w:rsid w:val="006D11B0"/>
    <w:rsid w:val="006E7C32"/>
    <w:rsid w:val="006F1EC1"/>
    <w:rsid w:val="006F609B"/>
    <w:rsid w:val="00703A17"/>
    <w:rsid w:val="007057B1"/>
    <w:rsid w:val="007104A3"/>
    <w:rsid w:val="00716F6A"/>
    <w:rsid w:val="007240E5"/>
    <w:rsid w:val="007257D5"/>
    <w:rsid w:val="00730180"/>
    <w:rsid w:val="0073037F"/>
    <w:rsid w:val="00730AFA"/>
    <w:rsid w:val="00734D9A"/>
    <w:rsid w:val="00772DF6"/>
    <w:rsid w:val="00774E1A"/>
    <w:rsid w:val="007771BD"/>
    <w:rsid w:val="00781073"/>
    <w:rsid w:val="00785F00"/>
    <w:rsid w:val="00786070"/>
    <w:rsid w:val="007911DC"/>
    <w:rsid w:val="007955BD"/>
    <w:rsid w:val="00796767"/>
    <w:rsid w:val="007975C7"/>
    <w:rsid w:val="007A5E04"/>
    <w:rsid w:val="007B439B"/>
    <w:rsid w:val="007B5838"/>
    <w:rsid w:val="007B668F"/>
    <w:rsid w:val="007B688F"/>
    <w:rsid w:val="007B7D1B"/>
    <w:rsid w:val="007C1F6C"/>
    <w:rsid w:val="007C7D0D"/>
    <w:rsid w:val="007D7DE7"/>
    <w:rsid w:val="007E2735"/>
    <w:rsid w:val="007E6213"/>
    <w:rsid w:val="007F2474"/>
    <w:rsid w:val="007F66FD"/>
    <w:rsid w:val="007F6F4B"/>
    <w:rsid w:val="0081490C"/>
    <w:rsid w:val="00815224"/>
    <w:rsid w:val="0082128D"/>
    <w:rsid w:val="0082417F"/>
    <w:rsid w:val="00827E0F"/>
    <w:rsid w:val="00834F53"/>
    <w:rsid w:val="00837075"/>
    <w:rsid w:val="0084370C"/>
    <w:rsid w:val="0084479F"/>
    <w:rsid w:val="00851E50"/>
    <w:rsid w:val="00860D2C"/>
    <w:rsid w:val="00861AF7"/>
    <w:rsid w:val="008626D3"/>
    <w:rsid w:val="00863D07"/>
    <w:rsid w:val="00864968"/>
    <w:rsid w:val="00872033"/>
    <w:rsid w:val="00880F04"/>
    <w:rsid w:val="008820C4"/>
    <w:rsid w:val="00883CBE"/>
    <w:rsid w:val="008878B2"/>
    <w:rsid w:val="0089677A"/>
    <w:rsid w:val="008972FE"/>
    <w:rsid w:val="008A6770"/>
    <w:rsid w:val="008B0491"/>
    <w:rsid w:val="008B3BBC"/>
    <w:rsid w:val="008C4093"/>
    <w:rsid w:val="008D0D87"/>
    <w:rsid w:val="008D11AB"/>
    <w:rsid w:val="008E1EAE"/>
    <w:rsid w:val="00915515"/>
    <w:rsid w:val="00925599"/>
    <w:rsid w:val="009333A0"/>
    <w:rsid w:val="00935259"/>
    <w:rsid w:val="00935401"/>
    <w:rsid w:val="00946883"/>
    <w:rsid w:val="009510EF"/>
    <w:rsid w:val="00952A75"/>
    <w:rsid w:val="009561C8"/>
    <w:rsid w:val="009568C1"/>
    <w:rsid w:val="0096147A"/>
    <w:rsid w:val="00992806"/>
    <w:rsid w:val="009933C5"/>
    <w:rsid w:val="00996AFF"/>
    <w:rsid w:val="009A6957"/>
    <w:rsid w:val="009B79D0"/>
    <w:rsid w:val="009C6006"/>
    <w:rsid w:val="009C6410"/>
    <w:rsid w:val="009E3513"/>
    <w:rsid w:val="009F0C75"/>
    <w:rsid w:val="009F6A03"/>
    <w:rsid w:val="00A1132F"/>
    <w:rsid w:val="00A1170C"/>
    <w:rsid w:val="00A26B72"/>
    <w:rsid w:val="00A43914"/>
    <w:rsid w:val="00A52AC5"/>
    <w:rsid w:val="00A52FCD"/>
    <w:rsid w:val="00A56520"/>
    <w:rsid w:val="00A60A7E"/>
    <w:rsid w:val="00A6191B"/>
    <w:rsid w:val="00A63CBB"/>
    <w:rsid w:val="00A74B4B"/>
    <w:rsid w:val="00A75108"/>
    <w:rsid w:val="00A7687A"/>
    <w:rsid w:val="00A864C7"/>
    <w:rsid w:val="00A92DE9"/>
    <w:rsid w:val="00A97491"/>
    <w:rsid w:val="00AA1567"/>
    <w:rsid w:val="00AA7D11"/>
    <w:rsid w:val="00AB1D95"/>
    <w:rsid w:val="00AB54F0"/>
    <w:rsid w:val="00AC175A"/>
    <w:rsid w:val="00AC2B31"/>
    <w:rsid w:val="00AC71DA"/>
    <w:rsid w:val="00AD0214"/>
    <w:rsid w:val="00AD11F2"/>
    <w:rsid w:val="00AD2C34"/>
    <w:rsid w:val="00AD2DCB"/>
    <w:rsid w:val="00AD3A11"/>
    <w:rsid w:val="00AD5654"/>
    <w:rsid w:val="00AF2585"/>
    <w:rsid w:val="00AF2F8F"/>
    <w:rsid w:val="00B0728F"/>
    <w:rsid w:val="00B20576"/>
    <w:rsid w:val="00B2097F"/>
    <w:rsid w:val="00B21B2F"/>
    <w:rsid w:val="00B36B1A"/>
    <w:rsid w:val="00B37432"/>
    <w:rsid w:val="00B4072B"/>
    <w:rsid w:val="00B4136B"/>
    <w:rsid w:val="00B436D0"/>
    <w:rsid w:val="00B43722"/>
    <w:rsid w:val="00B44DD1"/>
    <w:rsid w:val="00B45348"/>
    <w:rsid w:val="00B47042"/>
    <w:rsid w:val="00B47388"/>
    <w:rsid w:val="00B5562D"/>
    <w:rsid w:val="00B60A7B"/>
    <w:rsid w:val="00B67520"/>
    <w:rsid w:val="00B71DAC"/>
    <w:rsid w:val="00B732B9"/>
    <w:rsid w:val="00B77944"/>
    <w:rsid w:val="00B85702"/>
    <w:rsid w:val="00B86CF7"/>
    <w:rsid w:val="00BA00B7"/>
    <w:rsid w:val="00BB76CA"/>
    <w:rsid w:val="00BD3252"/>
    <w:rsid w:val="00BD5444"/>
    <w:rsid w:val="00BD6A43"/>
    <w:rsid w:val="00BD70A0"/>
    <w:rsid w:val="00BE318C"/>
    <w:rsid w:val="00BE4E6D"/>
    <w:rsid w:val="00BE56F8"/>
    <w:rsid w:val="00BF2D04"/>
    <w:rsid w:val="00BF746D"/>
    <w:rsid w:val="00BF78CA"/>
    <w:rsid w:val="00C06F2B"/>
    <w:rsid w:val="00C2021D"/>
    <w:rsid w:val="00C22046"/>
    <w:rsid w:val="00C22387"/>
    <w:rsid w:val="00C63790"/>
    <w:rsid w:val="00C72730"/>
    <w:rsid w:val="00C7299F"/>
    <w:rsid w:val="00C7533A"/>
    <w:rsid w:val="00C81FFB"/>
    <w:rsid w:val="00C854C9"/>
    <w:rsid w:val="00C87446"/>
    <w:rsid w:val="00C909D7"/>
    <w:rsid w:val="00C92FD0"/>
    <w:rsid w:val="00C94584"/>
    <w:rsid w:val="00CA7C88"/>
    <w:rsid w:val="00CB3A18"/>
    <w:rsid w:val="00CC0AE3"/>
    <w:rsid w:val="00CC4CE5"/>
    <w:rsid w:val="00CF65E1"/>
    <w:rsid w:val="00D0185C"/>
    <w:rsid w:val="00D024AD"/>
    <w:rsid w:val="00D04D2B"/>
    <w:rsid w:val="00D1099F"/>
    <w:rsid w:val="00D1247E"/>
    <w:rsid w:val="00D221CD"/>
    <w:rsid w:val="00D302CD"/>
    <w:rsid w:val="00D4625C"/>
    <w:rsid w:val="00D539ED"/>
    <w:rsid w:val="00D56BBF"/>
    <w:rsid w:val="00D60E7F"/>
    <w:rsid w:val="00D652A7"/>
    <w:rsid w:val="00D757E3"/>
    <w:rsid w:val="00D84043"/>
    <w:rsid w:val="00D85D8A"/>
    <w:rsid w:val="00D91105"/>
    <w:rsid w:val="00DA70B2"/>
    <w:rsid w:val="00DA77D4"/>
    <w:rsid w:val="00DC2984"/>
    <w:rsid w:val="00DE059D"/>
    <w:rsid w:val="00DE0F53"/>
    <w:rsid w:val="00DE2E47"/>
    <w:rsid w:val="00DF285F"/>
    <w:rsid w:val="00E00F79"/>
    <w:rsid w:val="00E114DE"/>
    <w:rsid w:val="00E35412"/>
    <w:rsid w:val="00E501D1"/>
    <w:rsid w:val="00E55FBD"/>
    <w:rsid w:val="00E64A57"/>
    <w:rsid w:val="00E65D63"/>
    <w:rsid w:val="00E70BC9"/>
    <w:rsid w:val="00E71074"/>
    <w:rsid w:val="00E72650"/>
    <w:rsid w:val="00E73292"/>
    <w:rsid w:val="00E83DAC"/>
    <w:rsid w:val="00E923E4"/>
    <w:rsid w:val="00EB714C"/>
    <w:rsid w:val="00EC041D"/>
    <w:rsid w:val="00EC33F7"/>
    <w:rsid w:val="00EC4F2D"/>
    <w:rsid w:val="00EC56B6"/>
    <w:rsid w:val="00EC68EE"/>
    <w:rsid w:val="00EC7348"/>
    <w:rsid w:val="00ED1FFF"/>
    <w:rsid w:val="00ED5C17"/>
    <w:rsid w:val="00EE033E"/>
    <w:rsid w:val="00EF3F4A"/>
    <w:rsid w:val="00EF4EBC"/>
    <w:rsid w:val="00EF60A3"/>
    <w:rsid w:val="00F00ED2"/>
    <w:rsid w:val="00F01D1C"/>
    <w:rsid w:val="00F02F77"/>
    <w:rsid w:val="00F07F2C"/>
    <w:rsid w:val="00F200D5"/>
    <w:rsid w:val="00F20FD7"/>
    <w:rsid w:val="00F23EE4"/>
    <w:rsid w:val="00F243E2"/>
    <w:rsid w:val="00F37D30"/>
    <w:rsid w:val="00F51ADF"/>
    <w:rsid w:val="00F53E58"/>
    <w:rsid w:val="00F55568"/>
    <w:rsid w:val="00F61585"/>
    <w:rsid w:val="00F618F4"/>
    <w:rsid w:val="00F63964"/>
    <w:rsid w:val="00F81FA0"/>
    <w:rsid w:val="00FA3124"/>
    <w:rsid w:val="00FB0CD7"/>
    <w:rsid w:val="00FB0EB6"/>
    <w:rsid w:val="00FB5930"/>
    <w:rsid w:val="00FC47CC"/>
    <w:rsid w:val="00FD6C4D"/>
    <w:rsid w:val="00FE20C4"/>
    <w:rsid w:val="00FE3F1B"/>
    <w:rsid w:val="00FE4700"/>
    <w:rsid w:val="00FE788C"/>
    <w:rsid w:val="00FF1ABE"/>
    <w:rsid w:val="00FF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DA62997-8525-43A8-8B09-8027A1D3C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uiPriority="0" w:qFormat="1"/>
    <w:lsdException w:name="heading 3" w:locked="0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59"/>
    <w:lsdException w:name="Table Theme" w:semiHidden="1" w:unhideWhenUsed="1"/>
    <w:lsdException w:name="Placeholder Text" w:locked="0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qFormat/>
    <w:locked/>
    <w:pPr>
      <w:keepNext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qFormat/>
    <w:locked/>
    <w:pPr>
      <w:keepNext/>
      <w:jc w:val="center"/>
      <w:outlineLvl w:val="1"/>
    </w:pPr>
    <w:rPr>
      <w:b/>
      <w:bCs/>
      <w:sz w:val="36"/>
    </w:rPr>
  </w:style>
  <w:style w:type="paragraph" w:styleId="Heading3">
    <w:name w:val="heading 3"/>
    <w:basedOn w:val="Normal"/>
    <w:next w:val="Normal"/>
    <w:qFormat/>
    <w:locked/>
    <w:pPr>
      <w:keepNext/>
      <w:spacing w:before="120"/>
      <w:jc w:val="center"/>
      <w:outlineLvl w:val="2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locked/>
    <w:pPr>
      <w:tabs>
        <w:tab w:val="center" w:pos="4419"/>
        <w:tab w:val="right" w:pos="8838"/>
      </w:tabs>
    </w:pPr>
  </w:style>
  <w:style w:type="paragraph" w:styleId="Footer">
    <w:name w:val="footer"/>
    <w:basedOn w:val="Normal"/>
    <w:semiHidden/>
    <w:locked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semiHidden/>
    <w:locked/>
  </w:style>
  <w:style w:type="paragraph" w:styleId="ListParagraph">
    <w:name w:val="List Paragraph"/>
    <w:basedOn w:val="Normal"/>
    <w:uiPriority w:val="34"/>
    <w:qFormat/>
    <w:locked/>
    <w:rsid w:val="006E7C3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locked/>
    <w:rsid w:val="007B439B"/>
    <w:pPr>
      <w:spacing w:before="100" w:beforeAutospacing="1" w:after="100" w:afterAutospacing="1"/>
    </w:pPr>
    <w:rPr>
      <w:rFonts w:ascii="Times New Roman" w:hAnsi="Times New Roman" w:cs="Times New Roman"/>
      <w:lang w:val="es-AR" w:eastAsia="es-AR"/>
    </w:rPr>
  </w:style>
  <w:style w:type="character" w:customStyle="1" w:styleId="apple-tab-span">
    <w:name w:val="apple-tab-span"/>
    <w:basedOn w:val="DefaultParagraphFont"/>
    <w:locked/>
    <w:rsid w:val="006C793B"/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DE05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59D"/>
    <w:rPr>
      <w:rFonts w:ascii="Tahoma" w:hAnsi="Tahoma" w:cs="Tahoma"/>
      <w:sz w:val="16"/>
      <w:szCs w:val="16"/>
      <w:lang w:val="es-ES" w:eastAsia="es-ES"/>
    </w:rPr>
  </w:style>
  <w:style w:type="table" w:styleId="TableGrid">
    <w:name w:val="Table Grid"/>
    <w:basedOn w:val="TableNormal"/>
    <w:uiPriority w:val="59"/>
    <w:locked/>
    <w:rsid w:val="00F02F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F02F77"/>
    <w:rPr>
      <w:rFonts w:ascii="Arial" w:hAnsi="Arial" w:cs="Arial"/>
      <w:sz w:val="24"/>
      <w:szCs w:val="24"/>
      <w:lang w:val="es-ES" w:eastAsia="es-ES"/>
    </w:rPr>
  </w:style>
  <w:style w:type="character" w:styleId="PlaceholderText">
    <w:name w:val="Placeholder Text"/>
    <w:basedOn w:val="DefaultParagraphFont"/>
    <w:uiPriority w:val="99"/>
    <w:semiHidden/>
    <w:locked/>
    <w:rsid w:val="008370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0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M-pc02\AppData\Local\Temp\FO-GG-025_r0_Minuta_de_Reunion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F4885BA1696417B8ADC4A7A9D8EC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6C26E1-ADAE-4052-96FC-067033A9A3CE}"/>
      </w:docPartPr>
      <w:docPartBody>
        <w:p w:rsidR="00BF2B92" w:rsidRDefault="00B40CE9" w:rsidP="00B40CE9">
          <w:pPr>
            <w:pStyle w:val="CF4885BA1696417B8ADC4A7A9D8EC8B794"/>
          </w:pPr>
          <w:r w:rsidRPr="00412B7D">
            <w:rPr>
              <w:rFonts w:asciiTheme="minorHAnsi" w:hAnsiTheme="minorHAnsi"/>
              <w:sz w:val="20"/>
              <w:szCs w:val="20"/>
            </w:rPr>
            <w:t xml:space="preserve"> </w:t>
          </w:r>
          <w:r>
            <w:rPr>
              <w:rFonts w:asciiTheme="minorHAnsi" w:hAnsiTheme="minorHAnsi"/>
              <w:sz w:val="20"/>
              <w:szCs w:val="20"/>
            </w:rPr>
            <w:t xml:space="preserve">                  </w:t>
          </w:r>
          <w:r w:rsidRPr="00412B7D">
            <w:rPr>
              <w:rFonts w:asciiTheme="minorHAnsi" w:hAnsiTheme="minorHAnsi"/>
              <w:sz w:val="20"/>
              <w:szCs w:val="20"/>
            </w:rPr>
            <w:t xml:space="preserve">                                                                                 </w:t>
          </w:r>
        </w:p>
      </w:docPartBody>
    </w:docPart>
    <w:docPart>
      <w:docPartPr>
        <w:name w:val="C5FCB9CC9A2B4128BAD7FC8EDFF5B3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5C22A6-D836-40AA-9248-9DCBF55C1B7A}"/>
      </w:docPartPr>
      <w:docPartBody>
        <w:p w:rsidR="00BF2B92" w:rsidRDefault="00B40CE9" w:rsidP="00B40CE9">
          <w:pPr>
            <w:pStyle w:val="C5FCB9CC9A2B4128BAD7FC8EDFF5B33992"/>
          </w:pPr>
          <w:r>
            <w:rPr>
              <w:rFonts w:asciiTheme="minorHAnsi" w:hAnsiTheme="minorHAnsi"/>
              <w:sz w:val="20"/>
              <w:szCs w:val="22"/>
            </w:rPr>
            <w:t xml:space="preserve">                                                                                                                   </w:t>
          </w:r>
          <w:r>
            <w:rPr>
              <w:rFonts w:asciiTheme="minorHAnsi" w:hAnsiTheme="minorHAnsi"/>
              <w:sz w:val="20"/>
              <w:szCs w:val="20"/>
            </w:rPr>
            <w:t xml:space="preserve">     </w:t>
          </w:r>
        </w:p>
      </w:docPartBody>
    </w:docPart>
    <w:docPart>
      <w:docPartPr>
        <w:name w:val="EB42282713BC4D808A42590A9708D1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924BF5-C206-495E-ABC2-B198AC8A8144}"/>
      </w:docPartPr>
      <w:docPartBody>
        <w:p w:rsidR="00BF2B92" w:rsidRDefault="00B40CE9" w:rsidP="00B40CE9">
          <w:pPr>
            <w:pStyle w:val="EB42282713BC4D808A42590A9708D17390"/>
          </w:pPr>
          <w:r>
            <w:rPr>
              <w:rFonts w:asciiTheme="minorHAnsi" w:hAnsiTheme="minorHAnsi"/>
              <w:sz w:val="20"/>
              <w:szCs w:val="20"/>
            </w:rPr>
            <w:t xml:space="preserve">                                                                                                                 </w:t>
          </w:r>
        </w:p>
      </w:docPartBody>
    </w:docPart>
    <w:docPart>
      <w:docPartPr>
        <w:name w:val="5E01EB70942D44149852AEDB4E4226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2AAD7-6952-4593-AAEE-13087A7E25BC}"/>
      </w:docPartPr>
      <w:docPartBody>
        <w:p w:rsidR="00BF2B92" w:rsidRDefault="00B40CE9" w:rsidP="00B40CE9">
          <w:pPr>
            <w:pStyle w:val="5E01EB70942D44149852AEDB4E4226CC86"/>
          </w:pPr>
          <w:r>
            <w:rPr>
              <w:rFonts w:asciiTheme="minorHAnsi" w:hAnsiTheme="minorHAnsi"/>
              <w:sz w:val="20"/>
              <w:szCs w:val="20"/>
            </w:rPr>
            <w:t xml:space="preserve">                                  </w:t>
          </w:r>
        </w:p>
      </w:docPartBody>
    </w:docPart>
    <w:docPart>
      <w:docPartPr>
        <w:name w:val="24BD3E2BEAAB4EC087BA8361E1B175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C8938B-6E33-4ADE-A426-C8C6A8EB6DE1}"/>
      </w:docPartPr>
      <w:docPartBody>
        <w:p w:rsidR="009D2C3D" w:rsidRDefault="0080025B" w:rsidP="0080025B">
          <w:pPr>
            <w:pStyle w:val="24BD3E2BEAAB4EC087BA8361E1B1750A83"/>
          </w:pPr>
          <w:r>
            <w:rPr>
              <w:rFonts w:asciiTheme="minorHAnsi" w:hAnsiTheme="minorHAnsi"/>
              <w:b/>
              <w:sz w:val="20"/>
              <w:szCs w:val="22"/>
            </w:rPr>
            <w:t xml:space="preserve">               </w:t>
          </w:r>
          <w:r>
            <w:rPr>
              <w:rFonts w:asciiTheme="minorHAnsi" w:hAnsiTheme="minorHAnsi"/>
              <w:sz w:val="20"/>
              <w:szCs w:val="20"/>
            </w:rPr>
            <w:t xml:space="preserve">  </w:t>
          </w:r>
        </w:p>
      </w:docPartBody>
    </w:docPart>
    <w:docPart>
      <w:docPartPr>
        <w:name w:val="9E68D62E165A4AA3B39C3A78475F1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0F68F9-4821-4B81-8566-F906B3223E69}"/>
      </w:docPartPr>
      <w:docPartBody>
        <w:p w:rsidR="00870B8E" w:rsidRDefault="00B40CE9" w:rsidP="00B40CE9">
          <w:pPr>
            <w:pStyle w:val="9E68D62E165A4AA3B39C3A78475F1C8A74"/>
          </w:pPr>
          <w:r>
            <w:rPr>
              <w:rFonts w:asciiTheme="minorHAnsi" w:hAnsiTheme="minorHAnsi"/>
              <w:sz w:val="20"/>
              <w:szCs w:val="20"/>
            </w:rPr>
            <w:t xml:space="preserve">                           </w:t>
          </w:r>
        </w:p>
      </w:docPartBody>
    </w:docPart>
    <w:docPart>
      <w:docPartPr>
        <w:name w:val="1ADBA6D0344245FA80D016791F1B7A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FB40D-901C-40BC-98CB-A0A548C286EE}"/>
      </w:docPartPr>
      <w:docPartBody>
        <w:p w:rsidR="00870B8E" w:rsidRDefault="00B40CE9" w:rsidP="00B40CE9">
          <w:pPr>
            <w:pStyle w:val="1ADBA6D0344245FA80D016791F1B7AA773"/>
          </w:pPr>
          <w:r>
            <w:rPr>
              <w:rFonts w:asciiTheme="minorHAnsi" w:hAnsiTheme="minorHAnsi"/>
              <w:sz w:val="20"/>
              <w:szCs w:val="20"/>
            </w:rPr>
            <w:t xml:space="preserve">                     </w:t>
          </w:r>
        </w:p>
      </w:docPartBody>
    </w:docPart>
    <w:docPart>
      <w:docPartPr>
        <w:name w:val="023929A72017406A8CE74AD0B5F345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F1D35-192D-4CBF-9AFF-2DA87F2836A8}"/>
      </w:docPartPr>
      <w:docPartBody>
        <w:p w:rsidR="00870B8E" w:rsidRDefault="00B40CE9" w:rsidP="00B40CE9">
          <w:pPr>
            <w:pStyle w:val="023929A72017406A8CE74AD0B5F345FD71"/>
          </w:pPr>
          <w:r>
            <w:rPr>
              <w:rFonts w:asciiTheme="minorHAnsi" w:hAnsiTheme="minorHAnsi"/>
              <w:sz w:val="20"/>
              <w:szCs w:val="20"/>
            </w:rPr>
            <w:t xml:space="preserve">                                               </w:t>
          </w:r>
        </w:p>
      </w:docPartBody>
    </w:docPart>
    <w:docPart>
      <w:docPartPr>
        <w:name w:val="690550B4803947C18E8D062C52684D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EF4FCD-FE80-4AAD-87C2-9B0945C14451}"/>
      </w:docPartPr>
      <w:docPartBody>
        <w:p w:rsidR="00A91048" w:rsidRDefault="00B40CE9" w:rsidP="00B40CE9">
          <w:pPr>
            <w:pStyle w:val="690550B4803947C18E8D062C52684D5563"/>
          </w:pPr>
          <w:r>
            <w:rPr>
              <w:rFonts w:asciiTheme="minorHAnsi" w:hAnsiTheme="minorHAnsi"/>
              <w:sz w:val="20"/>
              <w:szCs w:val="20"/>
            </w:rPr>
            <w:t xml:space="preserve">                   </w:t>
          </w:r>
        </w:p>
      </w:docPartBody>
    </w:docPart>
    <w:docPart>
      <w:docPartPr>
        <w:name w:val="7F9F81DBF090444090B78219DE280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36600-FBF1-4777-8AEC-DD5A1DE1E625}"/>
      </w:docPartPr>
      <w:docPartBody>
        <w:p w:rsidR="00A91048" w:rsidRDefault="00B40CE9" w:rsidP="00B40CE9">
          <w:pPr>
            <w:pStyle w:val="7F9F81DBF090444090B78219DE280A8948"/>
          </w:pPr>
          <w:r>
            <w:rPr>
              <w:rFonts w:asciiTheme="minorHAnsi" w:hAnsiTheme="minorHAnsi"/>
              <w:sz w:val="20"/>
              <w:szCs w:val="20"/>
            </w:rPr>
            <w:t xml:space="preserve">                   </w:t>
          </w:r>
        </w:p>
      </w:docPartBody>
    </w:docPart>
    <w:docPart>
      <w:docPartPr>
        <w:name w:val="BC9B3FBDD52742D88D3A9AF4C88BF6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5C8AB-AA8A-4923-8112-2B715647E042}"/>
      </w:docPartPr>
      <w:docPartBody>
        <w:p w:rsidR="00A91048" w:rsidRDefault="00B40CE9" w:rsidP="00B40CE9">
          <w:pPr>
            <w:pStyle w:val="BC9B3FBDD52742D88D3A9AF4C88BF62748"/>
          </w:pPr>
          <w:r>
            <w:rPr>
              <w:rFonts w:asciiTheme="minorHAnsi" w:hAnsiTheme="minorHAnsi"/>
              <w:sz w:val="20"/>
              <w:szCs w:val="20"/>
            </w:rPr>
            <w:t xml:space="preserve">                   </w:t>
          </w:r>
        </w:p>
      </w:docPartBody>
    </w:docPart>
    <w:docPart>
      <w:docPartPr>
        <w:name w:val="F8D1AF5FE4FD43B99A0F221460FD8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0F6F2-996C-4D14-88C8-69F2BF7F84BC}"/>
      </w:docPartPr>
      <w:docPartBody>
        <w:p w:rsidR="00A91048" w:rsidRDefault="00B40CE9" w:rsidP="00B40CE9">
          <w:pPr>
            <w:pStyle w:val="F8D1AF5FE4FD43B99A0F221460FD86FB48"/>
          </w:pPr>
          <w:r>
            <w:rPr>
              <w:rFonts w:asciiTheme="minorHAnsi" w:hAnsiTheme="minorHAnsi"/>
              <w:sz w:val="20"/>
              <w:szCs w:val="20"/>
            </w:rPr>
            <w:t xml:space="preserve">                   </w:t>
          </w:r>
        </w:p>
      </w:docPartBody>
    </w:docPart>
    <w:docPart>
      <w:docPartPr>
        <w:name w:val="FE9D7CD164DD42F7A2C1D347D59F83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3D6D90-6E8E-43F0-9C80-87B17520E386}"/>
      </w:docPartPr>
      <w:docPartBody>
        <w:p w:rsidR="00A91048" w:rsidRDefault="00B40CE9" w:rsidP="00B40CE9">
          <w:pPr>
            <w:pStyle w:val="FE9D7CD164DD42F7A2C1D347D59F83B448"/>
          </w:pPr>
          <w:r>
            <w:rPr>
              <w:rFonts w:asciiTheme="minorHAnsi" w:hAnsiTheme="minorHAnsi"/>
              <w:sz w:val="20"/>
              <w:szCs w:val="20"/>
            </w:rPr>
            <w:t xml:space="preserve">                   </w:t>
          </w:r>
        </w:p>
      </w:docPartBody>
    </w:docPart>
    <w:docPart>
      <w:docPartPr>
        <w:name w:val="F74AC49C337B4834B0728587F4836A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A0CC64-3565-466A-A4A4-0555F8BE7689}"/>
      </w:docPartPr>
      <w:docPartBody>
        <w:p w:rsidR="00A91048" w:rsidRDefault="00B40CE9" w:rsidP="00B40CE9">
          <w:pPr>
            <w:pStyle w:val="F74AC49C337B4834B0728587F4836A2043"/>
          </w:pPr>
          <w:r>
            <w:rPr>
              <w:rFonts w:asciiTheme="minorHAnsi" w:hAnsiTheme="minorHAnsi"/>
              <w:sz w:val="20"/>
              <w:szCs w:val="20"/>
            </w:rPr>
            <w:t xml:space="preserve">                   </w:t>
          </w:r>
        </w:p>
      </w:docPartBody>
    </w:docPart>
    <w:docPart>
      <w:docPartPr>
        <w:name w:val="97C43D0796854DB3A346A2C4C02AA0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FB426-497A-4987-8FBA-1F6916DCA306}"/>
      </w:docPartPr>
      <w:docPartBody>
        <w:p w:rsidR="00A91048" w:rsidRDefault="00B40CE9" w:rsidP="00B40CE9">
          <w:pPr>
            <w:pStyle w:val="97C43D0796854DB3A346A2C4C02AA02F43"/>
          </w:pPr>
          <w:r>
            <w:rPr>
              <w:rFonts w:asciiTheme="minorHAnsi" w:hAnsiTheme="minorHAnsi"/>
              <w:sz w:val="20"/>
              <w:szCs w:val="20"/>
            </w:rPr>
            <w:t xml:space="preserve">                   </w:t>
          </w:r>
        </w:p>
      </w:docPartBody>
    </w:docPart>
    <w:docPart>
      <w:docPartPr>
        <w:name w:val="AB915C6F27EE46C9915C3436C06356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1C74F6-97BE-446D-9882-7884CB2BEE75}"/>
      </w:docPartPr>
      <w:docPartBody>
        <w:p w:rsidR="00A91048" w:rsidRDefault="00B40CE9" w:rsidP="00B40CE9">
          <w:pPr>
            <w:pStyle w:val="AB915C6F27EE46C9915C3436C063563143"/>
          </w:pPr>
          <w:r>
            <w:rPr>
              <w:rFonts w:asciiTheme="minorHAnsi" w:hAnsiTheme="minorHAnsi"/>
              <w:sz w:val="20"/>
              <w:szCs w:val="20"/>
            </w:rPr>
            <w:t xml:space="preserve">                   </w:t>
          </w:r>
        </w:p>
      </w:docPartBody>
    </w:docPart>
    <w:docPart>
      <w:docPartPr>
        <w:name w:val="C595F3AEE6B74836B1FF4422A42404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7C505-69DB-4E65-9537-57F1066ECBD3}"/>
      </w:docPartPr>
      <w:docPartBody>
        <w:p w:rsidR="00A91048" w:rsidRDefault="00B40CE9" w:rsidP="00B40CE9">
          <w:pPr>
            <w:pStyle w:val="C595F3AEE6B74836B1FF4422A42404F643"/>
          </w:pPr>
          <w:r>
            <w:rPr>
              <w:rFonts w:asciiTheme="minorHAnsi" w:hAnsiTheme="minorHAnsi"/>
              <w:sz w:val="20"/>
              <w:szCs w:val="20"/>
            </w:rPr>
            <w:t xml:space="preserve">                   </w:t>
          </w:r>
        </w:p>
      </w:docPartBody>
    </w:docPart>
    <w:docPart>
      <w:docPartPr>
        <w:name w:val="10756B7470D242C9BFF72DF41980A8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F45E78-B48E-4F8B-8EEF-0F422FC8CFC9}"/>
      </w:docPartPr>
      <w:docPartBody>
        <w:p w:rsidR="00A91048" w:rsidRDefault="00B40CE9" w:rsidP="00B40CE9">
          <w:pPr>
            <w:pStyle w:val="10756B7470D242C9BFF72DF41980A84543"/>
          </w:pPr>
          <w:r>
            <w:rPr>
              <w:rFonts w:asciiTheme="minorHAnsi" w:hAnsiTheme="minorHAnsi"/>
              <w:sz w:val="20"/>
              <w:szCs w:val="20"/>
            </w:rPr>
            <w:t xml:space="preserve">                   </w:t>
          </w:r>
        </w:p>
      </w:docPartBody>
    </w:docPart>
    <w:docPart>
      <w:docPartPr>
        <w:name w:val="F2C9FA6082BA4B7184C3B70D961FB6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5998DF-BA2A-4593-8C75-2B6AFACA71A0}"/>
      </w:docPartPr>
      <w:docPartBody>
        <w:p w:rsidR="00A91048" w:rsidRDefault="00B40CE9" w:rsidP="00B40CE9">
          <w:pPr>
            <w:pStyle w:val="F2C9FA6082BA4B7184C3B70D961FB6CC40"/>
          </w:pPr>
          <w:r>
            <w:rPr>
              <w:rFonts w:asciiTheme="minorHAnsi" w:hAnsiTheme="minorHAnsi"/>
              <w:sz w:val="20"/>
              <w:szCs w:val="20"/>
            </w:rPr>
            <w:t xml:space="preserve">                   </w:t>
          </w:r>
        </w:p>
      </w:docPartBody>
    </w:docPart>
    <w:docPart>
      <w:docPartPr>
        <w:name w:val="3D151B0812EA4C29914A3DF486BDDB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44E144-3D9E-4D29-8AB6-7C8D4CCC4A63}"/>
      </w:docPartPr>
      <w:docPartBody>
        <w:p w:rsidR="00A91048" w:rsidRDefault="00B40CE9" w:rsidP="00B40CE9">
          <w:pPr>
            <w:pStyle w:val="3D151B0812EA4C29914A3DF486BDDB9540"/>
          </w:pPr>
          <w:r>
            <w:rPr>
              <w:rFonts w:asciiTheme="minorHAnsi" w:hAnsiTheme="minorHAnsi"/>
              <w:sz w:val="20"/>
              <w:szCs w:val="20"/>
            </w:rPr>
            <w:t xml:space="preserve">                   </w:t>
          </w:r>
        </w:p>
      </w:docPartBody>
    </w:docPart>
    <w:docPart>
      <w:docPartPr>
        <w:name w:val="699845DFF0B6491E9A89C24A89215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7213A-546A-4217-A244-89ABFCBAEE78}"/>
      </w:docPartPr>
      <w:docPartBody>
        <w:p w:rsidR="00A91048" w:rsidRDefault="00B40CE9" w:rsidP="00B40CE9">
          <w:pPr>
            <w:pStyle w:val="699845DFF0B6491E9A89C24A89215B9840"/>
          </w:pPr>
          <w:r>
            <w:rPr>
              <w:rFonts w:asciiTheme="minorHAnsi" w:hAnsiTheme="minorHAnsi"/>
              <w:sz w:val="20"/>
              <w:szCs w:val="20"/>
            </w:rPr>
            <w:t xml:space="preserve">                   </w:t>
          </w:r>
        </w:p>
      </w:docPartBody>
    </w:docPart>
    <w:docPart>
      <w:docPartPr>
        <w:name w:val="528E8E8F015D4BF2ABD8BE9F6B77DE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4C4F77-AE3C-4723-BDC3-54235803A9F9}"/>
      </w:docPartPr>
      <w:docPartBody>
        <w:p w:rsidR="00A91048" w:rsidRDefault="00B40CE9" w:rsidP="00B40CE9">
          <w:pPr>
            <w:pStyle w:val="528E8E8F015D4BF2ABD8BE9F6B77DE1640"/>
          </w:pPr>
          <w:r>
            <w:rPr>
              <w:rFonts w:asciiTheme="minorHAnsi" w:hAnsiTheme="minorHAnsi"/>
              <w:sz w:val="20"/>
              <w:szCs w:val="20"/>
            </w:rPr>
            <w:t xml:space="preserve">                   </w:t>
          </w:r>
        </w:p>
      </w:docPartBody>
    </w:docPart>
    <w:docPart>
      <w:docPartPr>
        <w:name w:val="141A86C529DE41EB8CF51D2968BE1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218-EDE4-493F-BDE3-BDD97DB13055}"/>
      </w:docPartPr>
      <w:docPartBody>
        <w:p w:rsidR="00A91048" w:rsidRDefault="00B40CE9" w:rsidP="00B40CE9">
          <w:pPr>
            <w:pStyle w:val="141A86C529DE41EB8CF51D2968BE11A240"/>
          </w:pPr>
          <w:r>
            <w:rPr>
              <w:rFonts w:asciiTheme="minorHAnsi" w:hAnsiTheme="minorHAnsi"/>
              <w:sz w:val="20"/>
              <w:szCs w:val="20"/>
            </w:rPr>
            <w:t xml:space="preserve">                   </w:t>
          </w:r>
        </w:p>
      </w:docPartBody>
    </w:docPart>
    <w:docPart>
      <w:docPartPr>
        <w:name w:val="87C4BC179EFA4F39AEAC47204A724F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2CB238-7C59-40BD-A654-C708D622D53A}"/>
      </w:docPartPr>
      <w:docPartBody>
        <w:p w:rsidR="00A91048" w:rsidRDefault="00B40CE9" w:rsidP="00B40CE9">
          <w:pPr>
            <w:pStyle w:val="87C4BC179EFA4F39AEAC47204A724F0039"/>
          </w:pPr>
          <w:r>
            <w:rPr>
              <w:rFonts w:asciiTheme="minorHAnsi" w:hAnsiTheme="minorHAnsi"/>
              <w:sz w:val="20"/>
              <w:szCs w:val="20"/>
            </w:rPr>
            <w:t xml:space="preserve">                   </w:t>
          </w:r>
        </w:p>
      </w:docPartBody>
    </w:docPart>
    <w:docPart>
      <w:docPartPr>
        <w:name w:val="95B027A5AC354F598473D4094737C2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318DC-D912-4437-92EE-8E71CAA92F5B}"/>
      </w:docPartPr>
      <w:docPartBody>
        <w:p w:rsidR="00A91048" w:rsidRDefault="00B40CE9" w:rsidP="00B40CE9">
          <w:pPr>
            <w:pStyle w:val="95B027A5AC354F598473D4094737C23B39"/>
          </w:pPr>
          <w:r>
            <w:rPr>
              <w:rFonts w:asciiTheme="minorHAnsi" w:hAnsiTheme="minorHAnsi"/>
              <w:sz w:val="20"/>
              <w:szCs w:val="20"/>
            </w:rPr>
            <w:t xml:space="preserve">                   </w:t>
          </w:r>
        </w:p>
      </w:docPartBody>
    </w:docPart>
    <w:docPart>
      <w:docPartPr>
        <w:name w:val="49CB83E79AAD4445B232FFF131BCBE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F30C66-88EE-4DAA-BB11-F996C418EC8D}"/>
      </w:docPartPr>
      <w:docPartBody>
        <w:p w:rsidR="00A91048" w:rsidRDefault="00B40CE9" w:rsidP="00B40CE9">
          <w:pPr>
            <w:pStyle w:val="49CB83E79AAD4445B232FFF131BCBE4939"/>
          </w:pPr>
          <w:r>
            <w:rPr>
              <w:rFonts w:asciiTheme="minorHAnsi" w:hAnsiTheme="minorHAnsi"/>
              <w:sz w:val="20"/>
              <w:szCs w:val="20"/>
            </w:rPr>
            <w:t xml:space="preserve">                   </w:t>
          </w:r>
        </w:p>
      </w:docPartBody>
    </w:docPart>
    <w:docPart>
      <w:docPartPr>
        <w:name w:val="A69A6280C7504F97A11FCE6563DF8B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937FCA-669C-4BA8-9169-68372609B0B5}"/>
      </w:docPartPr>
      <w:docPartBody>
        <w:p w:rsidR="00A91048" w:rsidRDefault="00B40CE9" w:rsidP="00B40CE9">
          <w:pPr>
            <w:pStyle w:val="A69A6280C7504F97A11FCE6563DF8BE039"/>
          </w:pPr>
          <w:r>
            <w:rPr>
              <w:rFonts w:asciiTheme="minorHAnsi" w:hAnsiTheme="minorHAnsi"/>
              <w:sz w:val="20"/>
              <w:szCs w:val="20"/>
            </w:rPr>
            <w:t xml:space="preserve">                   </w:t>
          </w:r>
        </w:p>
      </w:docPartBody>
    </w:docPart>
    <w:docPart>
      <w:docPartPr>
        <w:name w:val="9DAC0011778C441EB7B167D7931B08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48B63-422E-48D0-ACAE-B3603D4E4EF3}"/>
      </w:docPartPr>
      <w:docPartBody>
        <w:p w:rsidR="00A91048" w:rsidRDefault="00B40CE9" w:rsidP="00B40CE9">
          <w:pPr>
            <w:pStyle w:val="9DAC0011778C441EB7B167D7931B08BB39"/>
          </w:pPr>
          <w:r>
            <w:rPr>
              <w:rFonts w:asciiTheme="minorHAnsi" w:hAnsiTheme="minorHAnsi"/>
              <w:sz w:val="20"/>
              <w:szCs w:val="20"/>
            </w:rPr>
            <w:t xml:space="preserve">                   </w:t>
          </w:r>
        </w:p>
      </w:docPartBody>
    </w:docPart>
    <w:docPart>
      <w:docPartPr>
        <w:name w:val="F5A510A9EE4C42C2B06FC1A826776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4F9874-A379-4084-B4FE-39C07204086D}"/>
      </w:docPartPr>
      <w:docPartBody>
        <w:p w:rsidR="00A91048" w:rsidRDefault="00B40CE9" w:rsidP="0080025B">
          <w:pPr>
            <w:pStyle w:val="F5A510A9EE4C42C2B06FC1A826776C8238"/>
          </w:pPr>
          <w:r w:rsidRPr="005D45F7">
            <w:rPr>
              <w:rFonts w:asciiTheme="minorHAnsi" w:hAnsiTheme="minorHAnsi"/>
              <w:sz w:val="20"/>
              <w:szCs w:val="20"/>
            </w:rPr>
            <w:t xml:space="preserve">                  </w:t>
          </w:r>
        </w:p>
      </w:docPartBody>
    </w:docPart>
    <w:docPart>
      <w:docPartPr>
        <w:name w:val="4AE219B7287A48DBBB6B92393CC8E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D45239-C1E9-4139-B440-02029C48660A}"/>
      </w:docPartPr>
      <w:docPartBody>
        <w:p w:rsidR="00A91048" w:rsidRDefault="00B40CE9" w:rsidP="0080025B">
          <w:pPr>
            <w:pStyle w:val="4AE219B7287A48DBBB6B92393CC8EE6537"/>
          </w:pPr>
          <w:r>
            <w:rPr>
              <w:rFonts w:asciiTheme="minorHAnsi" w:hAnsiTheme="minorHAnsi"/>
              <w:sz w:val="20"/>
              <w:szCs w:val="20"/>
            </w:rPr>
            <w:t xml:space="preserve">                   </w:t>
          </w:r>
        </w:p>
      </w:docPartBody>
    </w:docPart>
    <w:docPart>
      <w:docPartPr>
        <w:name w:val="D6F004AB54E54CA985737746723330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4286E7-0594-4F46-9BEE-D1635F18FD9E}"/>
      </w:docPartPr>
      <w:docPartBody>
        <w:p w:rsidR="00A91048" w:rsidRDefault="00B40CE9" w:rsidP="0080025B">
          <w:pPr>
            <w:pStyle w:val="D6F004AB54E54CA9857377467233302837"/>
          </w:pPr>
          <w:r>
            <w:rPr>
              <w:rFonts w:asciiTheme="minorHAnsi" w:hAnsiTheme="minorHAnsi"/>
              <w:sz w:val="20"/>
              <w:szCs w:val="20"/>
            </w:rPr>
            <w:t xml:space="preserve">                   </w:t>
          </w:r>
        </w:p>
      </w:docPartBody>
    </w:docPart>
    <w:docPart>
      <w:docPartPr>
        <w:name w:val="0F006016D7804F4E8C461BDFF599EA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7EF76-9E88-42EF-86DA-445E6F38CF1B}"/>
      </w:docPartPr>
      <w:docPartBody>
        <w:p w:rsidR="00A91048" w:rsidRDefault="00B40CE9" w:rsidP="0080025B">
          <w:pPr>
            <w:pStyle w:val="0F006016D7804F4E8C461BDFF599EACE37"/>
          </w:pPr>
          <w:r>
            <w:rPr>
              <w:rFonts w:asciiTheme="minorHAnsi" w:hAnsiTheme="minorHAnsi"/>
              <w:sz w:val="20"/>
              <w:szCs w:val="20"/>
            </w:rPr>
            <w:t xml:space="preserve">                   </w:t>
          </w:r>
        </w:p>
      </w:docPartBody>
    </w:docPart>
    <w:docPart>
      <w:docPartPr>
        <w:name w:val="9C3CA9901DCA4B738895DDB16D6C82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9B3BE5-DAC3-4530-A9DB-448AB128A28D}"/>
      </w:docPartPr>
      <w:docPartBody>
        <w:p w:rsidR="00A91048" w:rsidRDefault="00B40CE9" w:rsidP="0080025B">
          <w:pPr>
            <w:pStyle w:val="9C3CA9901DCA4B738895DDB16D6C822837"/>
          </w:pPr>
          <w:r>
            <w:rPr>
              <w:rFonts w:asciiTheme="minorHAnsi" w:hAnsiTheme="minorHAnsi"/>
              <w:sz w:val="20"/>
              <w:szCs w:val="20"/>
            </w:rPr>
            <w:t xml:space="preserve">                   </w:t>
          </w:r>
        </w:p>
      </w:docPartBody>
    </w:docPart>
    <w:docPart>
      <w:docPartPr>
        <w:name w:val="CE314C6D551C459DBB20AFA33D6F19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32CD78-8E03-4606-8ABD-4354B7F33401}"/>
      </w:docPartPr>
      <w:docPartBody>
        <w:p w:rsidR="00A91048" w:rsidRDefault="00B40CE9" w:rsidP="0080025B">
          <w:pPr>
            <w:pStyle w:val="CE314C6D551C459DBB20AFA33D6F19F337"/>
          </w:pPr>
          <w:r>
            <w:rPr>
              <w:rFonts w:asciiTheme="minorHAnsi" w:hAnsiTheme="minorHAnsi"/>
              <w:sz w:val="20"/>
              <w:szCs w:val="20"/>
            </w:rPr>
            <w:t xml:space="preserve">                   </w:t>
          </w:r>
        </w:p>
      </w:docPartBody>
    </w:docPart>
    <w:docPart>
      <w:docPartPr>
        <w:name w:val="45914C0555394F7FA74B71DCB22C6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DFAC1-9FBF-4BE2-9310-A17574DEF200}"/>
      </w:docPartPr>
      <w:docPartBody>
        <w:p w:rsidR="00A91048" w:rsidRDefault="00B40CE9" w:rsidP="0080025B">
          <w:pPr>
            <w:pStyle w:val="45914C0555394F7FA74B71DCB22C61CA36"/>
          </w:pPr>
          <w:r>
            <w:rPr>
              <w:rFonts w:asciiTheme="minorHAnsi" w:hAnsiTheme="minorHAnsi"/>
              <w:sz w:val="20"/>
              <w:szCs w:val="20"/>
            </w:rPr>
            <w:t xml:space="preserve">                   </w:t>
          </w:r>
        </w:p>
      </w:docPartBody>
    </w:docPart>
    <w:docPart>
      <w:docPartPr>
        <w:name w:val="5556A175A529427C8469848D694C6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0550E4-40A4-4290-AB3F-BA61A288D86F}"/>
      </w:docPartPr>
      <w:docPartBody>
        <w:p w:rsidR="00A91048" w:rsidRDefault="00B40CE9" w:rsidP="0080025B">
          <w:pPr>
            <w:pStyle w:val="5556A175A529427C8469848D694C678436"/>
          </w:pPr>
          <w:r>
            <w:rPr>
              <w:rFonts w:asciiTheme="minorHAnsi" w:hAnsiTheme="minorHAnsi"/>
              <w:sz w:val="20"/>
              <w:szCs w:val="20"/>
            </w:rPr>
            <w:t xml:space="preserve">                   </w:t>
          </w:r>
        </w:p>
      </w:docPartBody>
    </w:docPart>
    <w:docPart>
      <w:docPartPr>
        <w:name w:val="3637A6F66AE54BA186A6879A2429D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CCD95E-91DD-4916-99AE-CEF219ED89FF}"/>
      </w:docPartPr>
      <w:docPartBody>
        <w:p w:rsidR="00A91048" w:rsidRDefault="00B40CE9" w:rsidP="0080025B">
          <w:pPr>
            <w:pStyle w:val="3637A6F66AE54BA186A6879A2429D56A36"/>
          </w:pPr>
          <w:r>
            <w:rPr>
              <w:rFonts w:asciiTheme="minorHAnsi" w:hAnsiTheme="minorHAnsi"/>
              <w:sz w:val="20"/>
              <w:szCs w:val="20"/>
            </w:rPr>
            <w:t xml:space="preserve">                   </w:t>
          </w:r>
        </w:p>
      </w:docPartBody>
    </w:docPart>
    <w:docPart>
      <w:docPartPr>
        <w:name w:val="78C25F2F8ABF448D8082B465C9CCC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375AD3-C8BA-4B29-80A6-2A490C216933}"/>
      </w:docPartPr>
      <w:docPartBody>
        <w:p w:rsidR="00A91048" w:rsidRDefault="00B40CE9" w:rsidP="0080025B">
          <w:pPr>
            <w:pStyle w:val="78C25F2F8ABF448D8082B465C9CCCAA136"/>
          </w:pPr>
          <w:r>
            <w:rPr>
              <w:rFonts w:asciiTheme="minorHAnsi" w:hAnsiTheme="minorHAnsi"/>
              <w:sz w:val="20"/>
              <w:szCs w:val="20"/>
            </w:rPr>
            <w:t xml:space="preserve">                   </w:t>
          </w:r>
        </w:p>
      </w:docPartBody>
    </w:docPart>
    <w:docPart>
      <w:docPartPr>
        <w:name w:val="D38E8D944BBB4CFF8BEC8A1F3436B5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B6185E-7455-4476-B3D6-3937488E2B78}"/>
      </w:docPartPr>
      <w:docPartBody>
        <w:p w:rsidR="00A91048" w:rsidRDefault="00B40CE9" w:rsidP="0080025B">
          <w:pPr>
            <w:pStyle w:val="D38E8D944BBB4CFF8BEC8A1F3436B5D536"/>
          </w:pPr>
          <w:r>
            <w:rPr>
              <w:rFonts w:asciiTheme="minorHAnsi" w:hAnsiTheme="minorHAnsi"/>
              <w:sz w:val="20"/>
              <w:szCs w:val="20"/>
            </w:rPr>
            <w:t xml:space="preserve">                   </w:t>
          </w:r>
        </w:p>
      </w:docPartBody>
    </w:docPart>
    <w:docPart>
      <w:docPartPr>
        <w:name w:val="2F519A4100144C8DAEC5A20578F9C8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3A5CC1-E5DB-4566-92D8-DE4B4817A847}"/>
      </w:docPartPr>
      <w:docPartBody>
        <w:p w:rsidR="00A91048" w:rsidRDefault="0080025B" w:rsidP="0080025B">
          <w:pPr>
            <w:pStyle w:val="2F519A4100144C8DAEC5A20578F9C82032"/>
          </w:pPr>
          <w:r>
            <w:rPr>
              <w:rFonts w:asciiTheme="minorHAnsi" w:hAnsiTheme="minorHAnsi"/>
              <w:b/>
              <w:sz w:val="20"/>
              <w:szCs w:val="22"/>
            </w:rPr>
            <w:t xml:space="preserve">               </w:t>
          </w:r>
          <w:r>
            <w:rPr>
              <w:rFonts w:asciiTheme="minorHAnsi" w:hAnsiTheme="minorHAnsi"/>
              <w:sz w:val="20"/>
              <w:szCs w:val="20"/>
            </w:rPr>
            <w:t xml:space="preserve">  </w:t>
          </w:r>
        </w:p>
      </w:docPartBody>
    </w:docPart>
    <w:docPart>
      <w:docPartPr>
        <w:name w:val="C3037595B37645AFBFE7105D9AF85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8352FA-1555-4D95-B793-68CDC9C4A358}"/>
      </w:docPartPr>
      <w:docPartBody>
        <w:p w:rsidR="00A91048" w:rsidRDefault="0080025B" w:rsidP="0080025B">
          <w:pPr>
            <w:pStyle w:val="C3037595B37645AFBFE7105D9AF858C832"/>
          </w:pPr>
          <w:r>
            <w:rPr>
              <w:rFonts w:asciiTheme="minorHAnsi" w:hAnsiTheme="minorHAnsi"/>
              <w:b/>
              <w:sz w:val="20"/>
              <w:szCs w:val="22"/>
            </w:rPr>
            <w:t xml:space="preserve">               </w:t>
          </w:r>
          <w:r>
            <w:rPr>
              <w:rFonts w:asciiTheme="minorHAnsi" w:hAnsiTheme="minorHAnsi"/>
              <w:sz w:val="20"/>
              <w:szCs w:val="20"/>
            </w:rPr>
            <w:t xml:space="preserve">  </w:t>
          </w:r>
        </w:p>
      </w:docPartBody>
    </w:docPart>
    <w:docPart>
      <w:docPartPr>
        <w:name w:val="FD7C07179C8B4EA3BCD13E9FB51B9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D82A0-235B-48D7-9D35-802C2D0925E1}"/>
      </w:docPartPr>
      <w:docPartBody>
        <w:p w:rsidR="00A91048" w:rsidRDefault="00B40CE9" w:rsidP="0080025B">
          <w:pPr>
            <w:pStyle w:val="FD7C07179C8B4EA3BCD13E9FB51B960028"/>
          </w:pPr>
          <w:r w:rsidRPr="005D45F7">
            <w:rPr>
              <w:rFonts w:asciiTheme="minorHAnsi" w:hAnsiTheme="minorHAnsi"/>
              <w:sz w:val="20"/>
              <w:szCs w:val="20"/>
            </w:rPr>
            <w:t xml:space="preserve">                  </w:t>
          </w:r>
        </w:p>
      </w:docPartBody>
    </w:docPart>
    <w:docPart>
      <w:docPartPr>
        <w:name w:val="FDEA67607AA94678A5601E0E0F88E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DFD219-C3A1-440F-BD2D-D9EFFCEEAAAD}"/>
      </w:docPartPr>
      <w:docPartBody>
        <w:p w:rsidR="00A91048" w:rsidRDefault="00B40CE9" w:rsidP="0080025B">
          <w:pPr>
            <w:pStyle w:val="FDEA67607AA94678A5601E0E0F88E84E28"/>
          </w:pPr>
          <w:r w:rsidRPr="005D45F7">
            <w:rPr>
              <w:rFonts w:asciiTheme="minorHAnsi" w:hAnsiTheme="minorHAnsi"/>
              <w:sz w:val="20"/>
              <w:szCs w:val="20"/>
            </w:rPr>
            <w:t xml:space="preserve">                  </w:t>
          </w:r>
        </w:p>
      </w:docPartBody>
    </w:docPart>
    <w:docPart>
      <w:docPartPr>
        <w:name w:val="E194DAFF20134591B156F7EA303E3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4FD3C5-1530-4F68-8B99-D51AE6C114B4}"/>
      </w:docPartPr>
      <w:docPartBody>
        <w:p w:rsidR="00A91048" w:rsidRDefault="00B40CE9" w:rsidP="0080025B">
          <w:pPr>
            <w:pStyle w:val="E194DAFF20134591B156F7EA303E386828"/>
          </w:pPr>
          <w:r w:rsidRPr="005D45F7">
            <w:rPr>
              <w:rFonts w:asciiTheme="minorHAnsi" w:hAnsiTheme="minorHAnsi"/>
              <w:sz w:val="20"/>
              <w:szCs w:val="20"/>
            </w:rPr>
            <w:t xml:space="preserve">                  </w:t>
          </w:r>
        </w:p>
      </w:docPartBody>
    </w:docPart>
    <w:docPart>
      <w:docPartPr>
        <w:name w:val="1E2553184150490E8380A9FEDE727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6C87A-F1E8-46BB-85C4-62AADF457277}"/>
      </w:docPartPr>
      <w:docPartBody>
        <w:p w:rsidR="00A91048" w:rsidRDefault="00B40CE9" w:rsidP="0080025B">
          <w:pPr>
            <w:pStyle w:val="1E2553184150490E8380A9FEDE727CC028"/>
          </w:pPr>
          <w:r w:rsidRPr="005D45F7">
            <w:rPr>
              <w:rFonts w:asciiTheme="minorHAnsi" w:hAnsiTheme="minorHAnsi"/>
              <w:sz w:val="20"/>
              <w:szCs w:val="20"/>
            </w:rPr>
            <w:t xml:space="preserve">                  </w:t>
          </w:r>
        </w:p>
      </w:docPartBody>
    </w:docPart>
    <w:docPart>
      <w:docPartPr>
        <w:name w:val="9AC69C28B7D8408ABC3C2768D2F91D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342B6-38E2-42EE-B57F-B42AB6341C6F}"/>
      </w:docPartPr>
      <w:docPartBody>
        <w:p w:rsidR="00A91048" w:rsidRDefault="00B40CE9" w:rsidP="0080025B">
          <w:pPr>
            <w:pStyle w:val="9AC69C28B7D8408ABC3C2768D2F91D7627"/>
          </w:pPr>
          <w:r w:rsidRPr="005D45F7">
            <w:rPr>
              <w:rFonts w:asciiTheme="minorHAnsi" w:hAnsiTheme="minorHAnsi"/>
              <w:sz w:val="20"/>
              <w:szCs w:val="20"/>
            </w:rPr>
            <w:t xml:space="preserve">                   </w:t>
          </w:r>
        </w:p>
      </w:docPartBody>
    </w:docPart>
    <w:docPart>
      <w:docPartPr>
        <w:name w:val="A2CEA9131257441C8AF9BA520CA66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10EA50-B094-419E-91CE-324358F43425}"/>
      </w:docPartPr>
      <w:docPartBody>
        <w:p w:rsidR="00A91048" w:rsidRDefault="00B40CE9" w:rsidP="0080025B">
          <w:pPr>
            <w:pStyle w:val="A2CEA9131257441C8AF9BA520CA668EC27"/>
          </w:pPr>
          <w:r w:rsidRPr="005D45F7">
            <w:rPr>
              <w:rFonts w:asciiTheme="minorHAnsi" w:hAnsiTheme="minorHAnsi"/>
              <w:sz w:val="20"/>
              <w:szCs w:val="20"/>
            </w:rPr>
            <w:t xml:space="preserve">                   </w:t>
          </w:r>
        </w:p>
      </w:docPartBody>
    </w:docPart>
    <w:docPart>
      <w:docPartPr>
        <w:name w:val="BCB5F7D1D5DB481A9D85B839EFA55D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6F5980-C09C-4D51-910E-57F3CE62AA07}"/>
      </w:docPartPr>
      <w:docPartBody>
        <w:p w:rsidR="00A91048" w:rsidRDefault="00B40CE9" w:rsidP="0080025B">
          <w:pPr>
            <w:pStyle w:val="BCB5F7D1D5DB481A9D85B839EFA55D8B27"/>
          </w:pPr>
          <w:r w:rsidRPr="005D45F7">
            <w:rPr>
              <w:rFonts w:asciiTheme="minorHAnsi" w:hAnsiTheme="minorHAnsi"/>
              <w:sz w:val="20"/>
              <w:szCs w:val="20"/>
            </w:rPr>
            <w:t xml:space="preserve">                   </w:t>
          </w:r>
        </w:p>
      </w:docPartBody>
    </w:docPart>
    <w:docPart>
      <w:docPartPr>
        <w:name w:val="19325436B8B64D52BB6A1EF6E9413F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84A2FC-A2DC-4EE3-A12A-4FA67C30E42B}"/>
      </w:docPartPr>
      <w:docPartBody>
        <w:p w:rsidR="00A91048" w:rsidRDefault="00B40CE9" w:rsidP="0080025B">
          <w:pPr>
            <w:pStyle w:val="19325436B8B64D52BB6A1EF6E9413F4127"/>
          </w:pPr>
          <w:r w:rsidRPr="005D45F7">
            <w:rPr>
              <w:rFonts w:asciiTheme="minorHAnsi" w:hAnsiTheme="minorHAnsi"/>
              <w:sz w:val="20"/>
              <w:szCs w:val="20"/>
            </w:rPr>
            <w:t xml:space="preserve">                   </w:t>
          </w:r>
        </w:p>
      </w:docPartBody>
    </w:docPart>
    <w:docPart>
      <w:docPartPr>
        <w:name w:val="31BC943CD05841628ED8A033E3D314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781CE4-58E5-4404-BCC9-D65EBD47AE76}"/>
      </w:docPartPr>
      <w:docPartBody>
        <w:p w:rsidR="00A91048" w:rsidRDefault="00B40CE9" w:rsidP="0080025B">
          <w:pPr>
            <w:pStyle w:val="31BC943CD05841628ED8A033E3D314C427"/>
          </w:pPr>
          <w:r w:rsidRPr="005D45F7">
            <w:rPr>
              <w:rFonts w:asciiTheme="minorHAnsi" w:hAnsiTheme="minorHAnsi"/>
              <w:sz w:val="20"/>
              <w:szCs w:val="20"/>
            </w:rPr>
            <w:t xml:space="preserve">                   </w:t>
          </w:r>
        </w:p>
      </w:docPartBody>
    </w:docPart>
    <w:docPart>
      <w:docPartPr>
        <w:name w:val="B94E23FDD1E341EEA4A81923A3E42D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F4222-3F5A-40F8-B5B6-7C3466D1AB51}"/>
      </w:docPartPr>
      <w:docPartBody>
        <w:p w:rsidR="00A91048" w:rsidRDefault="00B40CE9" w:rsidP="0080025B">
          <w:pPr>
            <w:pStyle w:val="B94E23FDD1E341EEA4A81923A3E42D8727"/>
          </w:pPr>
          <w:r w:rsidRPr="005D45F7">
            <w:rPr>
              <w:rFonts w:asciiTheme="minorHAnsi" w:hAnsiTheme="minorHAnsi"/>
              <w:sz w:val="20"/>
              <w:szCs w:val="20"/>
            </w:rPr>
            <w:t xml:space="preserve">                   </w:t>
          </w:r>
        </w:p>
      </w:docPartBody>
    </w:docPart>
    <w:docPart>
      <w:docPartPr>
        <w:name w:val="A4D3B3032B9E4DFD9D12AF7F456EB5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9E60BE-733F-451A-9D3F-35EF709FAAD1}"/>
      </w:docPartPr>
      <w:docPartBody>
        <w:p w:rsidR="00A91048" w:rsidRDefault="00B40CE9" w:rsidP="0080025B">
          <w:pPr>
            <w:pStyle w:val="A4D3B3032B9E4DFD9D12AF7F456EB5A227"/>
          </w:pPr>
          <w:r w:rsidRPr="005D45F7">
            <w:rPr>
              <w:rFonts w:asciiTheme="minorHAnsi" w:hAnsiTheme="minorHAnsi"/>
              <w:sz w:val="20"/>
              <w:szCs w:val="20"/>
            </w:rPr>
            <w:t xml:space="preserve">                   </w:t>
          </w:r>
        </w:p>
      </w:docPartBody>
    </w:docPart>
    <w:docPart>
      <w:docPartPr>
        <w:name w:val="49573F48CE5B4830B9778CF0E675E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910397-8C83-408D-84AD-CBF11728C6B7}"/>
      </w:docPartPr>
      <w:docPartBody>
        <w:p w:rsidR="00A91048" w:rsidRDefault="00B40CE9" w:rsidP="0080025B">
          <w:pPr>
            <w:pStyle w:val="49573F48CE5B4830B9778CF0E675E16027"/>
          </w:pPr>
          <w:r w:rsidRPr="005D45F7">
            <w:rPr>
              <w:rFonts w:asciiTheme="minorHAnsi" w:hAnsiTheme="minorHAnsi"/>
              <w:sz w:val="20"/>
              <w:szCs w:val="20"/>
            </w:rPr>
            <w:t xml:space="preserve">                   </w:t>
          </w:r>
        </w:p>
      </w:docPartBody>
    </w:docPart>
    <w:docPart>
      <w:docPartPr>
        <w:name w:val="34DA997E614B4B24B8145AFEC1509F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EFB91C-A49D-4717-A5EB-D24B53FC0476}"/>
      </w:docPartPr>
      <w:docPartBody>
        <w:p w:rsidR="00A91048" w:rsidRDefault="00B40CE9" w:rsidP="0080025B">
          <w:pPr>
            <w:pStyle w:val="34DA997E614B4B24B8145AFEC1509F9F27"/>
          </w:pPr>
          <w:r w:rsidRPr="005D45F7">
            <w:rPr>
              <w:rFonts w:asciiTheme="minorHAnsi" w:hAnsiTheme="minorHAnsi"/>
              <w:sz w:val="20"/>
              <w:szCs w:val="20"/>
            </w:rPr>
            <w:t xml:space="preserve">                   </w:t>
          </w:r>
        </w:p>
      </w:docPartBody>
    </w:docPart>
    <w:docPart>
      <w:docPartPr>
        <w:name w:val="42B1DBFA9720446B8A9EB650E3D71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C7B0B-4277-4C99-AE8A-D0CB10EDA954}"/>
      </w:docPartPr>
      <w:docPartBody>
        <w:p w:rsidR="00A91048" w:rsidRDefault="00B40CE9" w:rsidP="0080025B">
          <w:pPr>
            <w:pStyle w:val="42B1DBFA9720446B8A9EB650E3D7142427"/>
          </w:pPr>
          <w:r w:rsidRPr="005D45F7">
            <w:rPr>
              <w:rFonts w:asciiTheme="minorHAnsi" w:hAnsiTheme="minorHAnsi"/>
              <w:sz w:val="20"/>
              <w:szCs w:val="20"/>
            </w:rPr>
            <w:t xml:space="preserve">                   </w:t>
          </w:r>
        </w:p>
      </w:docPartBody>
    </w:docPart>
    <w:docPart>
      <w:docPartPr>
        <w:name w:val="E06B8144FA8D491985305C29A38C3F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781D7-8C94-476E-9CE2-5B7B9EA596E4}"/>
      </w:docPartPr>
      <w:docPartBody>
        <w:p w:rsidR="00A91048" w:rsidRDefault="00B40CE9" w:rsidP="0080025B">
          <w:pPr>
            <w:pStyle w:val="E06B8144FA8D491985305C29A38C3FE827"/>
          </w:pPr>
          <w:r w:rsidRPr="005D45F7">
            <w:rPr>
              <w:rFonts w:asciiTheme="minorHAnsi" w:hAnsiTheme="minorHAnsi"/>
              <w:sz w:val="20"/>
              <w:szCs w:val="20"/>
            </w:rPr>
            <w:t xml:space="preserve">                   </w:t>
          </w:r>
        </w:p>
      </w:docPartBody>
    </w:docPart>
    <w:docPart>
      <w:docPartPr>
        <w:name w:val="209656E847C041E3BE734470D10159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36F5A-426B-4E38-B53F-5A214C725E74}"/>
      </w:docPartPr>
      <w:docPartBody>
        <w:p w:rsidR="00A91048" w:rsidRDefault="00B40CE9" w:rsidP="0080025B">
          <w:pPr>
            <w:pStyle w:val="209656E847C041E3BE734470D10159AE27"/>
          </w:pPr>
          <w:r w:rsidRPr="005D45F7">
            <w:rPr>
              <w:rFonts w:asciiTheme="minorHAnsi" w:hAnsiTheme="minorHAnsi"/>
              <w:sz w:val="20"/>
              <w:szCs w:val="20"/>
            </w:rPr>
            <w:t xml:space="preserve">                   </w:t>
          </w:r>
        </w:p>
      </w:docPartBody>
    </w:docPart>
    <w:docPart>
      <w:docPartPr>
        <w:name w:val="C4BF50B9B3104076B01432BCC601E0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9929BD-4A19-4424-BF30-C4C1402B1989}"/>
      </w:docPartPr>
      <w:docPartBody>
        <w:p w:rsidR="00A91048" w:rsidRDefault="00B40CE9" w:rsidP="0080025B">
          <w:pPr>
            <w:pStyle w:val="C4BF50B9B3104076B01432BCC601E0FB27"/>
          </w:pPr>
          <w:r w:rsidRPr="005D45F7">
            <w:rPr>
              <w:rFonts w:asciiTheme="minorHAnsi" w:hAnsiTheme="minorHAnsi"/>
              <w:sz w:val="20"/>
              <w:szCs w:val="20"/>
            </w:rPr>
            <w:t xml:space="preserve">                   </w:t>
          </w:r>
        </w:p>
      </w:docPartBody>
    </w:docPart>
    <w:docPart>
      <w:docPartPr>
        <w:name w:val="4725BC7A0EB64D5AB7327917FA444C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4F0C29-7841-4738-9B59-84EEEF2E63C8}"/>
      </w:docPartPr>
      <w:docPartBody>
        <w:p w:rsidR="00A91048" w:rsidRDefault="00B40CE9" w:rsidP="0080025B">
          <w:pPr>
            <w:pStyle w:val="4725BC7A0EB64D5AB7327917FA444CE027"/>
          </w:pPr>
          <w:r w:rsidRPr="005D45F7">
            <w:rPr>
              <w:rFonts w:asciiTheme="minorHAnsi" w:hAnsiTheme="minorHAnsi"/>
              <w:sz w:val="20"/>
              <w:szCs w:val="20"/>
            </w:rPr>
            <w:t xml:space="preserve">                   </w:t>
          </w:r>
        </w:p>
      </w:docPartBody>
    </w:docPart>
    <w:docPart>
      <w:docPartPr>
        <w:name w:val="1A9207A25D2F4838BE352E94B23C0D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32521-DA76-481E-B403-08574F6677FE}"/>
      </w:docPartPr>
      <w:docPartBody>
        <w:p w:rsidR="00A91048" w:rsidRDefault="00B40CE9" w:rsidP="0080025B">
          <w:pPr>
            <w:pStyle w:val="1A9207A25D2F4838BE352E94B23C0DF927"/>
          </w:pPr>
          <w:r w:rsidRPr="005D45F7">
            <w:rPr>
              <w:rFonts w:asciiTheme="minorHAnsi" w:hAnsiTheme="minorHAnsi"/>
              <w:sz w:val="20"/>
              <w:szCs w:val="20"/>
            </w:rPr>
            <w:t xml:space="preserve">                   </w:t>
          </w:r>
        </w:p>
      </w:docPartBody>
    </w:docPart>
    <w:docPart>
      <w:docPartPr>
        <w:name w:val="CD95BC5AD021486988057C0DAF56F7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DA6D7-3169-420C-83A2-45A485683F0B}"/>
      </w:docPartPr>
      <w:docPartBody>
        <w:p w:rsidR="00A91048" w:rsidRDefault="00B40CE9" w:rsidP="0080025B">
          <w:pPr>
            <w:pStyle w:val="CD95BC5AD021486988057C0DAF56F7E727"/>
          </w:pPr>
          <w:r w:rsidRPr="005D45F7">
            <w:rPr>
              <w:rFonts w:asciiTheme="minorHAnsi" w:hAnsiTheme="minorHAnsi"/>
              <w:sz w:val="20"/>
              <w:szCs w:val="20"/>
            </w:rPr>
            <w:t xml:space="preserve">                   </w:t>
          </w:r>
        </w:p>
      </w:docPartBody>
    </w:docPart>
    <w:docPart>
      <w:docPartPr>
        <w:name w:val="4AF17466EC934E31A7DDE6FC922559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CAFD7-80BE-4CF8-9CAB-1AFB3E311C07}"/>
      </w:docPartPr>
      <w:docPartBody>
        <w:p w:rsidR="00A91048" w:rsidRDefault="00B40CE9" w:rsidP="0080025B">
          <w:pPr>
            <w:pStyle w:val="4AF17466EC934E31A7DDE6FC922559DE27"/>
          </w:pPr>
          <w:r w:rsidRPr="005D45F7">
            <w:rPr>
              <w:rFonts w:asciiTheme="minorHAnsi" w:hAnsiTheme="minorHAnsi"/>
              <w:sz w:val="20"/>
              <w:szCs w:val="20"/>
            </w:rPr>
            <w:t xml:space="preserve">                   </w:t>
          </w:r>
        </w:p>
      </w:docPartBody>
    </w:docPart>
    <w:docPart>
      <w:docPartPr>
        <w:name w:val="FBD77E731F5648B18CB658D84E8F72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16B2E-AFC4-4666-84E6-9DD150E2AA27}"/>
      </w:docPartPr>
      <w:docPartBody>
        <w:p w:rsidR="00A91048" w:rsidRDefault="00B40CE9" w:rsidP="0080025B">
          <w:pPr>
            <w:pStyle w:val="FBD77E731F5648B18CB658D84E8F729227"/>
          </w:pPr>
          <w:r w:rsidRPr="005D45F7">
            <w:rPr>
              <w:rFonts w:asciiTheme="minorHAnsi" w:hAnsiTheme="minorHAnsi"/>
              <w:sz w:val="20"/>
              <w:szCs w:val="20"/>
            </w:rPr>
            <w:t xml:space="preserve">                   </w:t>
          </w:r>
        </w:p>
      </w:docPartBody>
    </w:docPart>
    <w:docPart>
      <w:docPartPr>
        <w:name w:val="BF5DD3FC588943C99D83DB35E252C5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2DD9AE-721F-4E71-BFE4-F4DAAE92C8BC}"/>
      </w:docPartPr>
      <w:docPartBody>
        <w:p w:rsidR="00A91048" w:rsidRDefault="00B40CE9" w:rsidP="0080025B">
          <w:pPr>
            <w:pStyle w:val="BF5DD3FC588943C99D83DB35E252C52927"/>
          </w:pPr>
          <w:r w:rsidRPr="005D45F7">
            <w:rPr>
              <w:rFonts w:asciiTheme="minorHAnsi" w:hAnsiTheme="minorHAnsi"/>
              <w:sz w:val="20"/>
              <w:szCs w:val="20"/>
            </w:rPr>
            <w:t xml:space="preserve">                   </w:t>
          </w:r>
        </w:p>
      </w:docPartBody>
    </w:docPart>
    <w:docPart>
      <w:docPartPr>
        <w:name w:val="CE8DCAC30EDB4B33909C8CDE95CFD5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4E8D77-4058-48D4-BD11-3910840F84D7}"/>
      </w:docPartPr>
      <w:docPartBody>
        <w:p w:rsidR="00A91048" w:rsidRDefault="00B40CE9" w:rsidP="0080025B">
          <w:pPr>
            <w:pStyle w:val="CE8DCAC30EDB4B33909C8CDE95CFD51927"/>
          </w:pPr>
          <w:r w:rsidRPr="005D45F7">
            <w:rPr>
              <w:rFonts w:asciiTheme="minorHAnsi" w:hAnsiTheme="minorHAnsi"/>
              <w:sz w:val="20"/>
              <w:szCs w:val="20"/>
            </w:rPr>
            <w:t xml:space="preserve">                   </w:t>
          </w:r>
        </w:p>
      </w:docPartBody>
    </w:docPart>
    <w:docPart>
      <w:docPartPr>
        <w:name w:val="C2F7B08177CF4DBA987E31FA9782DE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92F77E-B1C8-4EB7-83F7-9E821B9F0F31}"/>
      </w:docPartPr>
      <w:docPartBody>
        <w:p w:rsidR="00A91048" w:rsidRDefault="00B40CE9" w:rsidP="0080025B">
          <w:pPr>
            <w:pStyle w:val="C2F7B08177CF4DBA987E31FA9782DEF227"/>
          </w:pPr>
          <w:r w:rsidRPr="005D45F7">
            <w:rPr>
              <w:rFonts w:asciiTheme="minorHAnsi" w:hAnsiTheme="minorHAnsi"/>
              <w:sz w:val="20"/>
              <w:szCs w:val="20"/>
            </w:rPr>
            <w:t xml:space="preserve">                   </w:t>
          </w:r>
        </w:p>
      </w:docPartBody>
    </w:docPart>
    <w:docPart>
      <w:docPartPr>
        <w:name w:val="F73E7EE82E924F0ABBB0C64CC3D517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F6F4D6-D66F-4CEB-9A8F-F807BDC4E061}"/>
      </w:docPartPr>
      <w:docPartBody>
        <w:p w:rsidR="00A91048" w:rsidRDefault="00B40CE9" w:rsidP="0080025B">
          <w:pPr>
            <w:pStyle w:val="F73E7EE82E924F0ABBB0C64CC3D5170927"/>
          </w:pPr>
          <w:r w:rsidRPr="005D45F7">
            <w:rPr>
              <w:rFonts w:asciiTheme="minorHAnsi" w:hAnsiTheme="minorHAnsi"/>
              <w:sz w:val="20"/>
              <w:szCs w:val="20"/>
            </w:rPr>
            <w:t xml:space="preserve">                   </w:t>
          </w:r>
        </w:p>
      </w:docPartBody>
    </w:docPart>
    <w:docPart>
      <w:docPartPr>
        <w:name w:val="AACDB026504D4B96A2921FD70B1F66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111D29-0235-4E36-BDC1-46F549553782}"/>
      </w:docPartPr>
      <w:docPartBody>
        <w:p w:rsidR="00A91048" w:rsidRDefault="00B40CE9" w:rsidP="0080025B">
          <w:pPr>
            <w:pStyle w:val="AACDB026504D4B96A2921FD70B1F669B27"/>
          </w:pPr>
          <w:r w:rsidRPr="005D45F7">
            <w:rPr>
              <w:rFonts w:asciiTheme="minorHAnsi" w:hAnsiTheme="minorHAnsi"/>
              <w:sz w:val="20"/>
              <w:szCs w:val="20"/>
            </w:rPr>
            <w:t xml:space="preserve">                   </w:t>
          </w:r>
        </w:p>
      </w:docPartBody>
    </w:docPart>
    <w:docPart>
      <w:docPartPr>
        <w:name w:val="A0ED1CE19022492ABE1D7FADE52167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67BCEC-514B-454B-9A2F-DF802EBBEA96}"/>
      </w:docPartPr>
      <w:docPartBody>
        <w:p w:rsidR="00A91048" w:rsidRDefault="00B40CE9" w:rsidP="0080025B">
          <w:pPr>
            <w:pStyle w:val="A0ED1CE19022492ABE1D7FADE521673627"/>
          </w:pPr>
          <w:r w:rsidRPr="005D45F7">
            <w:rPr>
              <w:rFonts w:asciiTheme="minorHAnsi" w:hAnsiTheme="minorHAnsi"/>
              <w:sz w:val="20"/>
              <w:szCs w:val="20"/>
            </w:rPr>
            <w:t xml:space="preserve">                   </w:t>
          </w:r>
        </w:p>
      </w:docPartBody>
    </w:docPart>
    <w:docPart>
      <w:docPartPr>
        <w:name w:val="9BD25AAB12E2425AAD2FCA36B6DA9A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8740F-DBB1-49C6-A31C-C0C690CB4C5F}"/>
      </w:docPartPr>
      <w:docPartBody>
        <w:p w:rsidR="00A91048" w:rsidRDefault="00B40CE9" w:rsidP="0080025B">
          <w:pPr>
            <w:pStyle w:val="9BD25AAB12E2425AAD2FCA36B6DA9A0127"/>
          </w:pPr>
          <w:r w:rsidRPr="005D45F7">
            <w:rPr>
              <w:rFonts w:asciiTheme="minorHAnsi" w:hAnsiTheme="minorHAnsi"/>
              <w:sz w:val="20"/>
              <w:szCs w:val="20"/>
            </w:rPr>
            <w:t xml:space="preserve">              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23D"/>
    <w:rsid w:val="00100CC9"/>
    <w:rsid w:val="00133A3F"/>
    <w:rsid w:val="00263F4E"/>
    <w:rsid w:val="003A35F3"/>
    <w:rsid w:val="004046CA"/>
    <w:rsid w:val="00427396"/>
    <w:rsid w:val="00511939"/>
    <w:rsid w:val="0060223D"/>
    <w:rsid w:val="006B24A3"/>
    <w:rsid w:val="00754AB4"/>
    <w:rsid w:val="0080025B"/>
    <w:rsid w:val="008052B0"/>
    <w:rsid w:val="00870B8E"/>
    <w:rsid w:val="008D1000"/>
    <w:rsid w:val="00985EB1"/>
    <w:rsid w:val="009A6A0D"/>
    <w:rsid w:val="009D2C3D"/>
    <w:rsid w:val="00A91048"/>
    <w:rsid w:val="00B40CE9"/>
    <w:rsid w:val="00B77554"/>
    <w:rsid w:val="00B81E33"/>
    <w:rsid w:val="00BF2B92"/>
    <w:rsid w:val="00C909F9"/>
    <w:rsid w:val="00D93483"/>
    <w:rsid w:val="00DB0682"/>
    <w:rsid w:val="00EF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0CE9"/>
    <w:rPr>
      <w:color w:val="808080"/>
    </w:rPr>
  </w:style>
  <w:style w:type="paragraph" w:customStyle="1" w:styleId="CF4885BA1696417B8ADC4A7A9D8EC8B7">
    <w:name w:val="CF4885BA1696417B8ADC4A7A9D8EC8B7"/>
    <w:rsid w:val="006022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F4885BA1696417B8ADC4A7A9D8EC8B71">
    <w:name w:val="CF4885BA1696417B8ADC4A7A9D8EC8B71"/>
    <w:rsid w:val="006022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FCB9CC9A2B4128BAD7FC8EDFF5B339">
    <w:name w:val="C5FCB9CC9A2B4128BAD7FC8EDFF5B339"/>
    <w:rsid w:val="006022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F4885BA1696417B8ADC4A7A9D8EC8B72">
    <w:name w:val="CF4885BA1696417B8ADC4A7A9D8EC8B72"/>
    <w:rsid w:val="006022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FCB9CC9A2B4128BAD7FC8EDFF5B3391">
    <w:name w:val="C5FCB9CC9A2B4128BAD7FC8EDFF5B3391"/>
    <w:rsid w:val="006022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F4885BA1696417B8ADC4A7A9D8EC8B73">
    <w:name w:val="CF4885BA1696417B8ADC4A7A9D8EC8B73"/>
    <w:rsid w:val="006022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FCB9CC9A2B4128BAD7FC8EDFF5B3392">
    <w:name w:val="C5FCB9CC9A2B4128BAD7FC8EDFF5B3392"/>
    <w:rsid w:val="006022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B42282713BC4D808A42590A9708D173">
    <w:name w:val="EB42282713BC4D808A42590A9708D173"/>
    <w:rsid w:val="006022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F4885BA1696417B8ADC4A7A9D8EC8B74">
    <w:name w:val="CF4885BA1696417B8ADC4A7A9D8EC8B74"/>
    <w:rsid w:val="006022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FCB9CC9A2B4128BAD7FC8EDFF5B3393">
    <w:name w:val="C5FCB9CC9A2B4128BAD7FC8EDFF5B3393"/>
    <w:rsid w:val="006022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B42282713BC4D808A42590A9708D1731">
    <w:name w:val="EB42282713BC4D808A42590A9708D1731"/>
    <w:rsid w:val="006022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F4885BA1696417B8ADC4A7A9D8EC8B75">
    <w:name w:val="CF4885BA1696417B8ADC4A7A9D8EC8B75"/>
    <w:rsid w:val="006022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FCB9CC9A2B4128BAD7FC8EDFF5B3394">
    <w:name w:val="C5FCB9CC9A2B4128BAD7FC8EDFF5B3394"/>
    <w:rsid w:val="006022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B42282713BC4D808A42590A9708D1732">
    <w:name w:val="EB42282713BC4D808A42590A9708D1732"/>
    <w:rsid w:val="006022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F4885BA1696417B8ADC4A7A9D8EC8B76">
    <w:name w:val="CF4885BA1696417B8ADC4A7A9D8EC8B76"/>
    <w:rsid w:val="006022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FCB9CC9A2B4128BAD7FC8EDFF5B3395">
    <w:name w:val="C5FCB9CC9A2B4128BAD7FC8EDFF5B3395"/>
    <w:rsid w:val="006022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B42282713BC4D808A42590A9708D1733">
    <w:name w:val="EB42282713BC4D808A42590A9708D1733"/>
    <w:rsid w:val="006022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F4885BA1696417B8ADC4A7A9D8EC8B77">
    <w:name w:val="CF4885BA1696417B8ADC4A7A9D8EC8B77"/>
    <w:rsid w:val="006022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FCB9CC9A2B4128BAD7FC8EDFF5B3396">
    <w:name w:val="C5FCB9CC9A2B4128BAD7FC8EDFF5B3396"/>
    <w:rsid w:val="006022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B42282713BC4D808A42590A9708D1734">
    <w:name w:val="EB42282713BC4D808A42590A9708D1734"/>
    <w:rsid w:val="006022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27096B9E4044FBFAFE18B5DA878CFD2">
    <w:name w:val="A27096B9E4044FBFAFE18B5DA878CFD2"/>
    <w:rsid w:val="006022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61C00394CAC427EA7E2CF644AA6537D">
    <w:name w:val="661C00394CAC427EA7E2CF644AA6537D"/>
    <w:rsid w:val="0060223D"/>
  </w:style>
  <w:style w:type="paragraph" w:customStyle="1" w:styleId="DB58523D997846528F60AF6F0113DE45">
    <w:name w:val="DB58523D997846528F60AF6F0113DE45"/>
    <w:rsid w:val="0060223D"/>
  </w:style>
  <w:style w:type="paragraph" w:customStyle="1" w:styleId="34E238FA1FE4476DBCCC67D5B5F109AC">
    <w:name w:val="34E238FA1FE4476DBCCC67D5B5F109AC"/>
    <w:rsid w:val="0060223D"/>
  </w:style>
  <w:style w:type="paragraph" w:customStyle="1" w:styleId="C2465D1D46444B0CB34D9D9C9C9AFE3B">
    <w:name w:val="C2465D1D46444B0CB34D9D9C9C9AFE3B"/>
    <w:rsid w:val="0060223D"/>
  </w:style>
  <w:style w:type="paragraph" w:customStyle="1" w:styleId="2F017C1B572A43CBA8863A573427EAF5">
    <w:name w:val="2F017C1B572A43CBA8863A573427EAF5"/>
    <w:rsid w:val="0060223D"/>
  </w:style>
  <w:style w:type="paragraph" w:customStyle="1" w:styleId="7EE8B87D8A77439C8F584E2A8470A565">
    <w:name w:val="7EE8B87D8A77439C8F584E2A8470A565"/>
    <w:rsid w:val="0060223D"/>
  </w:style>
  <w:style w:type="paragraph" w:customStyle="1" w:styleId="181B941DD43E4182B1DEB51CE1C639BA">
    <w:name w:val="181B941DD43E4182B1DEB51CE1C639BA"/>
    <w:rsid w:val="0060223D"/>
  </w:style>
  <w:style w:type="paragraph" w:customStyle="1" w:styleId="B21ADD63D76E4FCFBEB27F3F84058FEA">
    <w:name w:val="B21ADD63D76E4FCFBEB27F3F84058FEA"/>
    <w:rsid w:val="0060223D"/>
  </w:style>
  <w:style w:type="paragraph" w:customStyle="1" w:styleId="5E01EB70942D44149852AEDB4E4226CC">
    <w:name w:val="5E01EB70942D44149852AEDB4E4226CC"/>
    <w:rsid w:val="006022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F4885BA1696417B8ADC4A7A9D8EC8B78">
    <w:name w:val="CF4885BA1696417B8ADC4A7A9D8EC8B78"/>
    <w:rsid w:val="008052B0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FCB9CC9A2B4128BAD7FC8EDFF5B3397">
    <w:name w:val="C5FCB9CC9A2B4128BAD7FC8EDFF5B3397"/>
    <w:rsid w:val="008052B0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B42282713BC4D808A42590A9708D1735">
    <w:name w:val="EB42282713BC4D808A42590A9708D1735"/>
    <w:rsid w:val="008052B0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68FD054B0EB4E00968F7BB9FCEAC0B3">
    <w:name w:val="F68FD054B0EB4E00968F7BB9FCEAC0B3"/>
    <w:rsid w:val="008052B0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E01EB70942D44149852AEDB4E4226CC1">
    <w:name w:val="5E01EB70942D44149852AEDB4E4226CC1"/>
    <w:rsid w:val="008052B0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F4885BA1696417B8ADC4A7A9D8EC8B79">
    <w:name w:val="CF4885BA1696417B8ADC4A7A9D8EC8B79"/>
    <w:rsid w:val="008052B0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FCB9CC9A2B4128BAD7FC8EDFF5B3398">
    <w:name w:val="C5FCB9CC9A2B4128BAD7FC8EDFF5B3398"/>
    <w:rsid w:val="008052B0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B42282713BC4D808A42590A9708D1736">
    <w:name w:val="EB42282713BC4D808A42590A9708D1736"/>
    <w:rsid w:val="008052B0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4BD3E2BEAAB4EC087BA8361E1B1750A">
    <w:name w:val="24BD3E2BEAAB4EC087BA8361E1B1750A"/>
    <w:rsid w:val="008052B0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E01EB70942D44149852AEDB4E4226CC2">
    <w:name w:val="5E01EB70942D44149852AEDB4E4226CC2"/>
    <w:rsid w:val="008052B0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F4885BA1696417B8ADC4A7A9D8EC8B710">
    <w:name w:val="CF4885BA1696417B8ADC4A7A9D8EC8B710"/>
    <w:rsid w:val="008052B0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FCB9CC9A2B4128BAD7FC8EDFF5B3399">
    <w:name w:val="C5FCB9CC9A2B4128BAD7FC8EDFF5B3399"/>
    <w:rsid w:val="008052B0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B42282713BC4D808A42590A9708D1737">
    <w:name w:val="EB42282713BC4D808A42590A9708D1737"/>
    <w:rsid w:val="008052B0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4BD3E2BEAAB4EC087BA8361E1B1750A1">
    <w:name w:val="24BD3E2BEAAB4EC087BA8361E1B1750A1"/>
    <w:rsid w:val="008052B0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1ECA75EC9894DA38E21AE514441017C">
    <w:name w:val="31ECA75EC9894DA38E21AE514441017C"/>
    <w:rsid w:val="008052B0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E01EB70942D44149852AEDB4E4226CC3">
    <w:name w:val="5E01EB70942D44149852AEDB4E4226CC3"/>
    <w:rsid w:val="008052B0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F4885BA1696417B8ADC4A7A9D8EC8B711">
    <w:name w:val="CF4885BA1696417B8ADC4A7A9D8EC8B711"/>
    <w:rsid w:val="008052B0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FCB9CC9A2B4128BAD7FC8EDFF5B33910">
    <w:name w:val="C5FCB9CC9A2B4128BAD7FC8EDFF5B33910"/>
    <w:rsid w:val="008052B0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B42282713BC4D808A42590A9708D1738">
    <w:name w:val="EB42282713BC4D808A42590A9708D1738"/>
    <w:rsid w:val="008052B0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4BD3E2BEAAB4EC087BA8361E1B1750A2">
    <w:name w:val="24BD3E2BEAAB4EC087BA8361E1B1750A2"/>
    <w:rsid w:val="008052B0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1ECA75EC9894DA38E21AE514441017C1">
    <w:name w:val="31ECA75EC9894DA38E21AE514441017C1"/>
    <w:rsid w:val="008052B0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E01EB70942D44149852AEDB4E4226CC4">
    <w:name w:val="5E01EB70942D44149852AEDB4E4226CC4"/>
    <w:rsid w:val="008052B0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F4885BA1696417B8ADC4A7A9D8EC8B712">
    <w:name w:val="CF4885BA1696417B8ADC4A7A9D8EC8B712"/>
    <w:rsid w:val="008052B0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FCB9CC9A2B4128BAD7FC8EDFF5B33911">
    <w:name w:val="C5FCB9CC9A2B4128BAD7FC8EDFF5B33911"/>
    <w:rsid w:val="008052B0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B42282713BC4D808A42590A9708D1739">
    <w:name w:val="EB42282713BC4D808A42590A9708D1739"/>
    <w:rsid w:val="008052B0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4BD3E2BEAAB4EC087BA8361E1B1750A3">
    <w:name w:val="24BD3E2BEAAB4EC087BA8361E1B1750A3"/>
    <w:rsid w:val="008052B0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1ECA75EC9894DA38E21AE514441017C2">
    <w:name w:val="31ECA75EC9894DA38E21AE514441017C2"/>
    <w:rsid w:val="008052B0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CC4862B7E1840EA952051315381BAA5">
    <w:name w:val="1CC4862B7E1840EA952051315381BAA5"/>
    <w:rsid w:val="008052B0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E01EB70942D44149852AEDB4E4226CC5">
    <w:name w:val="5E01EB70942D44149852AEDB4E4226CC5"/>
    <w:rsid w:val="008052B0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F4885BA1696417B8ADC4A7A9D8EC8B713">
    <w:name w:val="CF4885BA1696417B8ADC4A7A9D8EC8B713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FCB9CC9A2B4128BAD7FC8EDFF5B33912">
    <w:name w:val="C5FCB9CC9A2B4128BAD7FC8EDFF5B33912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B42282713BC4D808A42590A9708D17310">
    <w:name w:val="EB42282713BC4D808A42590A9708D17310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4BD3E2BEAAB4EC087BA8361E1B1750A4">
    <w:name w:val="24BD3E2BEAAB4EC087BA8361E1B1750A4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1ECA75EC9894DA38E21AE514441017C3">
    <w:name w:val="31ECA75EC9894DA38E21AE514441017C3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CC4862B7E1840EA952051315381BAA51">
    <w:name w:val="1CC4862B7E1840EA952051315381BAA51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E01EB70942D44149852AEDB4E4226CC6">
    <w:name w:val="5E01EB70942D44149852AEDB4E4226CC6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F4885BA1696417B8ADC4A7A9D8EC8B714">
    <w:name w:val="CF4885BA1696417B8ADC4A7A9D8EC8B714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FCB9CC9A2B4128BAD7FC8EDFF5B33913">
    <w:name w:val="C5FCB9CC9A2B4128BAD7FC8EDFF5B33913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B42282713BC4D808A42590A9708D17311">
    <w:name w:val="EB42282713BC4D808A42590A9708D17311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4BD3E2BEAAB4EC087BA8361E1B1750A5">
    <w:name w:val="24BD3E2BEAAB4EC087BA8361E1B1750A5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1ECA75EC9894DA38E21AE514441017C4">
    <w:name w:val="31ECA75EC9894DA38E21AE514441017C4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CC4862B7E1840EA952051315381BAA52">
    <w:name w:val="1CC4862B7E1840EA952051315381BAA52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E01EB70942D44149852AEDB4E4226CC7">
    <w:name w:val="5E01EB70942D44149852AEDB4E4226CC7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F4885BA1696417B8ADC4A7A9D8EC8B715">
    <w:name w:val="CF4885BA1696417B8ADC4A7A9D8EC8B715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FCB9CC9A2B4128BAD7FC8EDFF5B33914">
    <w:name w:val="C5FCB9CC9A2B4128BAD7FC8EDFF5B33914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B42282713BC4D808A42590A9708D17312">
    <w:name w:val="EB42282713BC4D808A42590A9708D17312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4BD3E2BEAAB4EC087BA8361E1B1750A6">
    <w:name w:val="24BD3E2BEAAB4EC087BA8361E1B1750A6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1ECA75EC9894DA38E21AE514441017C5">
    <w:name w:val="31ECA75EC9894DA38E21AE514441017C5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CC4862B7E1840EA952051315381BAA53">
    <w:name w:val="1CC4862B7E1840EA952051315381BAA53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E01EB70942D44149852AEDB4E4226CC8">
    <w:name w:val="5E01EB70942D44149852AEDB4E4226CC8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F4885BA1696417B8ADC4A7A9D8EC8B716">
    <w:name w:val="CF4885BA1696417B8ADC4A7A9D8EC8B716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FCB9CC9A2B4128BAD7FC8EDFF5B33915">
    <w:name w:val="C5FCB9CC9A2B4128BAD7FC8EDFF5B33915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B42282713BC4D808A42590A9708D17313">
    <w:name w:val="EB42282713BC4D808A42590A9708D17313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4BD3E2BEAAB4EC087BA8361E1B1750A7">
    <w:name w:val="24BD3E2BEAAB4EC087BA8361E1B1750A7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1ECA75EC9894DA38E21AE514441017C6">
    <w:name w:val="31ECA75EC9894DA38E21AE514441017C6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CC4862B7E1840EA952051315381BAA54">
    <w:name w:val="1CC4862B7E1840EA952051315381BAA54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E01EB70942D44149852AEDB4E4226CC9">
    <w:name w:val="5E01EB70942D44149852AEDB4E4226CC9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F4885BA1696417B8ADC4A7A9D8EC8B717">
    <w:name w:val="CF4885BA1696417B8ADC4A7A9D8EC8B717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FCB9CC9A2B4128BAD7FC8EDFF5B33916">
    <w:name w:val="C5FCB9CC9A2B4128BAD7FC8EDFF5B33916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B42282713BC4D808A42590A9708D17314">
    <w:name w:val="EB42282713BC4D808A42590A9708D17314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4BD3E2BEAAB4EC087BA8361E1B1750A8">
    <w:name w:val="24BD3E2BEAAB4EC087BA8361E1B1750A8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1ECA75EC9894DA38E21AE514441017C7">
    <w:name w:val="31ECA75EC9894DA38E21AE514441017C7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CC4862B7E1840EA952051315381BAA55">
    <w:name w:val="1CC4862B7E1840EA952051315381BAA55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E01EB70942D44149852AEDB4E4226CC10">
    <w:name w:val="5E01EB70942D44149852AEDB4E4226CC10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F4885BA1696417B8ADC4A7A9D8EC8B718">
    <w:name w:val="CF4885BA1696417B8ADC4A7A9D8EC8B718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FCB9CC9A2B4128BAD7FC8EDFF5B33917">
    <w:name w:val="C5FCB9CC9A2B4128BAD7FC8EDFF5B33917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B42282713BC4D808A42590A9708D17315">
    <w:name w:val="EB42282713BC4D808A42590A9708D17315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4BD3E2BEAAB4EC087BA8361E1B1750A9">
    <w:name w:val="24BD3E2BEAAB4EC087BA8361E1B1750A9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1ECA75EC9894DA38E21AE514441017C8">
    <w:name w:val="31ECA75EC9894DA38E21AE514441017C8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CC4862B7E1840EA952051315381BAA56">
    <w:name w:val="1CC4862B7E1840EA952051315381BAA56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E01EB70942D44149852AEDB4E4226CC11">
    <w:name w:val="5E01EB70942D44149852AEDB4E4226CC11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E68D62E165A4AA3B39C3A78475F1C8A">
    <w:name w:val="9E68D62E165A4AA3B39C3A78475F1C8A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F4885BA1696417B8ADC4A7A9D8EC8B719">
    <w:name w:val="CF4885BA1696417B8ADC4A7A9D8EC8B719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FCB9CC9A2B4128BAD7FC8EDFF5B33918">
    <w:name w:val="C5FCB9CC9A2B4128BAD7FC8EDFF5B33918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B42282713BC4D808A42590A9708D17316">
    <w:name w:val="EB42282713BC4D808A42590A9708D17316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4BD3E2BEAAB4EC087BA8361E1B1750A10">
    <w:name w:val="24BD3E2BEAAB4EC087BA8361E1B1750A10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1ECA75EC9894DA38E21AE514441017C9">
    <w:name w:val="31ECA75EC9894DA38E21AE514441017C9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CC4862B7E1840EA952051315381BAA57">
    <w:name w:val="1CC4862B7E1840EA952051315381BAA57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E01EB70942D44149852AEDB4E4226CC12">
    <w:name w:val="5E01EB70942D44149852AEDB4E4226CC12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E68D62E165A4AA3B39C3A78475F1C8A1">
    <w:name w:val="9E68D62E165A4AA3B39C3A78475F1C8A1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F4885BA1696417B8ADC4A7A9D8EC8B720">
    <w:name w:val="CF4885BA1696417B8ADC4A7A9D8EC8B720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FCB9CC9A2B4128BAD7FC8EDFF5B33919">
    <w:name w:val="C5FCB9CC9A2B4128BAD7FC8EDFF5B33919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B42282713BC4D808A42590A9708D17317">
    <w:name w:val="EB42282713BC4D808A42590A9708D17317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4BD3E2BEAAB4EC087BA8361E1B1750A11">
    <w:name w:val="24BD3E2BEAAB4EC087BA8361E1B1750A11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1ECA75EC9894DA38E21AE514441017C10">
    <w:name w:val="31ECA75EC9894DA38E21AE514441017C10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CC4862B7E1840EA952051315381BAA58">
    <w:name w:val="1CC4862B7E1840EA952051315381BAA58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DBA6D0344245FA80D016791F1B7AA7">
    <w:name w:val="1ADBA6D0344245FA80D016791F1B7AA7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E01EB70942D44149852AEDB4E4226CC13">
    <w:name w:val="5E01EB70942D44149852AEDB4E4226CC13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E68D62E165A4AA3B39C3A78475F1C8A2">
    <w:name w:val="9E68D62E165A4AA3B39C3A78475F1C8A2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F4885BA1696417B8ADC4A7A9D8EC8B721">
    <w:name w:val="CF4885BA1696417B8ADC4A7A9D8EC8B721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FCB9CC9A2B4128BAD7FC8EDFF5B33920">
    <w:name w:val="C5FCB9CC9A2B4128BAD7FC8EDFF5B33920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B42282713BC4D808A42590A9708D17318">
    <w:name w:val="EB42282713BC4D808A42590A9708D17318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4BD3E2BEAAB4EC087BA8361E1B1750A12">
    <w:name w:val="24BD3E2BEAAB4EC087BA8361E1B1750A12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1ECA75EC9894DA38E21AE514441017C11">
    <w:name w:val="31ECA75EC9894DA38E21AE514441017C11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CC4862B7E1840EA952051315381BAA59">
    <w:name w:val="1CC4862B7E1840EA952051315381BAA59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DBA6D0344245FA80D016791F1B7AA71">
    <w:name w:val="1ADBA6D0344245FA80D016791F1B7AA71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E01EB70942D44149852AEDB4E4226CC14">
    <w:name w:val="5E01EB70942D44149852AEDB4E4226CC14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E68D62E165A4AA3B39C3A78475F1C8A3">
    <w:name w:val="9E68D62E165A4AA3B39C3A78475F1C8A3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23929A72017406A8CE74AD0B5F345FD">
    <w:name w:val="023929A72017406A8CE74AD0B5F345FD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F4885BA1696417B8ADC4A7A9D8EC8B722">
    <w:name w:val="CF4885BA1696417B8ADC4A7A9D8EC8B722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FCB9CC9A2B4128BAD7FC8EDFF5B33921">
    <w:name w:val="C5FCB9CC9A2B4128BAD7FC8EDFF5B33921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B42282713BC4D808A42590A9708D17319">
    <w:name w:val="EB42282713BC4D808A42590A9708D17319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4BD3E2BEAAB4EC087BA8361E1B1750A13">
    <w:name w:val="24BD3E2BEAAB4EC087BA8361E1B1750A13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1ECA75EC9894DA38E21AE514441017C12">
    <w:name w:val="31ECA75EC9894DA38E21AE514441017C12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CC4862B7E1840EA952051315381BAA510">
    <w:name w:val="1CC4862B7E1840EA952051315381BAA510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DBA6D0344245FA80D016791F1B7AA72">
    <w:name w:val="1ADBA6D0344245FA80D016791F1B7AA72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E01EB70942D44149852AEDB4E4226CC15">
    <w:name w:val="5E01EB70942D44149852AEDB4E4226CC15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E68D62E165A4AA3B39C3A78475F1C8A4">
    <w:name w:val="9E68D62E165A4AA3B39C3A78475F1C8A4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23929A72017406A8CE74AD0B5F345FD1">
    <w:name w:val="023929A72017406A8CE74AD0B5F345FD1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6BF1E2FA25546B5A5615D374910FFB2">
    <w:name w:val="E6BF1E2FA25546B5A5615D374910FFB2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F4885BA1696417B8ADC4A7A9D8EC8B723">
    <w:name w:val="CF4885BA1696417B8ADC4A7A9D8EC8B723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FCB9CC9A2B4128BAD7FC8EDFF5B33922">
    <w:name w:val="C5FCB9CC9A2B4128BAD7FC8EDFF5B33922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B42282713BC4D808A42590A9708D17320">
    <w:name w:val="EB42282713BC4D808A42590A9708D17320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4BD3E2BEAAB4EC087BA8361E1B1750A14">
    <w:name w:val="24BD3E2BEAAB4EC087BA8361E1B1750A14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1ECA75EC9894DA38E21AE514441017C13">
    <w:name w:val="31ECA75EC9894DA38E21AE514441017C13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CC4862B7E1840EA952051315381BAA511">
    <w:name w:val="1CC4862B7E1840EA952051315381BAA511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DBA6D0344245FA80D016791F1B7AA73">
    <w:name w:val="1ADBA6D0344245FA80D016791F1B7AA73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E01EB70942D44149852AEDB4E4226CC16">
    <w:name w:val="5E01EB70942D44149852AEDB4E4226CC16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E68D62E165A4AA3B39C3A78475F1C8A5">
    <w:name w:val="9E68D62E165A4AA3B39C3A78475F1C8A5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23929A72017406A8CE74AD0B5F345FD2">
    <w:name w:val="023929A72017406A8CE74AD0B5F345FD2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6BF1E2FA25546B5A5615D374910FFB21">
    <w:name w:val="E6BF1E2FA25546B5A5615D374910FFB21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2E1D253E89E4FDD9F2C079F4A62EF3F">
    <w:name w:val="22E1D253E89E4FDD9F2C079F4A62EF3F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F4885BA1696417B8ADC4A7A9D8EC8B724">
    <w:name w:val="CF4885BA1696417B8ADC4A7A9D8EC8B724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FCB9CC9A2B4128BAD7FC8EDFF5B33923">
    <w:name w:val="C5FCB9CC9A2B4128BAD7FC8EDFF5B33923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B42282713BC4D808A42590A9708D17321">
    <w:name w:val="EB42282713BC4D808A42590A9708D17321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4BD3E2BEAAB4EC087BA8361E1B1750A15">
    <w:name w:val="24BD3E2BEAAB4EC087BA8361E1B1750A15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1ECA75EC9894DA38E21AE514441017C14">
    <w:name w:val="31ECA75EC9894DA38E21AE514441017C14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CC4862B7E1840EA952051315381BAA512">
    <w:name w:val="1CC4862B7E1840EA952051315381BAA512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DBA6D0344245FA80D016791F1B7AA74">
    <w:name w:val="1ADBA6D0344245FA80D016791F1B7AA74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E01EB70942D44149852AEDB4E4226CC17">
    <w:name w:val="5E01EB70942D44149852AEDB4E4226CC17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E68D62E165A4AA3B39C3A78475F1C8A6">
    <w:name w:val="9E68D62E165A4AA3B39C3A78475F1C8A6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23929A72017406A8CE74AD0B5F345FD3">
    <w:name w:val="023929A72017406A8CE74AD0B5F345FD3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6BF1E2FA25546B5A5615D374910FFB22">
    <w:name w:val="E6BF1E2FA25546B5A5615D374910FFB22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2E1D253E89E4FDD9F2C079F4A62EF3F1">
    <w:name w:val="22E1D253E89E4FDD9F2C079F4A62EF3F1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4C6198AC065454B8F4A1436D7A16ADC">
    <w:name w:val="C4C6198AC065454B8F4A1436D7A16ADC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6A55EDA80514D018F025B32999070FC">
    <w:name w:val="96A55EDA80514D018F025B32999070FC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877736A5A5247E885394444319F29B2">
    <w:name w:val="9877736A5A5247E885394444319F29B2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39C3AD78DA14D97A0BF177FE6B322AB">
    <w:name w:val="139C3AD78DA14D97A0BF177FE6B322AB"/>
    <w:rsid w:val="009D2C3D"/>
  </w:style>
  <w:style w:type="paragraph" w:customStyle="1" w:styleId="041801CB33654F83A03B0B273E435193">
    <w:name w:val="041801CB33654F83A03B0B273E435193"/>
    <w:rsid w:val="009D2C3D"/>
  </w:style>
  <w:style w:type="paragraph" w:customStyle="1" w:styleId="FE74537B61AA495AACE32DDDD1A70EC2">
    <w:name w:val="FE74537B61AA495AACE32DDDD1A70EC2"/>
    <w:rsid w:val="009D2C3D"/>
  </w:style>
  <w:style w:type="paragraph" w:customStyle="1" w:styleId="5F77742E64254BE087D016D5F4366048">
    <w:name w:val="5F77742E64254BE087D016D5F4366048"/>
    <w:rsid w:val="009D2C3D"/>
  </w:style>
  <w:style w:type="paragraph" w:customStyle="1" w:styleId="CF4885BA1696417B8ADC4A7A9D8EC8B725">
    <w:name w:val="CF4885BA1696417B8ADC4A7A9D8EC8B725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FCB9CC9A2B4128BAD7FC8EDFF5B33924">
    <w:name w:val="C5FCB9CC9A2B4128BAD7FC8EDFF5B33924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B42282713BC4D808A42590A9708D17322">
    <w:name w:val="EB42282713BC4D808A42590A9708D17322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4BD3E2BEAAB4EC087BA8361E1B1750A16">
    <w:name w:val="24BD3E2BEAAB4EC087BA8361E1B1750A16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1ECA75EC9894DA38E21AE514441017C15">
    <w:name w:val="31ECA75EC9894DA38E21AE514441017C15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CC4862B7E1840EA952051315381BAA513">
    <w:name w:val="1CC4862B7E1840EA952051315381BAA513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DBA6D0344245FA80D016791F1B7AA75">
    <w:name w:val="1ADBA6D0344245FA80D016791F1B7AA75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E01EB70942D44149852AEDB4E4226CC18">
    <w:name w:val="5E01EB70942D44149852AEDB4E4226CC18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E68D62E165A4AA3B39C3A78475F1C8A7">
    <w:name w:val="9E68D62E165A4AA3B39C3A78475F1C8A7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23929A72017406A8CE74AD0B5F345FD4">
    <w:name w:val="023929A72017406A8CE74AD0B5F345FD4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823CC97D47C470B8624D1D62E6F2772">
    <w:name w:val="3823CC97D47C470B8624D1D62E6F2772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39C3AD78DA14D97A0BF177FE6B322AB1">
    <w:name w:val="139C3AD78DA14D97A0BF177FE6B322AB1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41801CB33654F83A03B0B273E4351931">
    <w:name w:val="041801CB33654F83A03B0B273E4351931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E74537B61AA495AACE32DDDD1A70EC21">
    <w:name w:val="FE74537B61AA495AACE32DDDD1A70EC21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F77742E64254BE087D016D5F43660481">
    <w:name w:val="5F77742E64254BE087D016D5F43660481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6BF1E2FA25546B5A5615D374910FFB23">
    <w:name w:val="E6BF1E2FA25546B5A5615D374910FFB23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2E1D253E89E4FDD9F2C079F4A62EF3F2">
    <w:name w:val="22E1D253E89E4FDD9F2C079F4A62EF3F2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4C6198AC065454B8F4A1436D7A16ADC1">
    <w:name w:val="C4C6198AC065454B8F4A1436D7A16ADC1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6A55EDA80514D018F025B32999070FC1">
    <w:name w:val="96A55EDA80514D018F025B32999070FC1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877736A5A5247E885394444319F29B21">
    <w:name w:val="9877736A5A5247E885394444319F29B21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F4885BA1696417B8ADC4A7A9D8EC8B726">
    <w:name w:val="CF4885BA1696417B8ADC4A7A9D8EC8B726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FCB9CC9A2B4128BAD7FC8EDFF5B33925">
    <w:name w:val="C5FCB9CC9A2B4128BAD7FC8EDFF5B33925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B42282713BC4D808A42590A9708D17323">
    <w:name w:val="EB42282713BC4D808A42590A9708D17323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4BD3E2BEAAB4EC087BA8361E1B1750A17">
    <w:name w:val="24BD3E2BEAAB4EC087BA8361E1B1750A17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1ECA75EC9894DA38E21AE514441017C16">
    <w:name w:val="31ECA75EC9894DA38E21AE514441017C16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CC4862B7E1840EA952051315381BAA514">
    <w:name w:val="1CC4862B7E1840EA952051315381BAA514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DBA6D0344245FA80D016791F1B7AA76">
    <w:name w:val="1ADBA6D0344245FA80D016791F1B7AA76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E01EB70942D44149852AEDB4E4226CC19">
    <w:name w:val="5E01EB70942D44149852AEDB4E4226CC19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E68D62E165A4AA3B39C3A78475F1C8A8">
    <w:name w:val="9E68D62E165A4AA3B39C3A78475F1C8A8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23929A72017406A8CE74AD0B5F345FD5">
    <w:name w:val="023929A72017406A8CE74AD0B5F345FD5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823CC97D47C470B8624D1D62E6F27721">
    <w:name w:val="3823CC97D47C470B8624D1D62E6F27721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39C3AD78DA14D97A0BF177FE6B322AB2">
    <w:name w:val="139C3AD78DA14D97A0BF177FE6B322AB2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41801CB33654F83A03B0B273E4351932">
    <w:name w:val="041801CB33654F83A03B0B273E4351932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E74537B61AA495AACE32DDDD1A70EC22">
    <w:name w:val="FE74537B61AA495AACE32DDDD1A70EC22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F77742E64254BE087D016D5F43660482">
    <w:name w:val="5F77742E64254BE087D016D5F43660482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9C09E497173450A879784C19175E20E">
    <w:name w:val="99C09E497173450A879784C19175E20E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21C805A4EA44398BB397ADACD9CC5BC">
    <w:name w:val="621C805A4EA44398BB397ADACD9CC5BC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5643690F404433983E03B5A6089167B">
    <w:name w:val="95643690F404433983E03B5A6089167B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C65CCFED99B4BE4B564A26DC283F0C0">
    <w:name w:val="9C65CCFED99B4BE4B564A26DC283F0C0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8AE4C53649BB4D1F9E2753C2A6953BFF">
    <w:name w:val="8AE4C53649BB4D1F9E2753C2A6953BFF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6BF1E2FA25546B5A5615D374910FFB24">
    <w:name w:val="E6BF1E2FA25546B5A5615D374910FFB24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2E1D253E89E4FDD9F2C079F4A62EF3F3">
    <w:name w:val="22E1D253E89E4FDD9F2C079F4A62EF3F3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4C6198AC065454B8F4A1436D7A16ADC2">
    <w:name w:val="C4C6198AC065454B8F4A1436D7A16ADC2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6A55EDA80514D018F025B32999070FC2">
    <w:name w:val="96A55EDA80514D018F025B32999070FC2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877736A5A5247E885394444319F29B22">
    <w:name w:val="9877736A5A5247E885394444319F29B22"/>
    <w:rsid w:val="009D2C3D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F4885BA1696417B8ADC4A7A9D8EC8B727">
    <w:name w:val="CF4885BA1696417B8ADC4A7A9D8EC8B72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FCB9CC9A2B4128BAD7FC8EDFF5B33926">
    <w:name w:val="C5FCB9CC9A2B4128BAD7FC8EDFF5B3392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B42282713BC4D808A42590A9708D17324">
    <w:name w:val="EB42282713BC4D808A42590A9708D1732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4BD3E2BEAAB4EC087BA8361E1B1750A18">
    <w:name w:val="24BD3E2BEAAB4EC087BA8361E1B1750A1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1ECA75EC9894DA38E21AE514441017C17">
    <w:name w:val="31ECA75EC9894DA38E21AE514441017C1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CC4862B7E1840EA952051315381BAA515">
    <w:name w:val="1CC4862B7E1840EA952051315381BAA51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DBA6D0344245FA80D016791F1B7AA77">
    <w:name w:val="1ADBA6D0344245FA80D016791F1B7AA7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E01EB70942D44149852AEDB4E4226CC20">
    <w:name w:val="5E01EB70942D44149852AEDB4E4226CC2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E68D62E165A4AA3B39C3A78475F1C8A9">
    <w:name w:val="9E68D62E165A4AA3B39C3A78475F1C8A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23929A72017406A8CE74AD0B5F345FD6">
    <w:name w:val="023929A72017406A8CE74AD0B5F345FD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823CC97D47C470B8624D1D62E6F27722">
    <w:name w:val="3823CC97D47C470B8624D1D62E6F2772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39C3AD78DA14D97A0BF177FE6B322AB3">
    <w:name w:val="139C3AD78DA14D97A0BF177FE6B322AB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41801CB33654F83A03B0B273E4351933">
    <w:name w:val="041801CB33654F83A03B0B273E435193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E74537B61AA495AACE32DDDD1A70EC23">
    <w:name w:val="FE74537B61AA495AACE32DDDD1A70EC2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F77742E64254BE087D016D5F43660483">
    <w:name w:val="5F77742E64254BE087D016D5F4366048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9C09E497173450A879784C19175E20E1">
    <w:name w:val="99C09E497173450A879784C19175E20E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21C805A4EA44398BB397ADACD9CC5BC1">
    <w:name w:val="621C805A4EA44398BB397ADACD9CC5BC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5643690F404433983E03B5A6089167B1">
    <w:name w:val="95643690F404433983E03B5A6089167B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C65CCFED99B4BE4B564A26DC283F0C01">
    <w:name w:val="9C65CCFED99B4BE4B564A26DC283F0C0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8AE4C53649BB4D1F9E2753C2A6953BFF1">
    <w:name w:val="8AE4C53649BB4D1F9E2753C2A6953BFF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6BF1E2FA25546B5A5615D374910FFB25">
    <w:name w:val="E6BF1E2FA25546B5A5615D374910FFB2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2E1D253E89E4FDD9F2C079F4A62EF3F4">
    <w:name w:val="22E1D253E89E4FDD9F2C079F4A62EF3F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4C6198AC065454B8F4A1436D7A16ADC3">
    <w:name w:val="C4C6198AC065454B8F4A1436D7A16ADC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6A55EDA80514D018F025B32999070FC3">
    <w:name w:val="96A55EDA80514D018F025B32999070FC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877736A5A5247E885394444319F29B23">
    <w:name w:val="9877736A5A5247E885394444319F29B2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73B304180A64B82B52840297685FBAD">
    <w:name w:val="A73B304180A64B82B52840297685FBAD"/>
    <w:rsid w:val="00870B8E"/>
  </w:style>
  <w:style w:type="paragraph" w:customStyle="1" w:styleId="2C11807608A84C33BC993AAE5E45D6AC">
    <w:name w:val="2C11807608A84C33BC993AAE5E45D6AC"/>
    <w:rsid w:val="00870B8E"/>
  </w:style>
  <w:style w:type="paragraph" w:customStyle="1" w:styleId="CF4885BA1696417B8ADC4A7A9D8EC8B728">
    <w:name w:val="CF4885BA1696417B8ADC4A7A9D8EC8B72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FCB9CC9A2B4128BAD7FC8EDFF5B33927">
    <w:name w:val="C5FCB9CC9A2B4128BAD7FC8EDFF5B3392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B42282713BC4D808A42590A9708D17325">
    <w:name w:val="EB42282713BC4D808A42590A9708D1732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4BD3E2BEAAB4EC087BA8361E1B1750A19">
    <w:name w:val="24BD3E2BEAAB4EC087BA8361E1B1750A1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1ECA75EC9894DA38E21AE514441017C18">
    <w:name w:val="31ECA75EC9894DA38E21AE514441017C1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CC4862B7E1840EA952051315381BAA516">
    <w:name w:val="1CC4862B7E1840EA952051315381BAA51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DBA6D0344245FA80D016791F1B7AA78">
    <w:name w:val="1ADBA6D0344245FA80D016791F1B7AA7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E01EB70942D44149852AEDB4E4226CC21">
    <w:name w:val="5E01EB70942D44149852AEDB4E4226CC2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E68D62E165A4AA3B39C3A78475F1C8A10">
    <w:name w:val="9E68D62E165A4AA3B39C3A78475F1C8A1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23929A72017406A8CE74AD0B5F345FD7">
    <w:name w:val="023929A72017406A8CE74AD0B5F345FD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823CC97D47C470B8624D1D62E6F27723">
    <w:name w:val="3823CC97D47C470B8624D1D62E6F2772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39C3AD78DA14D97A0BF177FE6B322AB4">
    <w:name w:val="139C3AD78DA14D97A0BF177FE6B322AB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41801CB33654F83A03B0B273E4351934">
    <w:name w:val="041801CB33654F83A03B0B273E435193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E74537B61AA495AACE32DDDD1A70EC24">
    <w:name w:val="FE74537B61AA495AACE32DDDD1A70EC2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F77742E64254BE087D016D5F43660484">
    <w:name w:val="5F77742E64254BE087D016D5F4366048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9C09E497173450A879784C19175E20E2">
    <w:name w:val="99C09E497173450A879784C19175E20E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6BF1E2FA25546B5A5615D374910FFB26">
    <w:name w:val="E6BF1E2FA25546B5A5615D374910FFB2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2E1D253E89E4FDD9F2C079F4A62EF3F5">
    <w:name w:val="22E1D253E89E4FDD9F2C079F4A62EF3F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4C6198AC065454B8F4A1436D7A16ADC4">
    <w:name w:val="C4C6198AC065454B8F4A1436D7A16ADC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6A55EDA80514D018F025B32999070FC4">
    <w:name w:val="96A55EDA80514D018F025B32999070FC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877736A5A5247E885394444319F29B24">
    <w:name w:val="9877736A5A5247E885394444319F29B2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786A175FF2764A938FCDC92DE66AACC1">
    <w:name w:val="786A175FF2764A938FCDC92DE66AACC1"/>
    <w:rsid w:val="00870B8E"/>
  </w:style>
  <w:style w:type="paragraph" w:customStyle="1" w:styleId="96BFDD9E637E4DBBA797F3610120EC68">
    <w:name w:val="96BFDD9E637E4DBBA797F3610120EC68"/>
    <w:rsid w:val="00870B8E"/>
  </w:style>
  <w:style w:type="paragraph" w:customStyle="1" w:styleId="8D6BF17857684825B24FA5EA4FBEBB0C">
    <w:name w:val="8D6BF17857684825B24FA5EA4FBEBB0C"/>
    <w:rsid w:val="00870B8E"/>
  </w:style>
  <w:style w:type="paragraph" w:customStyle="1" w:styleId="2B3B02FA61F342399B3249A0B48830A0">
    <w:name w:val="2B3B02FA61F342399B3249A0B48830A0"/>
    <w:rsid w:val="00870B8E"/>
  </w:style>
  <w:style w:type="paragraph" w:customStyle="1" w:styleId="A8582009E02A4E10A2D03CF2CC0774F0">
    <w:name w:val="A8582009E02A4E10A2D03CF2CC0774F0"/>
    <w:rsid w:val="00870B8E"/>
  </w:style>
  <w:style w:type="paragraph" w:customStyle="1" w:styleId="259D6B797B40426FAB9539D564E919C2">
    <w:name w:val="259D6B797B40426FAB9539D564E919C2"/>
    <w:rsid w:val="00870B8E"/>
  </w:style>
  <w:style w:type="paragraph" w:customStyle="1" w:styleId="AFC8DF5660DC417EAD2655612C7E61A6">
    <w:name w:val="AFC8DF5660DC417EAD2655612C7E61A6"/>
    <w:rsid w:val="00870B8E"/>
  </w:style>
  <w:style w:type="paragraph" w:customStyle="1" w:styleId="AE578AE7F4454898984AF341E482AD7A">
    <w:name w:val="AE578AE7F4454898984AF341E482AD7A"/>
    <w:rsid w:val="00870B8E"/>
  </w:style>
  <w:style w:type="paragraph" w:customStyle="1" w:styleId="F98593098AA5499A8C6E460671585860">
    <w:name w:val="F98593098AA5499A8C6E460671585860"/>
    <w:rsid w:val="00870B8E"/>
  </w:style>
  <w:style w:type="paragraph" w:customStyle="1" w:styleId="DA030043EADF4E46954FC4983A0AB4D3">
    <w:name w:val="DA030043EADF4E46954FC4983A0AB4D3"/>
    <w:rsid w:val="00870B8E"/>
  </w:style>
  <w:style w:type="paragraph" w:customStyle="1" w:styleId="081E711973DB40389F5291644929BD0B">
    <w:name w:val="081E711973DB40389F5291644929BD0B"/>
    <w:rsid w:val="00870B8E"/>
  </w:style>
  <w:style w:type="paragraph" w:customStyle="1" w:styleId="1A7B77EB65314464814205DF1BE5C391">
    <w:name w:val="1A7B77EB65314464814205DF1BE5C391"/>
    <w:rsid w:val="00870B8E"/>
  </w:style>
  <w:style w:type="paragraph" w:customStyle="1" w:styleId="BF8D52813EF94E3D9029201ABA91E02D">
    <w:name w:val="BF8D52813EF94E3D9029201ABA91E02D"/>
    <w:rsid w:val="00870B8E"/>
  </w:style>
  <w:style w:type="paragraph" w:customStyle="1" w:styleId="CF4885BA1696417B8ADC4A7A9D8EC8B729">
    <w:name w:val="CF4885BA1696417B8ADC4A7A9D8EC8B72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FCB9CC9A2B4128BAD7FC8EDFF5B33928">
    <w:name w:val="C5FCB9CC9A2B4128BAD7FC8EDFF5B3392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B42282713BC4D808A42590A9708D17326">
    <w:name w:val="EB42282713BC4D808A42590A9708D1732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4BD3E2BEAAB4EC087BA8361E1B1750A20">
    <w:name w:val="24BD3E2BEAAB4EC087BA8361E1B1750A2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1ECA75EC9894DA38E21AE514441017C19">
    <w:name w:val="31ECA75EC9894DA38E21AE514441017C1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CC4862B7E1840EA952051315381BAA517">
    <w:name w:val="1CC4862B7E1840EA952051315381BAA51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DBA6D0344245FA80D016791F1B7AA79">
    <w:name w:val="1ADBA6D0344245FA80D016791F1B7AA7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E01EB70942D44149852AEDB4E4226CC22">
    <w:name w:val="5E01EB70942D44149852AEDB4E4226CC2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E68D62E165A4AA3B39C3A78475F1C8A11">
    <w:name w:val="9E68D62E165A4AA3B39C3A78475F1C8A1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23929A72017406A8CE74AD0B5F345FD8">
    <w:name w:val="023929A72017406A8CE74AD0B5F345FD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823CC97D47C470B8624D1D62E6F27724">
    <w:name w:val="3823CC97D47C470B8624D1D62E6F2772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39C3AD78DA14D97A0BF177FE6B322AB5">
    <w:name w:val="139C3AD78DA14D97A0BF177FE6B322AB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41801CB33654F83A03B0B273E4351935">
    <w:name w:val="041801CB33654F83A03B0B273E435193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E74537B61AA495AACE32DDDD1A70EC25">
    <w:name w:val="FE74537B61AA495AACE32DDDD1A70EC2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F77742E64254BE087D016D5F43660485">
    <w:name w:val="5F77742E64254BE087D016D5F4366048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9C09E497173450A879784C19175E20E3">
    <w:name w:val="99C09E497173450A879784C19175E20E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DA030043EADF4E46954FC4983A0AB4D31">
    <w:name w:val="DA030043EADF4E46954FC4983A0AB4D3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81E711973DB40389F5291644929BD0B1">
    <w:name w:val="081E711973DB40389F5291644929BD0B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7B77EB65314464814205DF1BE5C3911">
    <w:name w:val="1A7B77EB65314464814205DF1BE5C391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F8D52813EF94E3D9029201ABA91E02D1">
    <w:name w:val="BF8D52813EF94E3D9029201ABA91E02D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DEED228D2114E49BD88D205D9805F5D">
    <w:name w:val="2DEED228D2114E49BD88D205D9805F5D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6BF1E2FA25546B5A5615D374910FFB27">
    <w:name w:val="E6BF1E2FA25546B5A5615D374910FFB2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2E1D253E89E4FDD9F2C079F4A62EF3F6">
    <w:name w:val="22E1D253E89E4FDD9F2C079F4A62EF3F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4C6198AC065454B8F4A1436D7A16ADC5">
    <w:name w:val="C4C6198AC065454B8F4A1436D7A16ADC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6A55EDA80514D018F025B32999070FC5">
    <w:name w:val="96A55EDA80514D018F025B32999070FC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877736A5A5247E885394444319F29B25">
    <w:name w:val="9877736A5A5247E885394444319F29B2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8803E750A5B44B187B06F8FB6E094D2">
    <w:name w:val="C8803E750A5B44B187B06F8FB6E094D2"/>
    <w:rsid w:val="00870B8E"/>
  </w:style>
  <w:style w:type="paragraph" w:customStyle="1" w:styleId="67CBE4396A5B4243BF3DE2FDA788AD00">
    <w:name w:val="67CBE4396A5B4243BF3DE2FDA788AD00"/>
    <w:rsid w:val="00870B8E"/>
  </w:style>
  <w:style w:type="paragraph" w:customStyle="1" w:styleId="FC5A60E6497C46488CB790DB454A08E1">
    <w:name w:val="FC5A60E6497C46488CB790DB454A08E1"/>
    <w:rsid w:val="00870B8E"/>
  </w:style>
  <w:style w:type="paragraph" w:customStyle="1" w:styleId="401CCE8969074FDA8429C9592727AB1A">
    <w:name w:val="401CCE8969074FDA8429C9592727AB1A"/>
    <w:rsid w:val="00870B8E"/>
  </w:style>
  <w:style w:type="paragraph" w:customStyle="1" w:styleId="9F4456BFF24F45B993B4CDCB024A2233">
    <w:name w:val="9F4456BFF24F45B993B4CDCB024A2233"/>
    <w:rsid w:val="00870B8E"/>
  </w:style>
  <w:style w:type="paragraph" w:customStyle="1" w:styleId="F033EA83DE7742E7A702BA6F8793BE13">
    <w:name w:val="F033EA83DE7742E7A702BA6F8793BE13"/>
    <w:rsid w:val="00870B8E"/>
  </w:style>
  <w:style w:type="paragraph" w:customStyle="1" w:styleId="C4062BE9A44C4E6EA202906E7211FB04">
    <w:name w:val="C4062BE9A44C4E6EA202906E7211FB04"/>
    <w:rsid w:val="00870B8E"/>
  </w:style>
  <w:style w:type="paragraph" w:customStyle="1" w:styleId="CD0A79D1AB3A4F9A9E4DBCA5B8DA6277">
    <w:name w:val="CD0A79D1AB3A4F9A9E4DBCA5B8DA6277"/>
    <w:rsid w:val="00870B8E"/>
  </w:style>
  <w:style w:type="paragraph" w:customStyle="1" w:styleId="44DD9935203F409AB4EBBFB56A47936A">
    <w:name w:val="44DD9935203F409AB4EBBFB56A47936A"/>
    <w:rsid w:val="00870B8E"/>
  </w:style>
  <w:style w:type="paragraph" w:customStyle="1" w:styleId="690550B4803947C18E8D062C52684D55">
    <w:name w:val="690550B4803947C18E8D062C52684D55"/>
    <w:rsid w:val="00870B8E"/>
  </w:style>
  <w:style w:type="paragraph" w:customStyle="1" w:styleId="E0EFF886314E402BAE33FEA8E1B1DCEE">
    <w:name w:val="E0EFF886314E402BAE33FEA8E1B1DCEE"/>
    <w:rsid w:val="00870B8E"/>
  </w:style>
  <w:style w:type="paragraph" w:customStyle="1" w:styleId="89057594EAF84DDCB40D29121C245B65">
    <w:name w:val="89057594EAF84DDCB40D29121C245B65"/>
    <w:rsid w:val="00870B8E"/>
  </w:style>
  <w:style w:type="paragraph" w:customStyle="1" w:styleId="A219DA7B6E0442A09A9021F7D296190D">
    <w:name w:val="A219DA7B6E0442A09A9021F7D296190D"/>
    <w:rsid w:val="00870B8E"/>
  </w:style>
  <w:style w:type="paragraph" w:customStyle="1" w:styleId="E2E49704DC8D4196949A45C29FCCFCE1">
    <w:name w:val="E2E49704DC8D4196949A45C29FCCFCE1"/>
    <w:rsid w:val="00870B8E"/>
  </w:style>
  <w:style w:type="paragraph" w:customStyle="1" w:styleId="CF4885BA1696417B8ADC4A7A9D8EC8B730">
    <w:name w:val="CF4885BA1696417B8ADC4A7A9D8EC8B73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FCB9CC9A2B4128BAD7FC8EDFF5B33929">
    <w:name w:val="C5FCB9CC9A2B4128BAD7FC8EDFF5B3392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B42282713BC4D808A42590A9708D17327">
    <w:name w:val="EB42282713BC4D808A42590A9708D1732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4BD3E2BEAAB4EC087BA8361E1B1750A21">
    <w:name w:val="24BD3E2BEAAB4EC087BA8361E1B1750A2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1ECA75EC9894DA38E21AE514441017C20">
    <w:name w:val="31ECA75EC9894DA38E21AE514441017C2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CC4862B7E1840EA952051315381BAA518">
    <w:name w:val="1CC4862B7E1840EA952051315381BAA51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DBA6D0344245FA80D016791F1B7AA710">
    <w:name w:val="1ADBA6D0344245FA80D016791F1B7AA71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E01EB70942D44149852AEDB4E4226CC23">
    <w:name w:val="5E01EB70942D44149852AEDB4E4226CC2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E68D62E165A4AA3B39C3A78475F1C8A12">
    <w:name w:val="9E68D62E165A4AA3B39C3A78475F1C8A1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23929A72017406A8CE74AD0B5F345FD9">
    <w:name w:val="023929A72017406A8CE74AD0B5F345FD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90550B4803947C18E8D062C52684D551">
    <w:name w:val="690550B4803947C18E8D062C52684D55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0EFF886314E402BAE33FEA8E1B1DCEE1">
    <w:name w:val="E0EFF886314E402BAE33FEA8E1B1DCEE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89057594EAF84DDCB40D29121C245B651">
    <w:name w:val="89057594EAF84DDCB40D29121C245B65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219DA7B6E0442A09A9021F7D296190D1">
    <w:name w:val="A219DA7B6E0442A09A9021F7D296190D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2E49704DC8D4196949A45C29FCCFCE11">
    <w:name w:val="E2E49704DC8D4196949A45C29FCCFCE1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823CC97D47C470B8624D1D62E6F27725">
    <w:name w:val="3823CC97D47C470B8624D1D62E6F2772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39C3AD78DA14D97A0BF177FE6B322AB6">
    <w:name w:val="139C3AD78DA14D97A0BF177FE6B322AB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41801CB33654F83A03B0B273E4351936">
    <w:name w:val="041801CB33654F83A03B0B273E435193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E74537B61AA495AACE32DDDD1A70EC26">
    <w:name w:val="FE74537B61AA495AACE32DDDD1A70EC2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F77742E64254BE087D016D5F43660486">
    <w:name w:val="5F77742E64254BE087D016D5F4366048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9C09E497173450A879784C19175E20E4">
    <w:name w:val="99C09E497173450A879784C19175E20E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DA030043EADF4E46954FC4983A0AB4D32">
    <w:name w:val="DA030043EADF4E46954FC4983A0AB4D3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81E711973DB40389F5291644929BD0B2">
    <w:name w:val="081E711973DB40389F5291644929BD0B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7B77EB65314464814205DF1BE5C3912">
    <w:name w:val="1A7B77EB65314464814205DF1BE5C391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F8D52813EF94E3D9029201ABA91E02D2">
    <w:name w:val="BF8D52813EF94E3D9029201ABA91E02D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DEED228D2114E49BD88D205D9805F5D1">
    <w:name w:val="2DEED228D2114E49BD88D205D9805F5D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8803E750A5B44B187B06F8FB6E094D21">
    <w:name w:val="C8803E750A5B44B187B06F8FB6E094D2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7CBE4396A5B4243BF3DE2FDA788AD001">
    <w:name w:val="67CBE4396A5B4243BF3DE2FDA788AD00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C5A60E6497C46488CB790DB454A08E11">
    <w:name w:val="FC5A60E6497C46488CB790DB454A08E1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01CCE8969074FDA8429C9592727AB1A1">
    <w:name w:val="401CCE8969074FDA8429C9592727AB1A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F4456BFF24F45B993B4CDCB024A22331">
    <w:name w:val="9F4456BFF24F45B993B4CDCB024A2233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033EA83DE7742E7A702BA6F8793BE131">
    <w:name w:val="F033EA83DE7742E7A702BA6F8793BE13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4062BE9A44C4E6EA202906E7211FB041">
    <w:name w:val="C4062BE9A44C4E6EA202906E7211FB04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D0A79D1AB3A4F9A9E4DBCA5B8DA62771">
    <w:name w:val="CD0A79D1AB3A4F9A9E4DBCA5B8DA6277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4DD9935203F409AB4EBBFB56A47936A1">
    <w:name w:val="44DD9935203F409AB4EBBFB56A47936A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6BF1E2FA25546B5A5615D374910FFB28">
    <w:name w:val="E6BF1E2FA25546B5A5615D374910FFB2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2E1D253E89E4FDD9F2C079F4A62EF3F7">
    <w:name w:val="22E1D253E89E4FDD9F2C079F4A62EF3F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4C6198AC065454B8F4A1436D7A16ADC6">
    <w:name w:val="C4C6198AC065454B8F4A1436D7A16ADC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6A55EDA80514D018F025B32999070FC6">
    <w:name w:val="96A55EDA80514D018F025B32999070FC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877736A5A5247E885394444319F29B26">
    <w:name w:val="9877736A5A5247E885394444319F29B2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F4885BA1696417B8ADC4A7A9D8EC8B731">
    <w:name w:val="CF4885BA1696417B8ADC4A7A9D8EC8B73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F4885BA1696417B8ADC4A7A9D8EC8B732">
    <w:name w:val="CF4885BA1696417B8ADC4A7A9D8EC8B73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FCB9CC9A2B4128BAD7FC8EDFF5B33930">
    <w:name w:val="C5FCB9CC9A2B4128BAD7FC8EDFF5B3393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B42282713BC4D808A42590A9708D17328">
    <w:name w:val="EB42282713BC4D808A42590A9708D1732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4BD3E2BEAAB4EC087BA8361E1B1750A22">
    <w:name w:val="24BD3E2BEAAB4EC087BA8361E1B1750A2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1ECA75EC9894DA38E21AE514441017C21">
    <w:name w:val="31ECA75EC9894DA38E21AE514441017C2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CC4862B7E1840EA952051315381BAA519">
    <w:name w:val="1CC4862B7E1840EA952051315381BAA51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DBA6D0344245FA80D016791F1B7AA711">
    <w:name w:val="1ADBA6D0344245FA80D016791F1B7AA71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E01EB70942D44149852AEDB4E4226CC24">
    <w:name w:val="5E01EB70942D44149852AEDB4E4226CC2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0F04F1A03B745EAAA370C9AE327D8BD">
    <w:name w:val="90F04F1A03B745EAAA370C9AE327D8BD"/>
    <w:rsid w:val="00870B8E"/>
  </w:style>
  <w:style w:type="paragraph" w:customStyle="1" w:styleId="CF4885BA1696417B8ADC4A7A9D8EC8B733">
    <w:name w:val="CF4885BA1696417B8ADC4A7A9D8EC8B73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FCB9CC9A2B4128BAD7FC8EDFF5B33931">
    <w:name w:val="C5FCB9CC9A2B4128BAD7FC8EDFF5B3393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B42282713BC4D808A42590A9708D17329">
    <w:name w:val="EB42282713BC4D808A42590A9708D1732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4BD3E2BEAAB4EC087BA8361E1B1750A23">
    <w:name w:val="24BD3E2BEAAB4EC087BA8361E1B1750A2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1ECA75EC9894DA38E21AE514441017C22">
    <w:name w:val="31ECA75EC9894DA38E21AE514441017C2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CC4862B7E1840EA952051315381BAA520">
    <w:name w:val="1CC4862B7E1840EA952051315381BAA52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DBA6D0344245FA80D016791F1B7AA712">
    <w:name w:val="1ADBA6D0344245FA80D016791F1B7AA71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E01EB70942D44149852AEDB4E4226CC25">
    <w:name w:val="5E01EB70942D44149852AEDB4E4226CC2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E68D62E165A4AA3B39C3A78475F1C8A13">
    <w:name w:val="9E68D62E165A4AA3B39C3A78475F1C8A1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23929A72017406A8CE74AD0B5F345FD10">
    <w:name w:val="023929A72017406A8CE74AD0B5F345FD1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90550B4803947C18E8D062C52684D552">
    <w:name w:val="690550B4803947C18E8D062C52684D55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0EFF886314E402BAE33FEA8E1B1DCEE2">
    <w:name w:val="E0EFF886314E402BAE33FEA8E1B1DCEE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0F04F1A03B745EAAA370C9AE327D8BD1">
    <w:name w:val="90F04F1A03B745EAAA370C9AE327D8BD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219DA7B6E0442A09A9021F7D296190D2">
    <w:name w:val="A219DA7B6E0442A09A9021F7D296190D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2E49704DC8D4196949A45C29FCCFCE12">
    <w:name w:val="E2E49704DC8D4196949A45C29FCCFCE1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823CC97D47C470B8624D1D62E6F27726">
    <w:name w:val="3823CC97D47C470B8624D1D62E6F2772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39C3AD78DA14D97A0BF177FE6B322AB7">
    <w:name w:val="139C3AD78DA14D97A0BF177FE6B322AB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41801CB33654F83A03B0B273E4351937">
    <w:name w:val="041801CB33654F83A03B0B273E435193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E74537B61AA495AACE32DDDD1A70EC27">
    <w:name w:val="FE74537B61AA495AACE32DDDD1A70EC2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F77742E64254BE087D016D5F43660487">
    <w:name w:val="5F77742E64254BE087D016D5F4366048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9C09E497173450A879784C19175E20E5">
    <w:name w:val="99C09E497173450A879784C19175E20E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DA030043EADF4E46954FC4983A0AB4D33">
    <w:name w:val="DA030043EADF4E46954FC4983A0AB4D3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81E711973DB40389F5291644929BD0B3">
    <w:name w:val="081E711973DB40389F5291644929BD0B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7B77EB65314464814205DF1BE5C3913">
    <w:name w:val="1A7B77EB65314464814205DF1BE5C391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F8D52813EF94E3D9029201ABA91E02D3">
    <w:name w:val="BF8D52813EF94E3D9029201ABA91E02D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DEED228D2114E49BD88D205D9805F5D2">
    <w:name w:val="2DEED228D2114E49BD88D205D9805F5D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8803E750A5B44B187B06F8FB6E094D22">
    <w:name w:val="C8803E750A5B44B187B06F8FB6E094D2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7CBE4396A5B4243BF3DE2FDA788AD002">
    <w:name w:val="67CBE4396A5B4243BF3DE2FDA788AD00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C5A60E6497C46488CB790DB454A08E12">
    <w:name w:val="FC5A60E6497C46488CB790DB454A08E1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01CCE8969074FDA8429C9592727AB1A2">
    <w:name w:val="401CCE8969074FDA8429C9592727AB1A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F4456BFF24F45B993B4CDCB024A22332">
    <w:name w:val="9F4456BFF24F45B993B4CDCB024A2233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033EA83DE7742E7A702BA6F8793BE132">
    <w:name w:val="F033EA83DE7742E7A702BA6F8793BE13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4062BE9A44C4E6EA202906E7211FB042">
    <w:name w:val="C4062BE9A44C4E6EA202906E7211FB04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D0A79D1AB3A4F9A9E4DBCA5B8DA62772">
    <w:name w:val="CD0A79D1AB3A4F9A9E4DBCA5B8DA6277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4DD9935203F409AB4EBBFB56A47936A2">
    <w:name w:val="44DD9935203F409AB4EBBFB56A47936A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6BF1E2FA25546B5A5615D374910FFB29">
    <w:name w:val="E6BF1E2FA25546B5A5615D374910FFB2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2E1D253E89E4FDD9F2C079F4A62EF3F8">
    <w:name w:val="22E1D253E89E4FDD9F2C079F4A62EF3F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4C6198AC065454B8F4A1436D7A16ADC7">
    <w:name w:val="C4C6198AC065454B8F4A1436D7A16ADC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6A55EDA80514D018F025B32999070FC7">
    <w:name w:val="96A55EDA80514D018F025B32999070FC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877736A5A5247E885394444319F29B27">
    <w:name w:val="9877736A5A5247E885394444319F29B2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F4885BA1696417B8ADC4A7A9D8EC8B734">
    <w:name w:val="CF4885BA1696417B8ADC4A7A9D8EC8B73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FCB9CC9A2B4128BAD7FC8EDFF5B33932">
    <w:name w:val="C5FCB9CC9A2B4128BAD7FC8EDFF5B3393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B42282713BC4D808A42590A9708D17330">
    <w:name w:val="EB42282713BC4D808A42590A9708D1733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4BD3E2BEAAB4EC087BA8361E1B1750A24">
    <w:name w:val="24BD3E2BEAAB4EC087BA8361E1B1750A2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1ECA75EC9894DA38E21AE514441017C23">
    <w:name w:val="31ECA75EC9894DA38E21AE514441017C2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CC4862B7E1840EA952051315381BAA521">
    <w:name w:val="1CC4862B7E1840EA952051315381BAA52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DBA6D0344245FA80D016791F1B7AA713">
    <w:name w:val="1ADBA6D0344245FA80D016791F1B7AA71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E01EB70942D44149852AEDB4E4226CC26">
    <w:name w:val="5E01EB70942D44149852AEDB4E4226CC2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E68D62E165A4AA3B39C3A78475F1C8A14">
    <w:name w:val="9E68D62E165A4AA3B39C3A78475F1C8A1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23929A72017406A8CE74AD0B5F345FD11">
    <w:name w:val="023929A72017406A8CE74AD0B5F345FD1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90550B4803947C18E8D062C52684D553">
    <w:name w:val="690550B4803947C18E8D062C52684D55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0EFF886314E402BAE33FEA8E1B1DCEE3">
    <w:name w:val="E0EFF886314E402BAE33FEA8E1B1DCEE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0F04F1A03B745EAAA370C9AE327D8BD2">
    <w:name w:val="90F04F1A03B745EAAA370C9AE327D8BD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219DA7B6E0442A09A9021F7D296190D3">
    <w:name w:val="A219DA7B6E0442A09A9021F7D296190D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2E49704DC8D4196949A45C29FCCFCE13">
    <w:name w:val="E2E49704DC8D4196949A45C29FCCFCE1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823CC97D47C470B8624D1D62E6F27727">
    <w:name w:val="3823CC97D47C470B8624D1D62E6F2772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39C3AD78DA14D97A0BF177FE6B322AB8">
    <w:name w:val="139C3AD78DA14D97A0BF177FE6B322AB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41801CB33654F83A03B0B273E4351938">
    <w:name w:val="041801CB33654F83A03B0B273E435193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E74537B61AA495AACE32DDDD1A70EC28">
    <w:name w:val="FE74537B61AA495AACE32DDDD1A70EC2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F77742E64254BE087D016D5F43660488">
    <w:name w:val="5F77742E64254BE087D016D5F4366048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9C09E497173450A879784C19175E20E6">
    <w:name w:val="99C09E497173450A879784C19175E20E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DA030043EADF4E46954FC4983A0AB4D34">
    <w:name w:val="DA030043EADF4E46954FC4983A0AB4D3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81E711973DB40389F5291644929BD0B4">
    <w:name w:val="081E711973DB40389F5291644929BD0B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7B77EB65314464814205DF1BE5C3914">
    <w:name w:val="1A7B77EB65314464814205DF1BE5C391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F8D52813EF94E3D9029201ABA91E02D4">
    <w:name w:val="BF8D52813EF94E3D9029201ABA91E02D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DEED228D2114E49BD88D205D9805F5D3">
    <w:name w:val="2DEED228D2114E49BD88D205D9805F5D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8803E750A5B44B187B06F8FB6E094D23">
    <w:name w:val="C8803E750A5B44B187B06F8FB6E094D2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7CBE4396A5B4243BF3DE2FDA788AD003">
    <w:name w:val="67CBE4396A5B4243BF3DE2FDA788AD00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C5A60E6497C46488CB790DB454A08E13">
    <w:name w:val="FC5A60E6497C46488CB790DB454A08E1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01CCE8969074FDA8429C9592727AB1A3">
    <w:name w:val="401CCE8969074FDA8429C9592727AB1A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F4456BFF24F45B993B4CDCB024A22333">
    <w:name w:val="9F4456BFF24F45B993B4CDCB024A2233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033EA83DE7742E7A702BA6F8793BE133">
    <w:name w:val="F033EA83DE7742E7A702BA6F8793BE13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4062BE9A44C4E6EA202906E7211FB043">
    <w:name w:val="C4062BE9A44C4E6EA202906E7211FB04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D0A79D1AB3A4F9A9E4DBCA5B8DA62773">
    <w:name w:val="CD0A79D1AB3A4F9A9E4DBCA5B8DA6277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4DD9935203F409AB4EBBFB56A47936A3">
    <w:name w:val="44DD9935203F409AB4EBBFB56A47936A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6BF1E2FA25546B5A5615D374910FFB210">
    <w:name w:val="E6BF1E2FA25546B5A5615D374910FFB21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2E1D253E89E4FDD9F2C079F4A62EF3F9">
    <w:name w:val="22E1D253E89E4FDD9F2C079F4A62EF3F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4C6198AC065454B8F4A1436D7A16ADC8">
    <w:name w:val="C4C6198AC065454B8F4A1436D7A16ADC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6A55EDA80514D018F025B32999070FC8">
    <w:name w:val="96A55EDA80514D018F025B32999070FC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877736A5A5247E885394444319F29B28">
    <w:name w:val="9877736A5A5247E885394444319F29B2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F4885BA1696417B8ADC4A7A9D8EC8B735">
    <w:name w:val="CF4885BA1696417B8ADC4A7A9D8EC8B73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FCB9CC9A2B4128BAD7FC8EDFF5B33933">
    <w:name w:val="C5FCB9CC9A2B4128BAD7FC8EDFF5B3393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B42282713BC4D808A42590A9708D17331">
    <w:name w:val="EB42282713BC4D808A42590A9708D1733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4BD3E2BEAAB4EC087BA8361E1B1750A25">
    <w:name w:val="24BD3E2BEAAB4EC087BA8361E1B1750A2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1ECA75EC9894DA38E21AE514441017C24">
    <w:name w:val="31ECA75EC9894DA38E21AE514441017C2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CC4862B7E1840EA952051315381BAA522">
    <w:name w:val="1CC4862B7E1840EA952051315381BAA52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DBA6D0344245FA80D016791F1B7AA714">
    <w:name w:val="1ADBA6D0344245FA80D016791F1B7AA71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E01EB70942D44149852AEDB4E4226CC27">
    <w:name w:val="5E01EB70942D44149852AEDB4E4226CC2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E68D62E165A4AA3B39C3A78475F1C8A15">
    <w:name w:val="9E68D62E165A4AA3B39C3A78475F1C8A1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23929A72017406A8CE74AD0B5F345FD12">
    <w:name w:val="023929A72017406A8CE74AD0B5F345FD1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90550B4803947C18E8D062C52684D554">
    <w:name w:val="690550B4803947C18E8D062C52684D55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0EFF886314E402BAE33FEA8E1B1DCEE4">
    <w:name w:val="E0EFF886314E402BAE33FEA8E1B1DCEE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0F04F1A03B745EAAA370C9AE327D8BD3">
    <w:name w:val="90F04F1A03B745EAAA370C9AE327D8BD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219DA7B6E0442A09A9021F7D296190D4">
    <w:name w:val="A219DA7B6E0442A09A9021F7D296190D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2E49704DC8D4196949A45C29FCCFCE14">
    <w:name w:val="E2E49704DC8D4196949A45C29FCCFCE1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823CC97D47C470B8624D1D62E6F27728">
    <w:name w:val="3823CC97D47C470B8624D1D62E6F2772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39C3AD78DA14D97A0BF177FE6B322AB9">
    <w:name w:val="139C3AD78DA14D97A0BF177FE6B322AB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41801CB33654F83A03B0B273E4351939">
    <w:name w:val="041801CB33654F83A03B0B273E435193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E74537B61AA495AACE32DDDD1A70EC29">
    <w:name w:val="FE74537B61AA495AACE32DDDD1A70EC2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F77742E64254BE087D016D5F43660489">
    <w:name w:val="5F77742E64254BE087D016D5F4366048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9C09E497173450A879784C19175E20E7">
    <w:name w:val="99C09E497173450A879784C19175E20E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DA030043EADF4E46954FC4983A0AB4D35">
    <w:name w:val="DA030043EADF4E46954FC4983A0AB4D3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81E711973DB40389F5291644929BD0B5">
    <w:name w:val="081E711973DB40389F5291644929BD0B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7B77EB65314464814205DF1BE5C3915">
    <w:name w:val="1A7B77EB65314464814205DF1BE5C391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F8D52813EF94E3D9029201ABA91E02D5">
    <w:name w:val="BF8D52813EF94E3D9029201ABA91E02D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DEED228D2114E49BD88D205D9805F5D4">
    <w:name w:val="2DEED228D2114E49BD88D205D9805F5D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8803E750A5B44B187B06F8FB6E094D24">
    <w:name w:val="C8803E750A5B44B187B06F8FB6E094D2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7CBE4396A5B4243BF3DE2FDA788AD004">
    <w:name w:val="67CBE4396A5B4243BF3DE2FDA788AD00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C5A60E6497C46488CB790DB454A08E14">
    <w:name w:val="FC5A60E6497C46488CB790DB454A08E1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01CCE8969074FDA8429C9592727AB1A4">
    <w:name w:val="401CCE8969074FDA8429C9592727AB1A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F4456BFF24F45B993B4CDCB024A22334">
    <w:name w:val="9F4456BFF24F45B993B4CDCB024A2233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033EA83DE7742E7A702BA6F8793BE134">
    <w:name w:val="F033EA83DE7742E7A702BA6F8793BE13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4062BE9A44C4E6EA202906E7211FB044">
    <w:name w:val="C4062BE9A44C4E6EA202906E7211FB04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D0A79D1AB3A4F9A9E4DBCA5B8DA62774">
    <w:name w:val="CD0A79D1AB3A4F9A9E4DBCA5B8DA6277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4DD9935203F409AB4EBBFB56A47936A4">
    <w:name w:val="44DD9935203F409AB4EBBFB56A47936A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6BF1E2FA25546B5A5615D374910FFB211">
    <w:name w:val="E6BF1E2FA25546B5A5615D374910FFB21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2E1D253E89E4FDD9F2C079F4A62EF3F10">
    <w:name w:val="22E1D253E89E4FDD9F2C079F4A62EF3F1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4C6198AC065454B8F4A1436D7A16ADC9">
    <w:name w:val="C4C6198AC065454B8F4A1436D7A16ADC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6A55EDA80514D018F025B32999070FC9">
    <w:name w:val="96A55EDA80514D018F025B32999070FC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877736A5A5247E885394444319F29B29">
    <w:name w:val="9877736A5A5247E885394444319F29B2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F4885BA1696417B8ADC4A7A9D8EC8B736">
    <w:name w:val="CF4885BA1696417B8ADC4A7A9D8EC8B73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FCB9CC9A2B4128BAD7FC8EDFF5B33934">
    <w:name w:val="C5FCB9CC9A2B4128BAD7FC8EDFF5B3393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B42282713BC4D808A42590A9708D17332">
    <w:name w:val="EB42282713BC4D808A42590A9708D1733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4BD3E2BEAAB4EC087BA8361E1B1750A26">
    <w:name w:val="24BD3E2BEAAB4EC087BA8361E1B1750A2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1ECA75EC9894DA38E21AE514441017C25">
    <w:name w:val="31ECA75EC9894DA38E21AE514441017C2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CC4862B7E1840EA952051315381BAA523">
    <w:name w:val="1CC4862B7E1840EA952051315381BAA52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DBA6D0344245FA80D016791F1B7AA715">
    <w:name w:val="1ADBA6D0344245FA80D016791F1B7AA71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E01EB70942D44149852AEDB4E4226CC28">
    <w:name w:val="5E01EB70942D44149852AEDB4E4226CC2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E68D62E165A4AA3B39C3A78475F1C8A16">
    <w:name w:val="9E68D62E165A4AA3B39C3A78475F1C8A1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23929A72017406A8CE74AD0B5F345FD13">
    <w:name w:val="023929A72017406A8CE74AD0B5F345FD1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90550B4803947C18E8D062C52684D555">
    <w:name w:val="690550B4803947C18E8D062C52684D55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0EFF886314E402BAE33FEA8E1B1DCEE5">
    <w:name w:val="E0EFF886314E402BAE33FEA8E1B1DCEE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0F04F1A03B745EAAA370C9AE327D8BD4">
    <w:name w:val="90F04F1A03B745EAAA370C9AE327D8BD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219DA7B6E0442A09A9021F7D296190D5">
    <w:name w:val="A219DA7B6E0442A09A9021F7D296190D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2E49704DC8D4196949A45C29FCCFCE15">
    <w:name w:val="E2E49704DC8D4196949A45C29FCCFCE1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823CC97D47C470B8624D1D62E6F27729">
    <w:name w:val="3823CC97D47C470B8624D1D62E6F2772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39C3AD78DA14D97A0BF177FE6B322AB10">
    <w:name w:val="139C3AD78DA14D97A0BF177FE6B322AB1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41801CB33654F83A03B0B273E43519310">
    <w:name w:val="041801CB33654F83A03B0B273E4351931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E74537B61AA495AACE32DDDD1A70EC210">
    <w:name w:val="FE74537B61AA495AACE32DDDD1A70EC21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F77742E64254BE087D016D5F436604810">
    <w:name w:val="5F77742E64254BE087D016D5F43660481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9C09E497173450A879784C19175E20E8">
    <w:name w:val="99C09E497173450A879784C19175E20E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DA030043EADF4E46954FC4983A0AB4D36">
    <w:name w:val="DA030043EADF4E46954FC4983A0AB4D3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81E711973DB40389F5291644929BD0B6">
    <w:name w:val="081E711973DB40389F5291644929BD0B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7B77EB65314464814205DF1BE5C3916">
    <w:name w:val="1A7B77EB65314464814205DF1BE5C391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F8D52813EF94E3D9029201ABA91E02D6">
    <w:name w:val="BF8D52813EF94E3D9029201ABA91E02D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DEED228D2114E49BD88D205D9805F5D5">
    <w:name w:val="2DEED228D2114E49BD88D205D9805F5D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8803E750A5B44B187B06F8FB6E094D25">
    <w:name w:val="C8803E750A5B44B187B06F8FB6E094D2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7CBE4396A5B4243BF3DE2FDA788AD005">
    <w:name w:val="67CBE4396A5B4243BF3DE2FDA788AD00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C5A60E6497C46488CB790DB454A08E15">
    <w:name w:val="FC5A60E6497C46488CB790DB454A08E1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01CCE8969074FDA8429C9592727AB1A5">
    <w:name w:val="401CCE8969074FDA8429C9592727AB1A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F4456BFF24F45B993B4CDCB024A22335">
    <w:name w:val="9F4456BFF24F45B993B4CDCB024A2233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033EA83DE7742E7A702BA6F8793BE135">
    <w:name w:val="F033EA83DE7742E7A702BA6F8793BE13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4062BE9A44C4E6EA202906E7211FB045">
    <w:name w:val="C4062BE9A44C4E6EA202906E7211FB04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D0A79D1AB3A4F9A9E4DBCA5B8DA62775">
    <w:name w:val="CD0A79D1AB3A4F9A9E4DBCA5B8DA6277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4DD9935203F409AB4EBBFB56A47936A5">
    <w:name w:val="44DD9935203F409AB4EBBFB56A47936A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6BF1E2FA25546B5A5615D374910FFB212">
    <w:name w:val="E6BF1E2FA25546B5A5615D374910FFB21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2E1D253E89E4FDD9F2C079F4A62EF3F11">
    <w:name w:val="22E1D253E89E4FDD9F2C079F4A62EF3F1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4C6198AC065454B8F4A1436D7A16ADC10">
    <w:name w:val="C4C6198AC065454B8F4A1436D7A16ADC1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6A55EDA80514D018F025B32999070FC10">
    <w:name w:val="96A55EDA80514D018F025B32999070FC1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877736A5A5247E885394444319F29B210">
    <w:name w:val="9877736A5A5247E885394444319F29B21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F4885BA1696417B8ADC4A7A9D8EC8B737">
    <w:name w:val="CF4885BA1696417B8ADC4A7A9D8EC8B73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FCB9CC9A2B4128BAD7FC8EDFF5B33935">
    <w:name w:val="C5FCB9CC9A2B4128BAD7FC8EDFF5B3393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B42282713BC4D808A42590A9708D17333">
    <w:name w:val="EB42282713BC4D808A42590A9708D1733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4BD3E2BEAAB4EC087BA8361E1B1750A27">
    <w:name w:val="24BD3E2BEAAB4EC087BA8361E1B1750A2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1ECA75EC9894DA38E21AE514441017C26">
    <w:name w:val="31ECA75EC9894DA38E21AE514441017C2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CC4862B7E1840EA952051315381BAA524">
    <w:name w:val="1CC4862B7E1840EA952051315381BAA52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DBA6D0344245FA80D016791F1B7AA716">
    <w:name w:val="1ADBA6D0344245FA80D016791F1B7AA71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E01EB70942D44149852AEDB4E4226CC29">
    <w:name w:val="5E01EB70942D44149852AEDB4E4226CC2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E68D62E165A4AA3B39C3A78475F1C8A17">
    <w:name w:val="9E68D62E165A4AA3B39C3A78475F1C8A1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23929A72017406A8CE74AD0B5F345FD14">
    <w:name w:val="023929A72017406A8CE74AD0B5F345FD1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90550B4803947C18E8D062C52684D556">
    <w:name w:val="690550B4803947C18E8D062C52684D55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0EFF886314E402BAE33FEA8E1B1DCEE6">
    <w:name w:val="E0EFF886314E402BAE33FEA8E1B1DCEE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0F04F1A03B745EAAA370C9AE327D8BD5">
    <w:name w:val="90F04F1A03B745EAAA370C9AE327D8BD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219DA7B6E0442A09A9021F7D296190D6">
    <w:name w:val="A219DA7B6E0442A09A9021F7D296190D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2E49704DC8D4196949A45C29FCCFCE16">
    <w:name w:val="E2E49704DC8D4196949A45C29FCCFCE1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823CC97D47C470B8624D1D62E6F277210">
    <w:name w:val="3823CC97D47C470B8624D1D62E6F27721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39C3AD78DA14D97A0BF177FE6B322AB11">
    <w:name w:val="139C3AD78DA14D97A0BF177FE6B322AB1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41801CB33654F83A03B0B273E43519311">
    <w:name w:val="041801CB33654F83A03B0B273E4351931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E74537B61AA495AACE32DDDD1A70EC211">
    <w:name w:val="FE74537B61AA495AACE32DDDD1A70EC21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F77742E64254BE087D016D5F436604811">
    <w:name w:val="5F77742E64254BE087D016D5F43660481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9C09E497173450A879784C19175E20E9">
    <w:name w:val="99C09E497173450A879784C19175E20E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DA030043EADF4E46954FC4983A0AB4D37">
    <w:name w:val="DA030043EADF4E46954FC4983A0AB4D3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81E711973DB40389F5291644929BD0B7">
    <w:name w:val="081E711973DB40389F5291644929BD0B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7B77EB65314464814205DF1BE5C3917">
    <w:name w:val="1A7B77EB65314464814205DF1BE5C391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F8D52813EF94E3D9029201ABA91E02D7">
    <w:name w:val="BF8D52813EF94E3D9029201ABA91E02D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DEED228D2114E49BD88D205D9805F5D6">
    <w:name w:val="2DEED228D2114E49BD88D205D9805F5D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8803E750A5B44B187B06F8FB6E094D26">
    <w:name w:val="C8803E750A5B44B187B06F8FB6E094D2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7CBE4396A5B4243BF3DE2FDA788AD006">
    <w:name w:val="67CBE4396A5B4243BF3DE2FDA788AD00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C5A60E6497C46488CB790DB454A08E16">
    <w:name w:val="FC5A60E6497C46488CB790DB454A08E1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01CCE8969074FDA8429C9592727AB1A6">
    <w:name w:val="401CCE8969074FDA8429C9592727AB1A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F4456BFF24F45B993B4CDCB024A22336">
    <w:name w:val="9F4456BFF24F45B993B4CDCB024A2233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033EA83DE7742E7A702BA6F8793BE136">
    <w:name w:val="F033EA83DE7742E7A702BA6F8793BE13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4062BE9A44C4E6EA202906E7211FB046">
    <w:name w:val="C4062BE9A44C4E6EA202906E7211FB04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D0A79D1AB3A4F9A9E4DBCA5B8DA62776">
    <w:name w:val="CD0A79D1AB3A4F9A9E4DBCA5B8DA6277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4DD9935203F409AB4EBBFB56A47936A6">
    <w:name w:val="44DD9935203F409AB4EBBFB56A47936A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6BF1E2FA25546B5A5615D374910FFB213">
    <w:name w:val="E6BF1E2FA25546B5A5615D374910FFB21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2E1D253E89E4FDD9F2C079F4A62EF3F12">
    <w:name w:val="22E1D253E89E4FDD9F2C079F4A62EF3F1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4C6198AC065454B8F4A1436D7A16ADC11">
    <w:name w:val="C4C6198AC065454B8F4A1436D7A16ADC1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6A55EDA80514D018F025B32999070FC11">
    <w:name w:val="96A55EDA80514D018F025B32999070FC1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877736A5A5247E885394444319F29B211">
    <w:name w:val="9877736A5A5247E885394444319F29B21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F4885BA1696417B8ADC4A7A9D8EC8B738">
    <w:name w:val="CF4885BA1696417B8ADC4A7A9D8EC8B73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FCB9CC9A2B4128BAD7FC8EDFF5B33936">
    <w:name w:val="C5FCB9CC9A2B4128BAD7FC8EDFF5B3393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B42282713BC4D808A42590A9708D17334">
    <w:name w:val="EB42282713BC4D808A42590A9708D1733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4BD3E2BEAAB4EC087BA8361E1B1750A28">
    <w:name w:val="24BD3E2BEAAB4EC087BA8361E1B1750A2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1ECA75EC9894DA38E21AE514441017C27">
    <w:name w:val="31ECA75EC9894DA38E21AE514441017C2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CC4862B7E1840EA952051315381BAA525">
    <w:name w:val="1CC4862B7E1840EA952051315381BAA52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DBA6D0344245FA80D016791F1B7AA717">
    <w:name w:val="1ADBA6D0344245FA80D016791F1B7AA71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E01EB70942D44149852AEDB4E4226CC30">
    <w:name w:val="5E01EB70942D44149852AEDB4E4226CC3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E68D62E165A4AA3B39C3A78475F1C8A18">
    <w:name w:val="9E68D62E165A4AA3B39C3A78475F1C8A1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23929A72017406A8CE74AD0B5F345FD15">
    <w:name w:val="023929A72017406A8CE74AD0B5F345FD1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90550B4803947C18E8D062C52684D557">
    <w:name w:val="690550B4803947C18E8D062C52684D55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71C2E76A648400D9A7FA4F95937B10C">
    <w:name w:val="171C2E76A648400D9A7FA4F95937B10C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219DA7B6E0442A09A9021F7D296190D7">
    <w:name w:val="A219DA7B6E0442A09A9021F7D296190D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2E49704DC8D4196949A45C29FCCFCE17">
    <w:name w:val="E2E49704DC8D4196949A45C29FCCFCE1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823CC97D47C470B8624D1D62E6F277211">
    <w:name w:val="3823CC97D47C470B8624D1D62E6F27721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39C3AD78DA14D97A0BF177FE6B322AB12">
    <w:name w:val="139C3AD78DA14D97A0BF177FE6B322AB1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41801CB33654F83A03B0B273E43519312">
    <w:name w:val="041801CB33654F83A03B0B273E4351931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E74537B61AA495AACE32DDDD1A70EC212">
    <w:name w:val="FE74537B61AA495AACE32DDDD1A70EC21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F77742E64254BE087D016D5F436604812">
    <w:name w:val="5F77742E64254BE087D016D5F43660481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9C09E497173450A879784C19175E20E10">
    <w:name w:val="99C09E497173450A879784C19175E20E1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DA030043EADF4E46954FC4983A0AB4D38">
    <w:name w:val="DA030043EADF4E46954FC4983A0AB4D3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81E711973DB40389F5291644929BD0B8">
    <w:name w:val="081E711973DB40389F5291644929BD0B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7B77EB65314464814205DF1BE5C3918">
    <w:name w:val="1A7B77EB65314464814205DF1BE5C391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F8D52813EF94E3D9029201ABA91E02D8">
    <w:name w:val="BF8D52813EF94E3D9029201ABA91E02D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DEED228D2114E49BD88D205D9805F5D7">
    <w:name w:val="2DEED228D2114E49BD88D205D9805F5D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8803E750A5B44B187B06F8FB6E094D27">
    <w:name w:val="C8803E750A5B44B187B06F8FB6E094D2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7CBE4396A5B4243BF3DE2FDA788AD007">
    <w:name w:val="67CBE4396A5B4243BF3DE2FDA788AD00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C5A60E6497C46488CB790DB454A08E17">
    <w:name w:val="FC5A60E6497C46488CB790DB454A08E1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01CCE8969074FDA8429C9592727AB1A7">
    <w:name w:val="401CCE8969074FDA8429C9592727AB1A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F4456BFF24F45B993B4CDCB024A22337">
    <w:name w:val="9F4456BFF24F45B993B4CDCB024A2233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033EA83DE7742E7A702BA6F8793BE137">
    <w:name w:val="F033EA83DE7742E7A702BA6F8793BE13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4062BE9A44C4E6EA202906E7211FB047">
    <w:name w:val="C4062BE9A44C4E6EA202906E7211FB04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D0A79D1AB3A4F9A9E4DBCA5B8DA62777">
    <w:name w:val="CD0A79D1AB3A4F9A9E4DBCA5B8DA6277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4DD9935203F409AB4EBBFB56A47936A7">
    <w:name w:val="44DD9935203F409AB4EBBFB56A47936A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6BF1E2FA25546B5A5615D374910FFB214">
    <w:name w:val="E6BF1E2FA25546B5A5615D374910FFB21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2E1D253E89E4FDD9F2C079F4A62EF3F13">
    <w:name w:val="22E1D253E89E4FDD9F2C079F4A62EF3F1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4C6198AC065454B8F4A1436D7A16ADC12">
    <w:name w:val="C4C6198AC065454B8F4A1436D7A16ADC1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6A55EDA80514D018F025B32999070FC12">
    <w:name w:val="96A55EDA80514D018F025B32999070FC1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877736A5A5247E885394444319F29B212">
    <w:name w:val="9877736A5A5247E885394444319F29B21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F4885BA1696417B8ADC4A7A9D8EC8B739">
    <w:name w:val="CF4885BA1696417B8ADC4A7A9D8EC8B73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FCB9CC9A2B4128BAD7FC8EDFF5B33937">
    <w:name w:val="C5FCB9CC9A2B4128BAD7FC8EDFF5B3393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B42282713BC4D808A42590A9708D17335">
    <w:name w:val="EB42282713BC4D808A42590A9708D1733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4BD3E2BEAAB4EC087BA8361E1B1750A29">
    <w:name w:val="24BD3E2BEAAB4EC087BA8361E1B1750A2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1ECA75EC9894DA38E21AE514441017C28">
    <w:name w:val="31ECA75EC9894DA38E21AE514441017C2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CC4862B7E1840EA952051315381BAA526">
    <w:name w:val="1CC4862B7E1840EA952051315381BAA52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DBA6D0344245FA80D016791F1B7AA718">
    <w:name w:val="1ADBA6D0344245FA80D016791F1B7AA71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E01EB70942D44149852AEDB4E4226CC31">
    <w:name w:val="5E01EB70942D44149852AEDB4E4226CC3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E68D62E165A4AA3B39C3A78475F1C8A19">
    <w:name w:val="9E68D62E165A4AA3B39C3A78475F1C8A1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23929A72017406A8CE74AD0B5F345FD16">
    <w:name w:val="023929A72017406A8CE74AD0B5F345FD1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90550B4803947C18E8D062C52684D558">
    <w:name w:val="690550B4803947C18E8D062C52684D55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F4885BA1696417B8ADC4A7A9D8EC8B740">
    <w:name w:val="CF4885BA1696417B8ADC4A7A9D8EC8B74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FCB9CC9A2B4128BAD7FC8EDFF5B33938">
    <w:name w:val="C5FCB9CC9A2B4128BAD7FC8EDFF5B3393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B42282713BC4D808A42590A9708D17336">
    <w:name w:val="EB42282713BC4D808A42590A9708D1733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4BD3E2BEAAB4EC087BA8361E1B1750A30">
    <w:name w:val="24BD3E2BEAAB4EC087BA8361E1B1750A3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1ECA75EC9894DA38E21AE514441017C29">
    <w:name w:val="31ECA75EC9894DA38E21AE514441017C2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CC4862B7E1840EA952051315381BAA527">
    <w:name w:val="1CC4862B7E1840EA952051315381BAA52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DBA6D0344245FA80D016791F1B7AA719">
    <w:name w:val="1ADBA6D0344245FA80D016791F1B7AA71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E01EB70942D44149852AEDB4E4226CC32">
    <w:name w:val="5E01EB70942D44149852AEDB4E4226CC3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E68D62E165A4AA3B39C3A78475F1C8A20">
    <w:name w:val="9E68D62E165A4AA3B39C3A78475F1C8A2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23929A72017406A8CE74AD0B5F345FD17">
    <w:name w:val="023929A72017406A8CE74AD0B5F345FD1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90550B4803947C18E8D062C52684D559">
    <w:name w:val="690550B4803947C18E8D062C52684D55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71C2E76A648400D9A7FA4F95937B10C1">
    <w:name w:val="171C2E76A648400D9A7FA4F95937B10C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219DA7B6E0442A09A9021F7D296190D8">
    <w:name w:val="A219DA7B6E0442A09A9021F7D296190D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2E49704DC8D4196949A45C29FCCFCE18">
    <w:name w:val="E2E49704DC8D4196949A45C29FCCFCE1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823CC97D47C470B8624D1D62E6F277212">
    <w:name w:val="3823CC97D47C470B8624D1D62E6F27721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39C3AD78DA14D97A0BF177FE6B322AB13">
    <w:name w:val="139C3AD78DA14D97A0BF177FE6B322AB1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41801CB33654F83A03B0B273E43519313">
    <w:name w:val="041801CB33654F83A03B0B273E4351931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E74537B61AA495AACE32DDDD1A70EC213">
    <w:name w:val="FE74537B61AA495AACE32DDDD1A70EC21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F77742E64254BE087D016D5F436604813">
    <w:name w:val="5F77742E64254BE087D016D5F43660481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9C09E497173450A879784C19175E20E11">
    <w:name w:val="99C09E497173450A879784C19175E20E1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DA030043EADF4E46954FC4983A0AB4D39">
    <w:name w:val="DA030043EADF4E46954FC4983A0AB4D3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81E711973DB40389F5291644929BD0B9">
    <w:name w:val="081E711973DB40389F5291644929BD0B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7B77EB65314464814205DF1BE5C3919">
    <w:name w:val="1A7B77EB65314464814205DF1BE5C391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F8D52813EF94E3D9029201ABA91E02D9">
    <w:name w:val="BF8D52813EF94E3D9029201ABA91E02D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DEED228D2114E49BD88D205D9805F5D8">
    <w:name w:val="2DEED228D2114E49BD88D205D9805F5D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8803E750A5B44B187B06F8FB6E094D28">
    <w:name w:val="C8803E750A5B44B187B06F8FB6E094D2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7CBE4396A5B4243BF3DE2FDA788AD008">
    <w:name w:val="67CBE4396A5B4243BF3DE2FDA788AD00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C5A60E6497C46488CB790DB454A08E18">
    <w:name w:val="FC5A60E6497C46488CB790DB454A08E1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01CCE8969074FDA8429C9592727AB1A8">
    <w:name w:val="401CCE8969074FDA8429C9592727AB1A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F4456BFF24F45B993B4CDCB024A22338">
    <w:name w:val="9F4456BFF24F45B993B4CDCB024A2233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033EA83DE7742E7A702BA6F8793BE138">
    <w:name w:val="F033EA83DE7742E7A702BA6F8793BE13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4062BE9A44C4E6EA202906E7211FB048">
    <w:name w:val="C4062BE9A44C4E6EA202906E7211FB04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D0A79D1AB3A4F9A9E4DBCA5B8DA62778">
    <w:name w:val="CD0A79D1AB3A4F9A9E4DBCA5B8DA6277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4DD9935203F409AB4EBBFB56A47936A8">
    <w:name w:val="44DD9935203F409AB4EBBFB56A47936A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6BF1E2FA25546B5A5615D374910FFB215">
    <w:name w:val="E6BF1E2FA25546B5A5615D374910FFB21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2E1D253E89E4FDD9F2C079F4A62EF3F14">
    <w:name w:val="22E1D253E89E4FDD9F2C079F4A62EF3F1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4C6198AC065454B8F4A1436D7A16ADC13">
    <w:name w:val="C4C6198AC065454B8F4A1436D7A16ADC1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6A55EDA80514D018F025B32999070FC13">
    <w:name w:val="96A55EDA80514D018F025B32999070FC1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877736A5A5247E885394444319F29B213">
    <w:name w:val="9877736A5A5247E885394444319F29B21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F4885BA1696417B8ADC4A7A9D8EC8B741">
    <w:name w:val="CF4885BA1696417B8ADC4A7A9D8EC8B74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FCB9CC9A2B4128BAD7FC8EDFF5B33939">
    <w:name w:val="C5FCB9CC9A2B4128BAD7FC8EDFF5B3393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B42282713BC4D808A42590A9708D17337">
    <w:name w:val="EB42282713BC4D808A42590A9708D1733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4BD3E2BEAAB4EC087BA8361E1B1750A31">
    <w:name w:val="24BD3E2BEAAB4EC087BA8361E1B1750A3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1ECA75EC9894DA38E21AE514441017C30">
    <w:name w:val="31ECA75EC9894DA38E21AE514441017C3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CC4862B7E1840EA952051315381BAA528">
    <w:name w:val="1CC4862B7E1840EA952051315381BAA52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DBA6D0344245FA80D016791F1B7AA720">
    <w:name w:val="1ADBA6D0344245FA80D016791F1B7AA72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E01EB70942D44149852AEDB4E4226CC33">
    <w:name w:val="5E01EB70942D44149852AEDB4E4226CC3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E68D62E165A4AA3B39C3A78475F1C8A21">
    <w:name w:val="9E68D62E165A4AA3B39C3A78475F1C8A2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23929A72017406A8CE74AD0B5F345FD18">
    <w:name w:val="023929A72017406A8CE74AD0B5F345FD1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90550B4803947C18E8D062C52684D5510">
    <w:name w:val="690550B4803947C18E8D062C52684D551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71C2E76A648400D9A7FA4F95937B10C2">
    <w:name w:val="171C2E76A648400D9A7FA4F95937B10C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219DA7B6E0442A09A9021F7D296190D9">
    <w:name w:val="A219DA7B6E0442A09A9021F7D296190D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2E49704DC8D4196949A45C29FCCFCE19">
    <w:name w:val="E2E49704DC8D4196949A45C29FCCFCE1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823CC97D47C470B8624D1D62E6F277213">
    <w:name w:val="3823CC97D47C470B8624D1D62E6F27721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39C3AD78DA14D97A0BF177FE6B322AB14">
    <w:name w:val="139C3AD78DA14D97A0BF177FE6B322AB1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41801CB33654F83A03B0B273E43519314">
    <w:name w:val="041801CB33654F83A03B0B273E4351931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E74537B61AA495AACE32DDDD1A70EC214">
    <w:name w:val="FE74537B61AA495AACE32DDDD1A70EC21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F77742E64254BE087D016D5F436604814">
    <w:name w:val="5F77742E64254BE087D016D5F43660481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9C09E497173450A879784C19175E20E12">
    <w:name w:val="99C09E497173450A879784C19175E20E1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DA030043EADF4E46954FC4983A0AB4D310">
    <w:name w:val="DA030043EADF4E46954FC4983A0AB4D31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81E711973DB40389F5291644929BD0B10">
    <w:name w:val="081E711973DB40389F5291644929BD0B1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7B77EB65314464814205DF1BE5C39110">
    <w:name w:val="1A7B77EB65314464814205DF1BE5C3911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F8D52813EF94E3D9029201ABA91E02D10">
    <w:name w:val="BF8D52813EF94E3D9029201ABA91E02D1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DEED228D2114E49BD88D205D9805F5D9">
    <w:name w:val="2DEED228D2114E49BD88D205D9805F5D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8803E750A5B44B187B06F8FB6E094D29">
    <w:name w:val="C8803E750A5B44B187B06F8FB6E094D2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7CBE4396A5B4243BF3DE2FDA788AD009">
    <w:name w:val="67CBE4396A5B4243BF3DE2FDA788AD00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C5A60E6497C46488CB790DB454A08E19">
    <w:name w:val="FC5A60E6497C46488CB790DB454A08E1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01CCE8969074FDA8429C9592727AB1A9">
    <w:name w:val="401CCE8969074FDA8429C9592727AB1A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F4456BFF24F45B993B4CDCB024A22339">
    <w:name w:val="9F4456BFF24F45B993B4CDCB024A2233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033EA83DE7742E7A702BA6F8793BE139">
    <w:name w:val="F033EA83DE7742E7A702BA6F8793BE13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4062BE9A44C4E6EA202906E7211FB049">
    <w:name w:val="C4062BE9A44C4E6EA202906E7211FB04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D0A79D1AB3A4F9A9E4DBCA5B8DA62779">
    <w:name w:val="CD0A79D1AB3A4F9A9E4DBCA5B8DA6277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4DD9935203F409AB4EBBFB56A47936A9">
    <w:name w:val="44DD9935203F409AB4EBBFB56A47936A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6BF1E2FA25546B5A5615D374910FFB216">
    <w:name w:val="E6BF1E2FA25546B5A5615D374910FFB21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2E1D253E89E4FDD9F2C079F4A62EF3F15">
    <w:name w:val="22E1D253E89E4FDD9F2C079F4A62EF3F1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4C6198AC065454B8F4A1436D7A16ADC14">
    <w:name w:val="C4C6198AC065454B8F4A1436D7A16ADC1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6A55EDA80514D018F025B32999070FC14">
    <w:name w:val="96A55EDA80514D018F025B32999070FC1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877736A5A5247E885394444319F29B214">
    <w:name w:val="9877736A5A5247E885394444319F29B21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F4885BA1696417B8ADC4A7A9D8EC8B742">
    <w:name w:val="CF4885BA1696417B8ADC4A7A9D8EC8B74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FCB9CC9A2B4128BAD7FC8EDFF5B33940">
    <w:name w:val="C5FCB9CC9A2B4128BAD7FC8EDFF5B3394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B42282713BC4D808A42590A9708D17338">
    <w:name w:val="EB42282713BC4D808A42590A9708D1733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4BD3E2BEAAB4EC087BA8361E1B1750A32">
    <w:name w:val="24BD3E2BEAAB4EC087BA8361E1B1750A3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1ECA75EC9894DA38E21AE514441017C31">
    <w:name w:val="31ECA75EC9894DA38E21AE514441017C3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CC4862B7E1840EA952051315381BAA529">
    <w:name w:val="1CC4862B7E1840EA952051315381BAA52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DBA6D0344245FA80D016791F1B7AA721">
    <w:name w:val="1ADBA6D0344245FA80D016791F1B7AA72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E01EB70942D44149852AEDB4E4226CC34">
    <w:name w:val="5E01EB70942D44149852AEDB4E4226CC3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E68D62E165A4AA3B39C3A78475F1C8A22">
    <w:name w:val="9E68D62E165A4AA3B39C3A78475F1C8A2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23929A72017406A8CE74AD0B5F345FD19">
    <w:name w:val="023929A72017406A8CE74AD0B5F345FD1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90550B4803947C18E8D062C52684D5511">
    <w:name w:val="690550B4803947C18E8D062C52684D551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71C2E76A648400D9A7FA4F95937B10C3">
    <w:name w:val="171C2E76A648400D9A7FA4F95937B10C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219DA7B6E0442A09A9021F7D296190D10">
    <w:name w:val="A219DA7B6E0442A09A9021F7D296190D1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2E49704DC8D4196949A45C29FCCFCE110">
    <w:name w:val="E2E49704DC8D4196949A45C29FCCFCE11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823CC97D47C470B8624D1D62E6F277214">
    <w:name w:val="3823CC97D47C470B8624D1D62E6F27721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39C3AD78DA14D97A0BF177FE6B322AB15">
    <w:name w:val="139C3AD78DA14D97A0BF177FE6B322AB1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41801CB33654F83A03B0B273E43519315">
    <w:name w:val="041801CB33654F83A03B0B273E4351931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E74537B61AA495AACE32DDDD1A70EC215">
    <w:name w:val="FE74537B61AA495AACE32DDDD1A70EC21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F77742E64254BE087D016D5F436604815">
    <w:name w:val="5F77742E64254BE087D016D5F43660481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9C09E497173450A879784C19175E20E13">
    <w:name w:val="99C09E497173450A879784C19175E20E1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DA030043EADF4E46954FC4983A0AB4D311">
    <w:name w:val="DA030043EADF4E46954FC4983A0AB4D31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81E711973DB40389F5291644929BD0B11">
    <w:name w:val="081E711973DB40389F5291644929BD0B1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7B77EB65314464814205DF1BE5C39111">
    <w:name w:val="1A7B77EB65314464814205DF1BE5C3911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F8D52813EF94E3D9029201ABA91E02D11">
    <w:name w:val="BF8D52813EF94E3D9029201ABA91E02D1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DEED228D2114E49BD88D205D9805F5D10">
    <w:name w:val="2DEED228D2114E49BD88D205D9805F5D1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8803E750A5B44B187B06F8FB6E094D210">
    <w:name w:val="C8803E750A5B44B187B06F8FB6E094D21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7CBE4396A5B4243BF3DE2FDA788AD0010">
    <w:name w:val="67CBE4396A5B4243BF3DE2FDA788AD001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C5A60E6497C46488CB790DB454A08E110">
    <w:name w:val="FC5A60E6497C46488CB790DB454A08E11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01CCE8969074FDA8429C9592727AB1A10">
    <w:name w:val="401CCE8969074FDA8429C9592727AB1A1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F4456BFF24F45B993B4CDCB024A223310">
    <w:name w:val="9F4456BFF24F45B993B4CDCB024A22331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033EA83DE7742E7A702BA6F8793BE1310">
    <w:name w:val="F033EA83DE7742E7A702BA6F8793BE131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4062BE9A44C4E6EA202906E7211FB0410">
    <w:name w:val="C4062BE9A44C4E6EA202906E7211FB041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D0A79D1AB3A4F9A9E4DBCA5B8DA627710">
    <w:name w:val="CD0A79D1AB3A4F9A9E4DBCA5B8DA62771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4DD9935203F409AB4EBBFB56A47936A10">
    <w:name w:val="44DD9935203F409AB4EBBFB56A47936A1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6BF1E2FA25546B5A5615D374910FFB217">
    <w:name w:val="E6BF1E2FA25546B5A5615D374910FFB21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2E1D253E89E4FDD9F2C079F4A62EF3F16">
    <w:name w:val="22E1D253E89E4FDD9F2C079F4A62EF3F1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4C6198AC065454B8F4A1436D7A16ADC15">
    <w:name w:val="C4C6198AC065454B8F4A1436D7A16ADC1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6A55EDA80514D018F025B32999070FC15">
    <w:name w:val="96A55EDA80514D018F025B32999070FC1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877736A5A5247E885394444319F29B215">
    <w:name w:val="9877736A5A5247E885394444319F29B21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F4885BA1696417B8ADC4A7A9D8EC8B743">
    <w:name w:val="CF4885BA1696417B8ADC4A7A9D8EC8B74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FCB9CC9A2B4128BAD7FC8EDFF5B33941">
    <w:name w:val="C5FCB9CC9A2B4128BAD7FC8EDFF5B3394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B42282713BC4D808A42590A9708D17339">
    <w:name w:val="EB42282713BC4D808A42590A9708D1733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4BD3E2BEAAB4EC087BA8361E1B1750A33">
    <w:name w:val="24BD3E2BEAAB4EC087BA8361E1B1750A3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1ECA75EC9894DA38E21AE514441017C32">
    <w:name w:val="31ECA75EC9894DA38E21AE514441017C3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CC4862B7E1840EA952051315381BAA530">
    <w:name w:val="1CC4862B7E1840EA952051315381BAA53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DBA6D0344245FA80D016791F1B7AA722">
    <w:name w:val="1ADBA6D0344245FA80D016791F1B7AA72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E01EB70942D44149852AEDB4E4226CC35">
    <w:name w:val="5E01EB70942D44149852AEDB4E4226CC3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E68D62E165A4AA3B39C3A78475F1C8A23">
    <w:name w:val="9E68D62E165A4AA3B39C3A78475F1C8A2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23929A72017406A8CE74AD0B5F345FD20">
    <w:name w:val="023929A72017406A8CE74AD0B5F345FD2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90550B4803947C18E8D062C52684D5512">
    <w:name w:val="690550B4803947C18E8D062C52684D551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71C2E76A648400D9A7FA4F95937B10C4">
    <w:name w:val="171C2E76A648400D9A7FA4F95937B10C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219DA7B6E0442A09A9021F7D296190D11">
    <w:name w:val="A219DA7B6E0442A09A9021F7D296190D1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2E49704DC8D4196949A45C29FCCFCE111">
    <w:name w:val="E2E49704DC8D4196949A45C29FCCFCE11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823CC97D47C470B8624D1D62E6F277215">
    <w:name w:val="3823CC97D47C470B8624D1D62E6F27721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39C3AD78DA14D97A0BF177FE6B322AB16">
    <w:name w:val="139C3AD78DA14D97A0BF177FE6B322AB1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41801CB33654F83A03B0B273E43519316">
    <w:name w:val="041801CB33654F83A03B0B273E4351931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E74537B61AA495AACE32DDDD1A70EC216">
    <w:name w:val="FE74537B61AA495AACE32DDDD1A70EC21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F77742E64254BE087D016D5F436604816">
    <w:name w:val="5F77742E64254BE087D016D5F43660481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9C09E497173450A879784C19175E20E14">
    <w:name w:val="99C09E497173450A879784C19175E20E1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DA030043EADF4E46954FC4983A0AB4D312">
    <w:name w:val="DA030043EADF4E46954FC4983A0AB4D31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81E711973DB40389F5291644929BD0B12">
    <w:name w:val="081E711973DB40389F5291644929BD0B1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7B77EB65314464814205DF1BE5C39112">
    <w:name w:val="1A7B77EB65314464814205DF1BE5C3911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F8D52813EF94E3D9029201ABA91E02D12">
    <w:name w:val="BF8D52813EF94E3D9029201ABA91E02D1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DEED228D2114E49BD88D205D9805F5D11">
    <w:name w:val="2DEED228D2114E49BD88D205D9805F5D1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8803E750A5B44B187B06F8FB6E094D211">
    <w:name w:val="C8803E750A5B44B187B06F8FB6E094D21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7CBE4396A5B4243BF3DE2FDA788AD0011">
    <w:name w:val="67CBE4396A5B4243BF3DE2FDA788AD001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C5A60E6497C46488CB790DB454A08E111">
    <w:name w:val="FC5A60E6497C46488CB790DB454A08E11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01CCE8969074FDA8429C9592727AB1A11">
    <w:name w:val="401CCE8969074FDA8429C9592727AB1A1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F4456BFF24F45B993B4CDCB024A223311">
    <w:name w:val="9F4456BFF24F45B993B4CDCB024A22331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033EA83DE7742E7A702BA6F8793BE1311">
    <w:name w:val="F033EA83DE7742E7A702BA6F8793BE131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4062BE9A44C4E6EA202906E7211FB0411">
    <w:name w:val="C4062BE9A44C4E6EA202906E7211FB041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D0A79D1AB3A4F9A9E4DBCA5B8DA627711">
    <w:name w:val="CD0A79D1AB3A4F9A9E4DBCA5B8DA62771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4DD9935203F409AB4EBBFB56A47936A11">
    <w:name w:val="44DD9935203F409AB4EBBFB56A47936A1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6BF1E2FA25546B5A5615D374910FFB218">
    <w:name w:val="E6BF1E2FA25546B5A5615D374910FFB21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2E1D253E89E4FDD9F2C079F4A62EF3F17">
    <w:name w:val="22E1D253E89E4FDD9F2C079F4A62EF3F1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4C6198AC065454B8F4A1436D7A16ADC16">
    <w:name w:val="C4C6198AC065454B8F4A1436D7A16ADC1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6A55EDA80514D018F025B32999070FC16">
    <w:name w:val="96A55EDA80514D018F025B32999070FC1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877736A5A5247E885394444319F29B216">
    <w:name w:val="9877736A5A5247E885394444319F29B21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F4885BA1696417B8ADC4A7A9D8EC8B744">
    <w:name w:val="CF4885BA1696417B8ADC4A7A9D8EC8B74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FCB9CC9A2B4128BAD7FC8EDFF5B33942">
    <w:name w:val="C5FCB9CC9A2B4128BAD7FC8EDFF5B3394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B42282713BC4D808A42590A9708D17340">
    <w:name w:val="EB42282713BC4D808A42590A9708D1734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4BD3E2BEAAB4EC087BA8361E1B1750A34">
    <w:name w:val="24BD3E2BEAAB4EC087BA8361E1B1750A3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1ECA75EC9894DA38E21AE514441017C33">
    <w:name w:val="31ECA75EC9894DA38E21AE514441017C3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CC4862B7E1840EA952051315381BAA531">
    <w:name w:val="1CC4862B7E1840EA952051315381BAA53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DBA6D0344245FA80D016791F1B7AA723">
    <w:name w:val="1ADBA6D0344245FA80D016791F1B7AA72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E01EB70942D44149852AEDB4E4226CC36">
    <w:name w:val="5E01EB70942D44149852AEDB4E4226CC3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E68D62E165A4AA3B39C3A78475F1C8A24">
    <w:name w:val="9E68D62E165A4AA3B39C3A78475F1C8A2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23929A72017406A8CE74AD0B5F345FD21">
    <w:name w:val="023929A72017406A8CE74AD0B5F345FD2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90550B4803947C18E8D062C52684D5513">
    <w:name w:val="690550B4803947C18E8D062C52684D551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71C2E76A648400D9A7FA4F95937B10C5">
    <w:name w:val="171C2E76A648400D9A7FA4F95937B10C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219DA7B6E0442A09A9021F7D296190D12">
    <w:name w:val="A219DA7B6E0442A09A9021F7D296190D1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2E49704DC8D4196949A45C29FCCFCE112">
    <w:name w:val="E2E49704DC8D4196949A45C29FCCFCE11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823CC97D47C470B8624D1D62E6F277216">
    <w:name w:val="3823CC97D47C470B8624D1D62E6F27721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39C3AD78DA14D97A0BF177FE6B322AB17">
    <w:name w:val="139C3AD78DA14D97A0BF177FE6B322AB1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41801CB33654F83A03B0B273E43519317">
    <w:name w:val="041801CB33654F83A03B0B273E4351931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E74537B61AA495AACE32DDDD1A70EC217">
    <w:name w:val="FE74537B61AA495AACE32DDDD1A70EC21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F77742E64254BE087D016D5F436604817">
    <w:name w:val="5F77742E64254BE087D016D5F43660481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9C09E497173450A879784C19175E20E15">
    <w:name w:val="99C09E497173450A879784C19175E20E1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DA030043EADF4E46954FC4983A0AB4D313">
    <w:name w:val="DA030043EADF4E46954FC4983A0AB4D31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81E711973DB40389F5291644929BD0B13">
    <w:name w:val="081E711973DB40389F5291644929BD0B1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7B77EB65314464814205DF1BE5C39113">
    <w:name w:val="1A7B77EB65314464814205DF1BE5C3911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F8D52813EF94E3D9029201ABA91E02D13">
    <w:name w:val="BF8D52813EF94E3D9029201ABA91E02D1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DEED228D2114E49BD88D205D9805F5D12">
    <w:name w:val="2DEED228D2114E49BD88D205D9805F5D1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8803E750A5B44B187B06F8FB6E094D212">
    <w:name w:val="C8803E750A5B44B187B06F8FB6E094D21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7CBE4396A5B4243BF3DE2FDA788AD0012">
    <w:name w:val="67CBE4396A5B4243BF3DE2FDA788AD001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C5A60E6497C46488CB790DB454A08E112">
    <w:name w:val="FC5A60E6497C46488CB790DB454A08E11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01CCE8969074FDA8429C9592727AB1A12">
    <w:name w:val="401CCE8969074FDA8429C9592727AB1A1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F4456BFF24F45B993B4CDCB024A223312">
    <w:name w:val="9F4456BFF24F45B993B4CDCB024A22331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033EA83DE7742E7A702BA6F8793BE1312">
    <w:name w:val="F033EA83DE7742E7A702BA6F8793BE131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4062BE9A44C4E6EA202906E7211FB0412">
    <w:name w:val="C4062BE9A44C4E6EA202906E7211FB041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D0A79D1AB3A4F9A9E4DBCA5B8DA627712">
    <w:name w:val="CD0A79D1AB3A4F9A9E4DBCA5B8DA62771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4DD9935203F409AB4EBBFB56A47936A12">
    <w:name w:val="44DD9935203F409AB4EBBFB56A47936A1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6BF1E2FA25546B5A5615D374910FFB219">
    <w:name w:val="E6BF1E2FA25546B5A5615D374910FFB21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2E1D253E89E4FDD9F2C079F4A62EF3F18">
    <w:name w:val="22E1D253E89E4FDD9F2C079F4A62EF3F1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4C6198AC065454B8F4A1436D7A16ADC17">
    <w:name w:val="C4C6198AC065454B8F4A1436D7A16ADC1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6A55EDA80514D018F025B32999070FC17">
    <w:name w:val="96A55EDA80514D018F025B32999070FC1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877736A5A5247E885394444319F29B217">
    <w:name w:val="9877736A5A5247E885394444319F29B21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F4885BA1696417B8ADC4A7A9D8EC8B745">
    <w:name w:val="CF4885BA1696417B8ADC4A7A9D8EC8B74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FCB9CC9A2B4128BAD7FC8EDFF5B33943">
    <w:name w:val="C5FCB9CC9A2B4128BAD7FC8EDFF5B3394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B42282713BC4D808A42590A9708D17341">
    <w:name w:val="EB42282713BC4D808A42590A9708D1734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4BD3E2BEAAB4EC087BA8361E1B1750A35">
    <w:name w:val="24BD3E2BEAAB4EC087BA8361E1B1750A3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1ECA75EC9894DA38E21AE514441017C34">
    <w:name w:val="31ECA75EC9894DA38E21AE514441017C3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CC4862B7E1840EA952051315381BAA532">
    <w:name w:val="1CC4862B7E1840EA952051315381BAA53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DBA6D0344245FA80D016791F1B7AA724">
    <w:name w:val="1ADBA6D0344245FA80D016791F1B7AA72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E01EB70942D44149852AEDB4E4226CC37">
    <w:name w:val="5E01EB70942D44149852AEDB4E4226CC3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E68D62E165A4AA3B39C3A78475F1C8A25">
    <w:name w:val="9E68D62E165A4AA3B39C3A78475F1C8A2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23929A72017406A8CE74AD0B5F345FD22">
    <w:name w:val="023929A72017406A8CE74AD0B5F345FD2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90550B4803947C18E8D062C52684D5514">
    <w:name w:val="690550B4803947C18E8D062C52684D551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71C2E76A648400D9A7FA4F95937B10C6">
    <w:name w:val="171C2E76A648400D9A7FA4F95937B10C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219DA7B6E0442A09A9021F7D296190D13">
    <w:name w:val="A219DA7B6E0442A09A9021F7D296190D1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2E49704DC8D4196949A45C29FCCFCE113">
    <w:name w:val="E2E49704DC8D4196949A45C29FCCFCE11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823CC97D47C470B8624D1D62E6F277217">
    <w:name w:val="3823CC97D47C470B8624D1D62E6F27721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39C3AD78DA14D97A0BF177FE6B322AB18">
    <w:name w:val="139C3AD78DA14D97A0BF177FE6B322AB1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41801CB33654F83A03B0B273E43519318">
    <w:name w:val="041801CB33654F83A03B0B273E4351931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E74537B61AA495AACE32DDDD1A70EC218">
    <w:name w:val="FE74537B61AA495AACE32DDDD1A70EC21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F77742E64254BE087D016D5F436604818">
    <w:name w:val="5F77742E64254BE087D016D5F43660481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9C09E497173450A879784C19175E20E16">
    <w:name w:val="99C09E497173450A879784C19175E20E1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DA030043EADF4E46954FC4983A0AB4D314">
    <w:name w:val="DA030043EADF4E46954FC4983A0AB4D31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81E711973DB40389F5291644929BD0B14">
    <w:name w:val="081E711973DB40389F5291644929BD0B1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7B77EB65314464814205DF1BE5C39114">
    <w:name w:val="1A7B77EB65314464814205DF1BE5C3911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F8D52813EF94E3D9029201ABA91E02D14">
    <w:name w:val="BF8D52813EF94E3D9029201ABA91E02D1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DEED228D2114E49BD88D205D9805F5D13">
    <w:name w:val="2DEED228D2114E49BD88D205D9805F5D1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8803E750A5B44B187B06F8FB6E094D213">
    <w:name w:val="C8803E750A5B44B187B06F8FB6E094D21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7CBE4396A5B4243BF3DE2FDA788AD0013">
    <w:name w:val="67CBE4396A5B4243BF3DE2FDA788AD001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C5A60E6497C46488CB790DB454A08E113">
    <w:name w:val="FC5A60E6497C46488CB790DB454A08E11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01CCE8969074FDA8429C9592727AB1A13">
    <w:name w:val="401CCE8969074FDA8429C9592727AB1A1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F4456BFF24F45B993B4CDCB024A223313">
    <w:name w:val="9F4456BFF24F45B993B4CDCB024A22331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033EA83DE7742E7A702BA6F8793BE1313">
    <w:name w:val="F033EA83DE7742E7A702BA6F8793BE131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4062BE9A44C4E6EA202906E7211FB0413">
    <w:name w:val="C4062BE9A44C4E6EA202906E7211FB041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D0A79D1AB3A4F9A9E4DBCA5B8DA627713">
    <w:name w:val="CD0A79D1AB3A4F9A9E4DBCA5B8DA62771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4DD9935203F409AB4EBBFB56A47936A13">
    <w:name w:val="44DD9935203F409AB4EBBFB56A47936A1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6BF1E2FA25546B5A5615D374910FFB220">
    <w:name w:val="E6BF1E2FA25546B5A5615D374910FFB22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2E1D253E89E4FDD9F2C079F4A62EF3F19">
    <w:name w:val="22E1D253E89E4FDD9F2C079F4A62EF3F1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4C6198AC065454B8F4A1436D7A16ADC18">
    <w:name w:val="C4C6198AC065454B8F4A1436D7A16ADC1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6A55EDA80514D018F025B32999070FC18">
    <w:name w:val="96A55EDA80514D018F025B32999070FC1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877736A5A5247E885394444319F29B218">
    <w:name w:val="9877736A5A5247E885394444319F29B21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F4885BA1696417B8ADC4A7A9D8EC8B746">
    <w:name w:val="CF4885BA1696417B8ADC4A7A9D8EC8B74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FCB9CC9A2B4128BAD7FC8EDFF5B33944">
    <w:name w:val="C5FCB9CC9A2B4128BAD7FC8EDFF5B3394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B42282713BC4D808A42590A9708D17342">
    <w:name w:val="EB42282713BC4D808A42590A9708D1734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4BD3E2BEAAB4EC087BA8361E1B1750A36">
    <w:name w:val="24BD3E2BEAAB4EC087BA8361E1B1750A3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1ECA75EC9894DA38E21AE514441017C35">
    <w:name w:val="31ECA75EC9894DA38E21AE514441017C3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CC4862B7E1840EA952051315381BAA533">
    <w:name w:val="1CC4862B7E1840EA952051315381BAA53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DBA6D0344245FA80D016791F1B7AA725">
    <w:name w:val="1ADBA6D0344245FA80D016791F1B7AA72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E01EB70942D44149852AEDB4E4226CC38">
    <w:name w:val="5E01EB70942D44149852AEDB4E4226CC3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E68D62E165A4AA3B39C3A78475F1C8A26">
    <w:name w:val="9E68D62E165A4AA3B39C3A78475F1C8A2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23929A72017406A8CE74AD0B5F345FD23">
    <w:name w:val="023929A72017406A8CE74AD0B5F345FD2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90550B4803947C18E8D062C52684D5515">
    <w:name w:val="690550B4803947C18E8D062C52684D551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71C2E76A648400D9A7FA4F95937B10C7">
    <w:name w:val="171C2E76A648400D9A7FA4F95937B10C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219DA7B6E0442A09A9021F7D296190D14">
    <w:name w:val="A219DA7B6E0442A09A9021F7D296190D1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2E49704DC8D4196949A45C29FCCFCE114">
    <w:name w:val="E2E49704DC8D4196949A45C29FCCFCE11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823CC97D47C470B8624D1D62E6F277218">
    <w:name w:val="3823CC97D47C470B8624D1D62E6F27721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39C3AD78DA14D97A0BF177FE6B322AB19">
    <w:name w:val="139C3AD78DA14D97A0BF177FE6B322AB1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41801CB33654F83A03B0B273E43519319">
    <w:name w:val="041801CB33654F83A03B0B273E4351931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E74537B61AA495AACE32DDDD1A70EC219">
    <w:name w:val="FE74537B61AA495AACE32DDDD1A70EC21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F77742E64254BE087D016D5F436604819">
    <w:name w:val="5F77742E64254BE087D016D5F43660481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9C09E497173450A879784C19175E20E17">
    <w:name w:val="99C09E497173450A879784C19175E20E1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DA030043EADF4E46954FC4983A0AB4D315">
    <w:name w:val="DA030043EADF4E46954FC4983A0AB4D31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81E711973DB40389F5291644929BD0B15">
    <w:name w:val="081E711973DB40389F5291644929BD0B1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7B77EB65314464814205DF1BE5C39115">
    <w:name w:val="1A7B77EB65314464814205DF1BE5C3911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F8D52813EF94E3D9029201ABA91E02D15">
    <w:name w:val="BF8D52813EF94E3D9029201ABA91E02D1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DEED228D2114E49BD88D205D9805F5D14">
    <w:name w:val="2DEED228D2114E49BD88D205D9805F5D1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8803E750A5B44B187B06F8FB6E094D214">
    <w:name w:val="C8803E750A5B44B187B06F8FB6E094D21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7CBE4396A5B4243BF3DE2FDA788AD0014">
    <w:name w:val="67CBE4396A5B4243BF3DE2FDA788AD001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C5A60E6497C46488CB790DB454A08E114">
    <w:name w:val="FC5A60E6497C46488CB790DB454A08E11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01CCE8969074FDA8429C9592727AB1A14">
    <w:name w:val="401CCE8969074FDA8429C9592727AB1A1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F4456BFF24F45B993B4CDCB024A223314">
    <w:name w:val="9F4456BFF24F45B993B4CDCB024A22331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033EA83DE7742E7A702BA6F8793BE1314">
    <w:name w:val="F033EA83DE7742E7A702BA6F8793BE131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4062BE9A44C4E6EA202906E7211FB0414">
    <w:name w:val="C4062BE9A44C4E6EA202906E7211FB041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D0A79D1AB3A4F9A9E4DBCA5B8DA627714">
    <w:name w:val="CD0A79D1AB3A4F9A9E4DBCA5B8DA62771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4DD9935203F409AB4EBBFB56A47936A14">
    <w:name w:val="44DD9935203F409AB4EBBFB56A47936A1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6BF1E2FA25546B5A5615D374910FFB221">
    <w:name w:val="E6BF1E2FA25546B5A5615D374910FFB22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2E1D253E89E4FDD9F2C079F4A62EF3F20">
    <w:name w:val="22E1D253E89E4FDD9F2C079F4A62EF3F2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4C6198AC065454B8F4A1436D7A16ADC19">
    <w:name w:val="C4C6198AC065454B8F4A1436D7A16ADC1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6A55EDA80514D018F025B32999070FC19">
    <w:name w:val="96A55EDA80514D018F025B32999070FC1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877736A5A5247E885394444319F29B219">
    <w:name w:val="9877736A5A5247E885394444319F29B21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90185A9629F49C6AA4756EA07DFE099">
    <w:name w:val="490185A9629F49C6AA4756EA07DFE099"/>
    <w:rsid w:val="00870B8E"/>
  </w:style>
  <w:style w:type="paragraph" w:customStyle="1" w:styleId="7F9F81DBF090444090B78219DE280A89">
    <w:name w:val="7F9F81DBF090444090B78219DE280A89"/>
    <w:rsid w:val="00870B8E"/>
  </w:style>
  <w:style w:type="paragraph" w:customStyle="1" w:styleId="BC9B3FBDD52742D88D3A9AF4C88BF627">
    <w:name w:val="BC9B3FBDD52742D88D3A9AF4C88BF627"/>
    <w:rsid w:val="00870B8E"/>
  </w:style>
  <w:style w:type="paragraph" w:customStyle="1" w:styleId="F8D1AF5FE4FD43B99A0F221460FD86FB">
    <w:name w:val="F8D1AF5FE4FD43B99A0F221460FD86FB"/>
    <w:rsid w:val="00870B8E"/>
  </w:style>
  <w:style w:type="paragraph" w:customStyle="1" w:styleId="FE9D7CD164DD42F7A2C1D347D59F83B4">
    <w:name w:val="FE9D7CD164DD42F7A2C1D347D59F83B4"/>
    <w:rsid w:val="00870B8E"/>
  </w:style>
  <w:style w:type="paragraph" w:customStyle="1" w:styleId="4E6F8D6AFB6F4F208777CE424E579A0E">
    <w:name w:val="4E6F8D6AFB6F4F208777CE424E579A0E"/>
    <w:rsid w:val="00870B8E"/>
  </w:style>
  <w:style w:type="paragraph" w:customStyle="1" w:styleId="29FD689FCD1144E38601894E3075ED01">
    <w:name w:val="29FD689FCD1144E38601894E3075ED01"/>
    <w:rsid w:val="00870B8E"/>
  </w:style>
  <w:style w:type="paragraph" w:customStyle="1" w:styleId="091C6AD838D7450986E98CE63D60C88C">
    <w:name w:val="091C6AD838D7450986E98CE63D60C88C"/>
    <w:rsid w:val="00870B8E"/>
  </w:style>
  <w:style w:type="paragraph" w:customStyle="1" w:styleId="D29FA93204054E65BA5DAE67FCF50437">
    <w:name w:val="D29FA93204054E65BA5DAE67FCF50437"/>
    <w:rsid w:val="00870B8E"/>
  </w:style>
  <w:style w:type="paragraph" w:customStyle="1" w:styleId="7D1F065DE4E34125A8E30C376C366415">
    <w:name w:val="7D1F065DE4E34125A8E30C376C366415"/>
    <w:rsid w:val="00870B8E"/>
  </w:style>
  <w:style w:type="paragraph" w:customStyle="1" w:styleId="82824E20A5154BCEBDB8E3B5A73C4B2B">
    <w:name w:val="82824E20A5154BCEBDB8E3B5A73C4B2B"/>
    <w:rsid w:val="00870B8E"/>
  </w:style>
  <w:style w:type="paragraph" w:customStyle="1" w:styleId="E71758CF1C8241E1B63529E584B96B38">
    <w:name w:val="E71758CF1C8241E1B63529E584B96B38"/>
    <w:rsid w:val="00870B8E"/>
  </w:style>
  <w:style w:type="paragraph" w:customStyle="1" w:styleId="110EDAC696D84BA592E6005E78C61A82">
    <w:name w:val="110EDAC696D84BA592E6005E78C61A82"/>
    <w:rsid w:val="00870B8E"/>
  </w:style>
  <w:style w:type="paragraph" w:customStyle="1" w:styleId="9CCB7F8579E54EBBBF5C4862E3669E4C">
    <w:name w:val="9CCB7F8579E54EBBBF5C4862E3669E4C"/>
    <w:rsid w:val="00870B8E"/>
  </w:style>
  <w:style w:type="paragraph" w:customStyle="1" w:styleId="B0277490E84D49ECB47437CC1D9C4BED">
    <w:name w:val="B0277490E84D49ECB47437CC1D9C4BED"/>
    <w:rsid w:val="00870B8E"/>
  </w:style>
  <w:style w:type="paragraph" w:customStyle="1" w:styleId="388B91AB731E4F549819242F5CD2B53C">
    <w:name w:val="388B91AB731E4F549819242F5CD2B53C"/>
    <w:rsid w:val="00870B8E"/>
  </w:style>
  <w:style w:type="paragraph" w:customStyle="1" w:styleId="C83B0DF8AC2344368E70E3EE47D7AC2C">
    <w:name w:val="C83B0DF8AC2344368E70E3EE47D7AC2C"/>
    <w:rsid w:val="00870B8E"/>
  </w:style>
  <w:style w:type="paragraph" w:customStyle="1" w:styleId="E0ECBC3B6DAB42CC976C37137803145D">
    <w:name w:val="E0ECBC3B6DAB42CC976C37137803145D"/>
    <w:rsid w:val="00870B8E"/>
  </w:style>
  <w:style w:type="paragraph" w:customStyle="1" w:styleId="357A06812DB44939A5A8514C3520E131">
    <w:name w:val="357A06812DB44939A5A8514C3520E131"/>
    <w:rsid w:val="00870B8E"/>
  </w:style>
  <w:style w:type="paragraph" w:customStyle="1" w:styleId="4E2283A11CD84DC5A41F7214A154106D">
    <w:name w:val="4E2283A11CD84DC5A41F7214A154106D"/>
    <w:rsid w:val="00870B8E"/>
  </w:style>
  <w:style w:type="paragraph" w:customStyle="1" w:styleId="2AB808BE01324E6A8D12D7F2BD92FEE7">
    <w:name w:val="2AB808BE01324E6A8D12D7F2BD92FEE7"/>
    <w:rsid w:val="00870B8E"/>
  </w:style>
  <w:style w:type="paragraph" w:customStyle="1" w:styleId="854AA986DC6341C9BA7970CB5CC2AE64">
    <w:name w:val="854AA986DC6341C9BA7970CB5CC2AE64"/>
    <w:rsid w:val="00870B8E"/>
  </w:style>
  <w:style w:type="paragraph" w:customStyle="1" w:styleId="5DEA35E865354CAB8C02CA3D800F100D">
    <w:name w:val="5DEA35E865354CAB8C02CA3D800F100D"/>
    <w:rsid w:val="00870B8E"/>
  </w:style>
  <w:style w:type="paragraph" w:customStyle="1" w:styleId="11F18D87B27741E2A04003D9470F1EAB">
    <w:name w:val="11F18D87B27741E2A04003D9470F1EAB"/>
    <w:rsid w:val="00870B8E"/>
  </w:style>
  <w:style w:type="paragraph" w:customStyle="1" w:styleId="BF55A9CDE7084100BD018D4A1C204F0E">
    <w:name w:val="BF55A9CDE7084100BD018D4A1C204F0E"/>
    <w:rsid w:val="00870B8E"/>
  </w:style>
  <w:style w:type="paragraph" w:customStyle="1" w:styleId="2DA60C02163A44E68ECC9B1623D9B0A6">
    <w:name w:val="2DA60C02163A44E68ECC9B1623D9B0A6"/>
    <w:rsid w:val="00870B8E"/>
  </w:style>
  <w:style w:type="paragraph" w:customStyle="1" w:styleId="734B3103E92549EEB9C78AE26051D0DB">
    <w:name w:val="734B3103E92549EEB9C78AE26051D0DB"/>
    <w:rsid w:val="00870B8E"/>
  </w:style>
  <w:style w:type="paragraph" w:customStyle="1" w:styleId="3C81802148364C06BDD3FCFF9311543B">
    <w:name w:val="3C81802148364C06BDD3FCFF9311543B"/>
    <w:rsid w:val="00870B8E"/>
  </w:style>
  <w:style w:type="paragraph" w:customStyle="1" w:styleId="72CBE87357654E8F8D6D076A3440763E">
    <w:name w:val="72CBE87357654E8F8D6D076A3440763E"/>
    <w:rsid w:val="00870B8E"/>
  </w:style>
  <w:style w:type="paragraph" w:customStyle="1" w:styleId="D3E347550B40409FA433720642E896CC">
    <w:name w:val="D3E347550B40409FA433720642E896CC"/>
    <w:rsid w:val="00870B8E"/>
  </w:style>
  <w:style w:type="paragraph" w:customStyle="1" w:styleId="C8AF00F57E6E4CF087CDD2B34FB06C0A">
    <w:name w:val="C8AF00F57E6E4CF087CDD2B34FB06C0A"/>
    <w:rsid w:val="00870B8E"/>
  </w:style>
  <w:style w:type="paragraph" w:customStyle="1" w:styleId="4DD0D9731D524274986E90611615A7D9">
    <w:name w:val="4DD0D9731D524274986E90611615A7D9"/>
    <w:rsid w:val="00870B8E"/>
  </w:style>
  <w:style w:type="paragraph" w:customStyle="1" w:styleId="E3C3D3008C4740B5A123B736DEC8AB5D">
    <w:name w:val="E3C3D3008C4740B5A123B736DEC8AB5D"/>
    <w:rsid w:val="00870B8E"/>
  </w:style>
  <w:style w:type="paragraph" w:customStyle="1" w:styleId="70E6E69B3EDB4741B3625F1543DFD19C">
    <w:name w:val="70E6E69B3EDB4741B3625F1543DFD19C"/>
    <w:rsid w:val="00870B8E"/>
  </w:style>
  <w:style w:type="paragraph" w:customStyle="1" w:styleId="AD55B11B4C72436787537E9B87CB0C68">
    <w:name w:val="AD55B11B4C72436787537E9B87CB0C68"/>
    <w:rsid w:val="00870B8E"/>
  </w:style>
  <w:style w:type="paragraph" w:customStyle="1" w:styleId="B9B7307CE7CD460DB35B7A8A292C45C8">
    <w:name w:val="B9B7307CE7CD460DB35B7A8A292C45C8"/>
    <w:rsid w:val="00870B8E"/>
  </w:style>
  <w:style w:type="paragraph" w:customStyle="1" w:styleId="23B45933493E456F82468B1AB6D741A5">
    <w:name w:val="23B45933493E456F82468B1AB6D741A5"/>
    <w:rsid w:val="00870B8E"/>
  </w:style>
  <w:style w:type="paragraph" w:customStyle="1" w:styleId="691E61AF74C5475CB8817B3E75EFF7F1">
    <w:name w:val="691E61AF74C5475CB8817B3E75EFF7F1"/>
    <w:rsid w:val="00870B8E"/>
  </w:style>
  <w:style w:type="paragraph" w:customStyle="1" w:styleId="B18D41CA44F445A4801C5F8592136F26">
    <w:name w:val="B18D41CA44F445A4801C5F8592136F26"/>
    <w:rsid w:val="00870B8E"/>
  </w:style>
  <w:style w:type="paragraph" w:customStyle="1" w:styleId="556EDFD4E2CA490ABE4C9226DCBAAA67">
    <w:name w:val="556EDFD4E2CA490ABE4C9226DCBAAA67"/>
    <w:rsid w:val="00870B8E"/>
  </w:style>
  <w:style w:type="paragraph" w:customStyle="1" w:styleId="600A275112844767B029553E2A1969A0">
    <w:name w:val="600A275112844767B029553E2A1969A0"/>
    <w:rsid w:val="00870B8E"/>
  </w:style>
  <w:style w:type="paragraph" w:customStyle="1" w:styleId="ACBD3645015F45D9AC3158081803B265">
    <w:name w:val="ACBD3645015F45D9AC3158081803B265"/>
    <w:rsid w:val="00870B8E"/>
  </w:style>
  <w:style w:type="paragraph" w:customStyle="1" w:styleId="B66FC5E970694F928F57A3B09733220B">
    <w:name w:val="B66FC5E970694F928F57A3B09733220B"/>
    <w:rsid w:val="00870B8E"/>
  </w:style>
  <w:style w:type="paragraph" w:customStyle="1" w:styleId="4D666B9A6BFA4933AB283B8CCAE61D66">
    <w:name w:val="4D666B9A6BFA4933AB283B8CCAE61D66"/>
    <w:rsid w:val="00870B8E"/>
  </w:style>
  <w:style w:type="paragraph" w:customStyle="1" w:styleId="B4B01C2AC84B4B0CAC7B8B7F6FC8DA31">
    <w:name w:val="B4B01C2AC84B4B0CAC7B8B7F6FC8DA31"/>
    <w:rsid w:val="00870B8E"/>
  </w:style>
  <w:style w:type="paragraph" w:customStyle="1" w:styleId="DD2DD69399D84587A5179276C4601C8B">
    <w:name w:val="DD2DD69399D84587A5179276C4601C8B"/>
    <w:rsid w:val="00870B8E"/>
  </w:style>
  <w:style w:type="paragraph" w:customStyle="1" w:styleId="6C0C3D3E7D0440618B55FF715A7D9BD7">
    <w:name w:val="6C0C3D3E7D0440618B55FF715A7D9BD7"/>
    <w:rsid w:val="00870B8E"/>
  </w:style>
  <w:style w:type="paragraph" w:customStyle="1" w:styleId="0B2C62CBAC8B421AB66D630617D22CBF">
    <w:name w:val="0B2C62CBAC8B421AB66D630617D22CBF"/>
    <w:rsid w:val="00870B8E"/>
  </w:style>
  <w:style w:type="paragraph" w:customStyle="1" w:styleId="157A26C1ED6D41BFBCF55D3B6F46E04E">
    <w:name w:val="157A26C1ED6D41BFBCF55D3B6F46E04E"/>
    <w:rsid w:val="00870B8E"/>
  </w:style>
  <w:style w:type="paragraph" w:customStyle="1" w:styleId="2DE102AAAE1645DAADA9DEA1D7E0C1D5">
    <w:name w:val="2DE102AAAE1645DAADA9DEA1D7E0C1D5"/>
    <w:rsid w:val="00870B8E"/>
  </w:style>
  <w:style w:type="paragraph" w:customStyle="1" w:styleId="7282230502A1479F8CADB4C1EA8964AF">
    <w:name w:val="7282230502A1479F8CADB4C1EA8964AF"/>
    <w:rsid w:val="00870B8E"/>
  </w:style>
  <w:style w:type="paragraph" w:customStyle="1" w:styleId="3A478970C50743AC815E905668185578">
    <w:name w:val="3A478970C50743AC815E905668185578"/>
    <w:rsid w:val="00870B8E"/>
  </w:style>
  <w:style w:type="paragraph" w:customStyle="1" w:styleId="246476E17B944D9B89E961D3D9235188">
    <w:name w:val="246476E17B944D9B89E961D3D9235188"/>
    <w:rsid w:val="00870B8E"/>
  </w:style>
  <w:style w:type="paragraph" w:customStyle="1" w:styleId="0721ACC7E2844D639137630D8A720939">
    <w:name w:val="0721ACC7E2844D639137630D8A720939"/>
    <w:rsid w:val="00870B8E"/>
  </w:style>
  <w:style w:type="paragraph" w:customStyle="1" w:styleId="D335A7C1929542E1BF30E04F33540592">
    <w:name w:val="D335A7C1929542E1BF30E04F33540592"/>
    <w:rsid w:val="00870B8E"/>
  </w:style>
  <w:style w:type="paragraph" w:customStyle="1" w:styleId="C91F3EEFCD5D42869D522C05A52D5B38">
    <w:name w:val="C91F3EEFCD5D42869D522C05A52D5B38"/>
    <w:rsid w:val="00870B8E"/>
  </w:style>
  <w:style w:type="paragraph" w:customStyle="1" w:styleId="BE7CDBEFBD564F30AEDE06C41EBDABEE">
    <w:name w:val="BE7CDBEFBD564F30AEDE06C41EBDABEE"/>
    <w:rsid w:val="00870B8E"/>
  </w:style>
  <w:style w:type="paragraph" w:customStyle="1" w:styleId="DF82B531A5A44400819770D612BA8FC4">
    <w:name w:val="DF82B531A5A44400819770D612BA8FC4"/>
    <w:rsid w:val="00870B8E"/>
  </w:style>
  <w:style w:type="paragraph" w:customStyle="1" w:styleId="081B21CF415F4E3C9710D6AB481475D0">
    <w:name w:val="081B21CF415F4E3C9710D6AB481475D0"/>
    <w:rsid w:val="00870B8E"/>
  </w:style>
  <w:style w:type="paragraph" w:customStyle="1" w:styleId="403CAF988CC64EB2A92F433B92900EEE">
    <w:name w:val="403CAF988CC64EB2A92F433B92900EEE"/>
    <w:rsid w:val="00870B8E"/>
  </w:style>
  <w:style w:type="paragraph" w:customStyle="1" w:styleId="E51DF0559905454E83B31BB1C92256E6">
    <w:name w:val="E51DF0559905454E83B31BB1C92256E6"/>
    <w:rsid w:val="00870B8E"/>
  </w:style>
  <w:style w:type="paragraph" w:customStyle="1" w:styleId="A767E9DA8BE24CDCAB1FA074E326FC66">
    <w:name w:val="A767E9DA8BE24CDCAB1FA074E326FC66"/>
    <w:rsid w:val="00870B8E"/>
  </w:style>
  <w:style w:type="paragraph" w:customStyle="1" w:styleId="3FABD5EE54394EF1B99EDC850686C758">
    <w:name w:val="3FABD5EE54394EF1B99EDC850686C758"/>
    <w:rsid w:val="00870B8E"/>
  </w:style>
  <w:style w:type="paragraph" w:customStyle="1" w:styleId="A0922DC6D5B74BB09A860D04B0D74121">
    <w:name w:val="A0922DC6D5B74BB09A860D04B0D74121"/>
    <w:rsid w:val="00870B8E"/>
  </w:style>
  <w:style w:type="paragraph" w:customStyle="1" w:styleId="61CEA15151334C739BACFAAE23B7662F">
    <w:name w:val="61CEA15151334C739BACFAAE23B7662F"/>
    <w:rsid w:val="00870B8E"/>
  </w:style>
  <w:style w:type="paragraph" w:customStyle="1" w:styleId="6FDEA5AC20D7460BA700258F020AF55A">
    <w:name w:val="6FDEA5AC20D7460BA700258F020AF55A"/>
    <w:rsid w:val="00870B8E"/>
  </w:style>
  <w:style w:type="paragraph" w:customStyle="1" w:styleId="F8650F9801E5455E8C08DE135788940E">
    <w:name w:val="F8650F9801E5455E8C08DE135788940E"/>
    <w:rsid w:val="00870B8E"/>
  </w:style>
  <w:style w:type="paragraph" w:customStyle="1" w:styleId="0C263D4056FA41228B603D056E26DF5A">
    <w:name w:val="0C263D4056FA41228B603D056E26DF5A"/>
    <w:rsid w:val="00870B8E"/>
  </w:style>
  <w:style w:type="paragraph" w:customStyle="1" w:styleId="216BFCEC958D4F8FB5AA255931C822F2">
    <w:name w:val="216BFCEC958D4F8FB5AA255931C822F2"/>
    <w:rsid w:val="00870B8E"/>
  </w:style>
  <w:style w:type="paragraph" w:customStyle="1" w:styleId="4AB53F48BA7644C8BC574B7FF8BD4826">
    <w:name w:val="4AB53F48BA7644C8BC574B7FF8BD4826"/>
    <w:rsid w:val="00870B8E"/>
  </w:style>
  <w:style w:type="paragraph" w:customStyle="1" w:styleId="9DE6DDE4BA5E4A72A44319E1C88F2474">
    <w:name w:val="9DE6DDE4BA5E4A72A44319E1C88F2474"/>
    <w:rsid w:val="00870B8E"/>
  </w:style>
  <w:style w:type="paragraph" w:customStyle="1" w:styleId="4DC793773EAA4B82B61F00AB5D0C4F81">
    <w:name w:val="4DC793773EAA4B82B61F00AB5D0C4F81"/>
    <w:rsid w:val="00870B8E"/>
  </w:style>
  <w:style w:type="paragraph" w:customStyle="1" w:styleId="90154DDFB6344B5BABA4125A8D746B0C">
    <w:name w:val="90154DDFB6344B5BABA4125A8D746B0C"/>
    <w:rsid w:val="00870B8E"/>
  </w:style>
  <w:style w:type="paragraph" w:customStyle="1" w:styleId="4591BFE4DC0A44C99FCE5C0E47427BE1">
    <w:name w:val="4591BFE4DC0A44C99FCE5C0E47427BE1"/>
    <w:rsid w:val="00870B8E"/>
  </w:style>
  <w:style w:type="paragraph" w:customStyle="1" w:styleId="8FB00E19044A4EEF96C0268387A090E5">
    <w:name w:val="8FB00E19044A4EEF96C0268387A090E5"/>
    <w:rsid w:val="00870B8E"/>
  </w:style>
  <w:style w:type="paragraph" w:customStyle="1" w:styleId="55E9BA685C624134AE129A77624E4642">
    <w:name w:val="55E9BA685C624134AE129A77624E4642"/>
    <w:rsid w:val="00870B8E"/>
  </w:style>
  <w:style w:type="paragraph" w:customStyle="1" w:styleId="7C28E7A6BA844A27B52E5A4BDF17EBCD">
    <w:name w:val="7C28E7A6BA844A27B52E5A4BDF17EBCD"/>
    <w:rsid w:val="00870B8E"/>
  </w:style>
  <w:style w:type="paragraph" w:customStyle="1" w:styleId="9D08198E492B46079D6B215B5B20F558">
    <w:name w:val="9D08198E492B46079D6B215B5B20F558"/>
    <w:rsid w:val="00870B8E"/>
  </w:style>
  <w:style w:type="paragraph" w:customStyle="1" w:styleId="8D06EB5C6CB24E5C847A34142CBA3707">
    <w:name w:val="8D06EB5C6CB24E5C847A34142CBA3707"/>
    <w:rsid w:val="00870B8E"/>
  </w:style>
  <w:style w:type="paragraph" w:customStyle="1" w:styleId="92B5DDDE1FD041E09E1AAFFC061EAE86">
    <w:name w:val="92B5DDDE1FD041E09E1AAFFC061EAE86"/>
    <w:rsid w:val="00870B8E"/>
  </w:style>
  <w:style w:type="paragraph" w:customStyle="1" w:styleId="952E816B7D674576B8D625C597A827A5">
    <w:name w:val="952E816B7D674576B8D625C597A827A5"/>
    <w:rsid w:val="00870B8E"/>
  </w:style>
  <w:style w:type="paragraph" w:customStyle="1" w:styleId="03604624BA754F0F9D6070DAE8BBF50D">
    <w:name w:val="03604624BA754F0F9D6070DAE8BBF50D"/>
    <w:rsid w:val="00870B8E"/>
  </w:style>
  <w:style w:type="paragraph" w:customStyle="1" w:styleId="BF005DE43D6D47768A9CC4BEFF2624FF">
    <w:name w:val="BF005DE43D6D47768A9CC4BEFF2624FF"/>
    <w:rsid w:val="00870B8E"/>
  </w:style>
  <w:style w:type="paragraph" w:customStyle="1" w:styleId="4D9EFE27E2CF4181B605FE93427E7DE2">
    <w:name w:val="4D9EFE27E2CF4181B605FE93427E7DE2"/>
    <w:rsid w:val="00870B8E"/>
  </w:style>
  <w:style w:type="paragraph" w:customStyle="1" w:styleId="77F5946C0BB843BBA7800A3BE60407BF">
    <w:name w:val="77F5946C0BB843BBA7800A3BE60407BF"/>
    <w:rsid w:val="00870B8E"/>
  </w:style>
  <w:style w:type="paragraph" w:customStyle="1" w:styleId="FE146ED0F7B348509B34A2982B8A6F65">
    <w:name w:val="FE146ED0F7B348509B34A2982B8A6F65"/>
    <w:rsid w:val="00870B8E"/>
  </w:style>
  <w:style w:type="paragraph" w:customStyle="1" w:styleId="53F43A91E082402890901BB8FBF9EEBC">
    <w:name w:val="53F43A91E082402890901BB8FBF9EEBC"/>
    <w:rsid w:val="00870B8E"/>
  </w:style>
  <w:style w:type="paragraph" w:customStyle="1" w:styleId="C2259F910A1E4EE5B84D18411449ADB1">
    <w:name w:val="C2259F910A1E4EE5B84D18411449ADB1"/>
    <w:rsid w:val="00870B8E"/>
  </w:style>
  <w:style w:type="paragraph" w:customStyle="1" w:styleId="5703A1CE804444D28E0A9B46319D8D56">
    <w:name w:val="5703A1CE804444D28E0A9B46319D8D56"/>
    <w:rsid w:val="00870B8E"/>
  </w:style>
  <w:style w:type="paragraph" w:customStyle="1" w:styleId="B1815133D295460ABAF8297354A9133A">
    <w:name w:val="B1815133D295460ABAF8297354A9133A"/>
    <w:rsid w:val="00870B8E"/>
  </w:style>
  <w:style w:type="paragraph" w:customStyle="1" w:styleId="F457962A3A6746059693D90010B26AFF">
    <w:name w:val="F457962A3A6746059693D90010B26AFF"/>
    <w:rsid w:val="00870B8E"/>
  </w:style>
  <w:style w:type="paragraph" w:customStyle="1" w:styleId="089C0B1CE22A4C488C8BAFF0C419E97A">
    <w:name w:val="089C0B1CE22A4C488C8BAFF0C419E97A"/>
    <w:rsid w:val="00870B8E"/>
  </w:style>
  <w:style w:type="paragraph" w:customStyle="1" w:styleId="F9A6CF50BAA443A9A5FEAF8ADE38E220">
    <w:name w:val="F9A6CF50BAA443A9A5FEAF8ADE38E220"/>
    <w:rsid w:val="00870B8E"/>
  </w:style>
  <w:style w:type="paragraph" w:customStyle="1" w:styleId="AD9E7BF1ECFE415BA6C30FD6BCED71AB">
    <w:name w:val="AD9E7BF1ECFE415BA6C30FD6BCED71AB"/>
    <w:rsid w:val="00870B8E"/>
  </w:style>
  <w:style w:type="paragraph" w:customStyle="1" w:styleId="A753E3BE9FEB4FE28ADD04C05311C817">
    <w:name w:val="A753E3BE9FEB4FE28ADD04C05311C817"/>
    <w:rsid w:val="00870B8E"/>
  </w:style>
  <w:style w:type="paragraph" w:customStyle="1" w:styleId="BC6CCCBA466E424E9CDFC452B93A8B4A">
    <w:name w:val="BC6CCCBA466E424E9CDFC452B93A8B4A"/>
    <w:rsid w:val="00870B8E"/>
  </w:style>
  <w:style w:type="paragraph" w:customStyle="1" w:styleId="230957A0817342C689A12AECADC81B1C">
    <w:name w:val="230957A0817342C689A12AECADC81B1C"/>
    <w:rsid w:val="00870B8E"/>
  </w:style>
  <w:style w:type="paragraph" w:customStyle="1" w:styleId="0B2438E9E0834318BC48EB4E31D4EE61">
    <w:name w:val="0B2438E9E0834318BC48EB4E31D4EE61"/>
    <w:rsid w:val="00870B8E"/>
  </w:style>
  <w:style w:type="paragraph" w:customStyle="1" w:styleId="A593A46D9CFB46389E5CE006DA00E67A">
    <w:name w:val="A593A46D9CFB46389E5CE006DA00E67A"/>
    <w:rsid w:val="00870B8E"/>
  </w:style>
  <w:style w:type="paragraph" w:customStyle="1" w:styleId="8758C054DFF346DDA82597CF877B9566">
    <w:name w:val="8758C054DFF346DDA82597CF877B9566"/>
    <w:rsid w:val="00870B8E"/>
  </w:style>
  <w:style w:type="paragraph" w:customStyle="1" w:styleId="5E4E832543D24FCBA98C9CA98FFE9C2E">
    <w:name w:val="5E4E832543D24FCBA98C9CA98FFE9C2E"/>
    <w:rsid w:val="00870B8E"/>
  </w:style>
  <w:style w:type="paragraph" w:customStyle="1" w:styleId="4A42C85969D34621A71626D147DACA50">
    <w:name w:val="4A42C85969D34621A71626D147DACA50"/>
    <w:rsid w:val="00870B8E"/>
  </w:style>
  <w:style w:type="paragraph" w:customStyle="1" w:styleId="0926559EE0B940C58BA8DF64902D1E95">
    <w:name w:val="0926559EE0B940C58BA8DF64902D1E95"/>
    <w:rsid w:val="00870B8E"/>
  </w:style>
  <w:style w:type="paragraph" w:customStyle="1" w:styleId="A14A3A773898418B92D2831AE5FC08F1">
    <w:name w:val="A14A3A773898418B92D2831AE5FC08F1"/>
    <w:rsid w:val="00870B8E"/>
  </w:style>
  <w:style w:type="paragraph" w:customStyle="1" w:styleId="FBB39BD8822A425A95A6885F5B66426B">
    <w:name w:val="FBB39BD8822A425A95A6885F5B66426B"/>
    <w:rsid w:val="00870B8E"/>
  </w:style>
  <w:style w:type="paragraph" w:customStyle="1" w:styleId="11488C96E6E64E348778FA0A08150DB9">
    <w:name w:val="11488C96E6E64E348778FA0A08150DB9"/>
    <w:rsid w:val="00870B8E"/>
  </w:style>
  <w:style w:type="paragraph" w:customStyle="1" w:styleId="B1C9591509FD4D3BB09274A3591F3439">
    <w:name w:val="B1C9591509FD4D3BB09274A3591F3439"/>
    <w:rsid w:val="00870B8E"/>
  </w:style>
  <w:style w:type="paragraph" w:customStyle="1" w:styleId="13C94688EEF940A69867C7E33500DCFD">
    <w:name w:val="13C94688EEF940A69867C7E33500DCFD"/>
    <w:rsid w:val="00870B8E"/>
  </w:style>
  <w:style w:type="paragraph" w:customStyle="1" w:styleId="062D878DB87E4DDFBC495F07CDCA41D1">
    <w:name w:val="062D878DB87E4DDFBC495F07CDCA41D1"/>
    <w:rsid w:val="00870B8E"/>
  </w:style>
  <w:style w:type="paragraph" w:customStyle="1" w:styleId="81D5087518304406AEF3330B376A76D7">
    <w:name w:val="81D5087518304406AEF3330B376A76D7"/>
    <w:rsid w:val="00870B8E"/>
  </w:style>
  <w:style w:type="paragraph" w:customStyle="1" w:styleId="AF63459C22C042F3B25B3A92A1E4A9AB">
    <w:name w:val="AF63459C22C042F3B25B3A92A1E4A9AB"/>
    <w:rsid w:val="00870B8E"/>
  </w:style>
  <w:style w:type="paragraph" w:customStyle="1" w:styleId="D4C8921FBFA34CD3AF8D2DE1A6069B41">
    <w:name w:val="D4C8921FBFA34CD3AF8D2DE1A6069B41"/>
    <w:rsid w:val="00870B8E"/>
  </w:style>
  <w:style w:type="paragraph" w:customStyle="1" w:styleId="EC06C165D48D4CF38680C106E0FC80E6">
    <w:name w:val="EC06C165D48D4CF38680C106E0FC80E6"/>
    <w:rsid w:val="00870B8E"/>
  </w:style>
  <w:style w:type="paragraph" w:customStyle="1" w:styleId="9A379DB75FD440A4BD76ABDE762C3281">
    <w:name w:val="9A379DB75FD440A4BD76ABDE762C3281"/>
    <w:rsid w:val="00870B8E"/>
  </w:style>
  <w:style w:type="paragraph" w:customStyle="1" w:styleId="5DAE20F0592E44CB85527AA01732DB5D">
    <w:name w:val="5DAE20F0592E44CB85527AA01732DB5D"/>
    <w:rsid w:val="00870B8E"/>
  </w:style>
  <w:style w:type="paragraph" w:customStyle="1" w:styleId="400D84EE953E4B36BB627600F31BEFD3">
    <w:name w:val="400D84EE953E4B36BB627600F31BEFD3"/>
    <w:rsid w:val="00870B8E"/>
  </w:style>
  <w:style w:type="paragraph" w:customStyle="1" w:styleId="36FEA431059C415E91276072B84932F0">
    <w:name w:val="36FEA431059C415E91276072B84932F0"/>
    <w:rsid w:val="00870B8E"/>
  </w:style>
  <w:style w:type="paragraph" w:customStyle="1" w:styleId="8989AF4F7B91403EA4403733D9BF1DCB">
    <w:name w:val="8989AF4F7B91403EA4403733D9BF1DCB"/>
    <w:rsid w:val="00870B8E"/>
  </w:style>
  <w:style w:type="paragraph" w:customStyle="1" w:styleId="0171F3DE04CA4A968453CA2FB60BC84A">
    <w:name w:val="0171F3DE04CA4A968453CA2FB60BC84A"/>
    <w:rsid w:val="00870B8E"/>
  </w:style>
  <w:style w:type="paragraph" w:customStyle="1" w:styleId="F291F55975FE40EA960998379A4587DD">
    <w:name w:val="F291F55975FE40EA960998379A4587DD"/>
    <w:rsid w:val="00870B8E"/>
  </w:style>
  <w:style w:type="paragraph" w:customStyle="1" w:styleId="0C50210E5EA04139A01B6C0DE5DE74F4">
    <w:name w:val="0C50210E5EA04139A01B6C0DE5DE74F4"/>
    <w:rsid w:val="00870B8E"/>
  </w:style>
  <w:style w:type="paragraph" w:customStyle="1" w:styleId="0715531AF42B4256B6F50EB48061AEDD">
    <w:name w:val="0715531AF42B4256B6F50EB48061AEDD"/>
    <w:rsid w:val="00870B8E"/>
  </w:style>
  <w:style w:type="paragraph" w:customStyle="1" w:styleId="966DD2931B5C490DA0ED73023FCEEB32">
    <w:name w:val="966DD2931B5C490DA0ED73023FCEEB32"/>
    <w:rsid w:val="00870B8E"/>
  </w:style>
  <w:style w:type="paragraph" w:customStyle="1" w:styleId="89648CA310454562B8CD2197CC5592A2">
    <w:name w:val="89648CA310454562B8CD2197CC5592A2"/>
    <w:rsid w:val="00870B8E"/>
  </w:style>
  <w:style w:type="paragraph" w:customStyle="1" w:styleId="89DCA8E8A6E24BF1B7A3EF09E220D231">
    <w:name w:val="89DCA8E8A6E24BF1B7A3EF09E220D231"/>
    <w:rsid w:val="00870B8E"/>
  </w:style>
  <w:style w:type="paragraph" w:customStyle="1" w:styleId="6211D1AE371A4D8E98999892EF2E52BF">
    <w:name w:val="6211D1AE371A4D8E98999892EF2E52BF"/>
    <w:rsid w:val="00870B8E"/>
  </w:style>
  <w:style w:type="paragraph" w:customStyle="1" w:styleId="F041F70D821F4DAF86ED52FFFDA3F8A6">
    <w:name w:val="F041F70D821F4DAF86ED52FFFDA3F8A6"/>
    <w:rsid w:val="00870B8E"/>
  </w:style>
  <w:style w:type="paragraph" w:customStyle="1" w:styleId="4891A6F3C1D74FDB800ECF0855FA97A8">
    <w:name w:val="4891A6F3C1D74FDB800ECF0855FA97A8"/>
    <w:rsid w:val="00870B8E"/>
  </w:style>
  <w:style w:type="paragraph" w:customStyle="1" w:styleId="007F1BB25CE945D9B5AB65A1E5F12231">
    <w:name w:val="007F1BB25CE945D9B5AB65A1E5F12231"/>
    <w:rsid w:val="00870B8E"/>
  </w:style>
  <w:style w:type="paragraph" w:customStyle="1" w:styleId="B7990FA58C0E45EB837D8483F36F6C71">
    <w:name w:val="B7990FA58C0E45EB837D8483F36F6C71"/>
    <w:rsid w:val="00870B8E"/>
  </w:style>
  <w:style w:type="paragraph" w:customStyle="1" w:styleId="C273A2C3AA4341AFB7E82AB5F08ADE14">
    <w:name w:val="C273A2C3AA4341AFB7E82AB5F08ADE14"/>
    <w:rsid w:val="00870B8E"/>
  </w:style>
  <w:style w:type="paragraph" w:customStyle="1" w:styleId="9A72070ECDB24052894DA8B5584BE1BB">
    <w:name w:val="9A72070ECDB24052894DA8B5584BE1BB"/>
    <w:rsid w:val="00870B8E"/>
  </w:style>
  <w:style w:type="paragraph" w:customStyle="1" w:styleId="3771CA7BE4174B7A8BA552188D3D0353">
    <w:name w:val="3771CA7BE4174B7A8BA552188D3D0353"/>
    <w:rsid w:val="00870B8E"/>
  </w:style>
  <w:style w:type="paragraph" w:customStyle="1" w:styleId="5927D8B1C23A4F7F956F8A40EED184BC">
    <w:name w:val="5927D8B1C23A4F7F956F8A40EED184BC"/>
    <w:rsid w:val="00870B8E"/>
  </w:style>
  <w:style w:type="paragraph" w:customStyle="1" w:styleId="1756FD1AB0AA437694E654744A58D65D">
    <w:name w:val="1756FD1AB0AA437694E654744A58D65D"/>
    <w:rsid w:val="00870B8E"/>
  </w:style>
  <w:style w:type="paragraph" w:customStyle="1" w:styleId="07F47AC489D04B5F8AA36FC1E79CE4F4">
    <w:name w:val="07F47AC489D04B5F8AA36FC1E79CE4F4"/>
    <w:rsid w:val="00870B8E"/>
  </w:style>
  <w:style w:type="paragraph" w:customStyle="1" w:styleId="A7B8A401034C4185AD1D83D73F5CA56C">
    <w:name w:val="A7B8A401034C4185AD1D83D73F5CA56C"/>
    <w:rsid w:val="00870B8E"/>
  </w:style>
  <w:style w:type="paragraph" w:customStyle="1" w:styleId="E1E52857C27A4A849C04038C81531F17">
    <w:name w:val="E1E52857C27A4A849C04038C81531F17"/>
    <w:rsid w:val="00870B8E"/>
  </w:style>
  <w:style w:type="paragraph" w:customStyle="1" w:styleId="ACA20C95047F46D0955F926E81AE5E6D">
    <w:name w:val="ACA20C95047F46D0955F926E81AE5E6D"/>
    <w:rsid w:val="00870B8E"/>
  </w:style>
  <w:style w:type="paragraph" w:customStyle="1" w:styleId="30B3435120DB48D6A5FA4FDD1AFBC44D">
    <w:name w:val="30B3435120DB48D6A5FA4FDD1AFBC44D"/>
    <w:rsid w:val="00870B8E"/>
  </w:style>
  <w:style w:type="paragraph" w:customStyle="1" w:styleId="F2194C9585324B8EA128112663F0A4D9">
    <w:name w:val="F2194C9585324B8EA128112663F0A4D9"/>
    <w:rsid w:val="00870B8E"/>
  </w:style>
  <w:style w:type="paragraph" w:customStyle="1" w:styleId="483C17D0820542B6B154942EFC3E1D8B">
    <w:name w:val="483C17D0820542B6B154942EFC3E1D8B"/>
    <w:rsid w:val="00870B8E"/>
  </w:style>
  <w:style w:type="paragraph" w:customStyle="1" w:styleId="3A7AFD6F54C84C229E6783D6D98F0AB8">
    <w:name w:val="3A7AFD6F54C84C229E6783D6D98F0AB8"/>
    <w:rsid w:val="00870B8E"/>
  </w:style>
  <w:style w:type="paragraph" w:customStyle="1" w:styleId="DC3F41DD98F44E9EADBABDF85F07B1B9">
    <w:name w:val="DC3F41DD98F44E9EADBABDF85F07B1B9"/>
    <w:rsid w:val="00870B8E"/>
  </w:style>
  <w:style w:type="paragraph" w:customStyle="1" w:styleId="4FC715941B584EECA7178860FED112A0">
    <w:name w:val="4FC715941B584EECA7178860FED112A0"/>
    <w:rsid w:val="00870B8E"/>
  </w:style>
  <w:style w:type="paragraph" w:customStyle="1" w:styleId="55376DAB1757485EBAF67999E129DAC2">
    <w:name w:val="55376DAB1757485EBAF67999E129DAC2"/>
    <w:rsid w:val="00870B8E"/>
  </w:style>
  <w:style w:type="paragraph" w:customStyle="1" w:styleId="DAECD6285F5043EBBDB80FDA1B0FF8BD">
    <w:name w:val="DAECD6285F5043EBBDB80FDA1B0FF8BD"/>
    <w:rsid w:val="00870B8E"/>
  </w:style>
  <w:style w:type="paragraph" w:customStyle="1" w:styleId="56CBA22FB6B042ECAFA5BC79090663AD">
    <w:name w:val="56CBA22FB6B042ECAFA5BC79090663AD"/>
    <w:rsid w:val="00870B8E"/>
  </w:style>
  <w:style w:type="paragraph" w:customStyle="1" w:styleId="EE4749B22709426CAE4D9F3513406AEB">
    <w:name w:val="EE4749B22709426CAE4D9F3513406AEB"/>
    <w:rsid w:val="00870B8E"/>
  </w:style>
  <w:style w:type="paragraph" w:customStyle="1" w:styleId="3F9F040663E640D2B74A50FF7C6AC112">
    <w:name w:val="3F9F040663E640D2B74A50FF7C6AC112"/>
    <w:rsid w:val="00870B8E"/>
  </w:style>
  <w:style w:type="paragraph" w:customStyle="1" w:styleId="CF4885BA1696417B8ADC4A7A9D8EC8B747">
    <w:name w:val="CF4885BA1696417B8ADC4A7A9D8EC8B74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FCB9CC9A2B4128BAD7FC8EDFF5B33945">
    <w:name w:val="C5FCB9CC9A2B4128BAD7FC8EDFF5B3394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B42282713BC4D808A42590A9708D17343">
    <w:name w:val="EB42282713BC4D808A42590A9708D1734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4BD3E2BEAAB4EC087BA8361E1B1750A37">
    <w:name w:val="24BD3E2BEAAB4EC087BA8361E1B1750A3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1ECA75EC9894DA38E21AE514441017C36">
    <w:name w:val="31ECA75EC9894DA38E21AE514441017C3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CC4862B7E1840EA952051315381BAA534">
    <w:name w:val="1CC4862B7E1840EA952051315381BAA53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DBA6D0344245FA80D016791F1B7AA726">
    <w:name w:val="1ADBA6D0344245FA80D016791F1B7AA72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E01EB70942D44149852AEDB4E4226CC39">
    <w:name w:val="5E01EB70942D44149852AEDB4E4226CC3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E68D62E165A4AA3B39C3A78475F1C8A27">
    <w:name w:val="9E68D62E165A4AA3B39C3A78475F1C8A2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23929A72017406A8CE74AD0B5F345FD24">
    <w:name w:val="023929A72017406A8CE74AD0B5F345FD2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90550B4803947C18E8D062C52684D5516">
    <w:name w:val="690550B4803947C18E8D062C52684D551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7F9F81DBF090444090B78219DE280A891">
    <w:name w:val="7F9F81DBF090444090B78219DE280A89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C9B3FBDD52742D88D3A9AF4C88BF6271">
    <w:name w:val="BC9B3FBDD52742D88D3A9AF4C88BF627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8D1AF5FE4FD43B99A0F221460FD86FB1">
    <w:name w:val="F8D1AF5FE4FD43B99A0F221460FD86FB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E9D7CD164DD42F7A2C1D347D59F83B41">
    <w:name w:val="FE9D7CD164DD42F7A2C1D347D59F83B4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52E816B7D674576B8D625C597A827A51">
    <w:name w:val="952E816B7D674576B8D625C597A827A5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3604624BA754F0F9D6070DAE8BBF50D1">
    <w:name w:val="03604624BA754F0F9D6070DAE8BBF50D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F005DE43D6D47768A9CC4BEFF2624FF1">
    <w:name w:val="BF005DE43D6D47768A9CC4BEFF2624FF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D9EFE27E2CF4181B605FE93427E7DE21">
    <w:name w:val="4D9EFE27E2CF4181B605FE93427E7DE2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77F5946C0BB843BBA7800A3BE60407BF1">
    <w:name w:val="77F5946C0BB843BBA7800A3BE60407BF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C50210E5EA04139A01B6C0DE5DE74F41">
    <w:name w:val="0C50210E5EA04139A01B6C0DE5DE74F4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715531AF42B4256B6F50EB48061AEDD1">
    <w:name w:val="0715531AF42B4256B6F50EB48061AEDD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66DD2931B5C490DA0ED73023FCEEB321">
    <w:name w:val="966DD2931B5C490DA0ED73023FCEEB32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89648CA310454562B8CD2197CC5592A21">
    <w:name w:val="89648CA310454562B8CD2197CC5592A2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89DCA8E8A6E24BF1B7A3EF09E220D2311">
    <w:name w:val="89DCA8E8A6E24BF1B7A3EF09E220D231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5376DAB1757485EBAF67999E129DAC21">
    <w:name w:val="55376DAB1757485EBAF67999E129DAC2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DAECD6285F5043EBBDB80FDA1B0FF8BD1">
    <w:name w:val="DAECD6285F5043EBBDB80FDA1B0FF8BD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6CBA22FB6B042ECAFA5BC79090663AD1">
    <w:name w:val="56CBA22FB6B042ECAFA5BC79090663AD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E4749B22709426CAE4D9F3513406AEB1">
    <w:name w:val="EE4749B22709426CAE4D9F3513406AEB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F9F040663E640D2B74A50FF7C6AC1121">
    <w:name w:val="3F9F040663E640D2B74A50FF7C6AC112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C6CCCBA466E424E9CDFC452B93A8B4A1">
    <w:name w:val="BC6CCCBA466E424E9CDFC452B93A8B4A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30957A0817342C689A12AECADC81B1C1">
    <w:name w:val="230957A0817342C689A12AECADC81B1C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B2438E9E0834318BC48EB4E31D4EE611">
    <w:name w:val="0B2438E9E0834318BC48EB4E31D4EE61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593A46D9CFB46389E5CE006DA00E67A1">
    <w:name w:val="A593A46D9CFB46389E5CE006DA00E67A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8758C054DFF346DDA82597CF877B95661">
    <w:name w:val="8758C054DFF346DDA82597CF877B9566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E4E832543D24FCBA98C9CA98FFE9C2E1">
    <w:name w:val="5E4E832543D24FCBA98C9CA98FFE9C2E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A42C85969D34621A71626D147DACA501">
    <w:name w:val="4A42C85969D34621A71626D147DACA50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926559EE0B940C58BA8DF64902D1E951">
    <w:name w:val="0926559EE0B940C58BA8DF64902D1E95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14A3A773898418B92D2831AE5FC08F11">
    <w:name w:val="A14A3A773898418B92D2831AE5FC08F1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BB39BD8822A425A95A6885F5B66426B1">
    <w:name w:val="FBB39BD8822A425A95A6885F5B66426B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F4885BA1696417B8ADC4A7A9D8EC8B748">
    <w:name w:val="CF4885BA1696417B8ADC4A7A9D8EC8B74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FCB9CC9A2B4128BAD7FC8EDFF5B33946">
    <w:name w:val="C5FCB9CC9A2B4128BAD7FC8EDFF5B3394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B42282713BC4D808A42590A9708D17344">
    <w:name w:val="EB42282713BC4D808A42590A9708D1734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4BD3E2BEAAB4EC087BA8361E1B1750A38">
    <w:name w:val="24BD3E2BEAAB4EC087BA8361E1B1750A3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1ECA75EC9894DA38E21AE514441017C37">
    <w:name w:val="31ECA75EC9894DA38E21AE514441017C3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CC4862B7E1840EA952051315381BAA535">
    <w:name w:val="1CC4862B7E1840EA952051315381BAA53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DBA6D0344245FA80D016791F1B7AA727">
    <w:name w:val="1ADBA6D0344245FA80D016791F1B7AA72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E01EB70942D44149852AEDB4E4226CC40">
    <w:name w:val="5E01EB70942D44149852AEDB4E4226CC4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E68D62E165A4AA3B39C3A78475F1C8A28">
    <w:name w:val="9E68D62E165A4AA3B39C3A78475F1C8A2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23929A72017406A8CE74AD0B5F345FD25">
    <w:name w:val="023929A72017406A8CE74AD0B5F345FD2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90550B4803947C18E8D062C52684D5517">
    <w:name w:val="690550B4803947C18E8D062C52684D551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7F9F81DBF090444090B78219DE280A892">
    <w:name w:val="7F9F81DBF090444090B78219DE280A89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C9B3FBDD52742D88D3A9AF4C88BF6272">
    <w:name w:val="BC9B3FBDD52742D88D3A9AF4C88BF627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8D1AF5FE4FD43B99A0F221460FD86FB2">
    <w:name w:val="F8D1AF5FE4FD43B99A0F221460FD86FB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E9D7CD164DD42F7A2C1D347D59F83B42">
    <w:name w:val="FE9D7CD164DD42F7A2C1D347D59F83B4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52E816B7D674576B8D625C597A827A52">
    <w:name w:val="952E816B7D674576B8D625C597A827A5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3604624BA754F0F9D6070DAE8BBF50D2">
    <w:name w:val="03604624BA754F0F9D6070DAE8BBF50D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F005DE43D6D47768A9CC4BEFF2624FF2">
    <w:name w:val="BF005DE43D6D47768A9CC4BEFF2624FF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D9EFE27E2CF4181B605FE93427E7DE22">
    <w:name w:val="4D9EFE27E2CF4181B605FE93427E7DE2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77F5946C0BB843BBA7800A3BE60407BF2">
    <w:name w:val="77F5946C0BB843BBA7800A3BE60407BF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C50210E5EA04139A01B6C0DE5DE74F42">
    <w:name w:val="0C50210E5EA04139A01B6C0DE5DE74F4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715531AF42B4256B6F50EB48061AEDD2">
    <w:name w:val="0715531AF42B4256B6F50EB48061AEDD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66DD2931B5C490DA0ED73023FCEEB322">
    <w:name w:val="966DD2931B5C490DA0ED73023FCEEB32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89648CA310454562B8CD2197CC5592A22">
    <w:name w:val="89648CA310454562B8CD2197CC5592A2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89DCA8E8A6E24BF1B7A3EF09E220D2312">
    <w:name w:val="89DCA8E8A6E24BF1B7A3EF09E220D231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5376DAB1757485EBAF67999E129DAC22">
    <w:name w:val="55376DAB1757485EBAF67999E129DAC2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DAECD6285F5043EBBDB80FDA1B0FF8BD2">
    <w:name w:val="DAECD6285F5043EBBDB80FDA1B0FF8BD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6CBA22FB6B042ECAFA5BC79090663AD2">
    <w:name w:val="56CBA22FB6B042ECAFA5BC79090663AD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E4749B22709426CAE4D9F3513406AEB2">
    <w:name w:val="EE4749B22709426CAE4D9F3513406AEB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F9F040663E640D2B74A50FF7C6AC1122">
    <w:name w:val="3F9F040663E640D2B74A50FF7C6AC112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C6CCCBA466E424E9CDFC452B93A8B4A2">
    <w:name w:val="BC6CCCBA466E424E9CDFC452B93A8B4A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30957A0817342C689A12AECADC81B1C2">
    <w:name w:val="230957A0817342C689A12AECADC81B1C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B2438E9E0834318BC48EB4E31D4EE612">
    <w:name w:val="0B2438E9E0834318BC48EB4E31D4EE61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593A46D9CFB46389E5CE006DA00E67A2">
    <w:name w:val="A593A46D9CFB46389E5CE006DA00E67A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8758C054DFF346DDA82597CF877B95662">
    <w:name w:val="8758C054DFF346DDA82597CF877B9566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E4E832543D24FCBA98C9CA98FFE9C2E2">
    <w:name w:val="5E4E832543D24FCBA98C9CA98FFE9C2E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A42C85969D34621A71626D147DACA502">
    <w:name w:val="4A42C85969D34621A71626D147DACA50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926559EE0B940C58BA8DF64902D1E952">
    <w:name w:val="0926559EE0B940C58BA8DF64902D1E95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14A3A773898418B92D2831AE5FC08F12">
    <w:name w:val="A14A3A773898418B92D2831AE5FC08F1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BB39BD8822A425A95A6885F5B66426B2">
    <w:name w:val="FBB39BD8822A425A95A6885F5B66426B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F4885BA1696417B8ADC4A7A9D8EC8B749">
    <w:name w:val="CF4885BA1696417B8ADC4A7A9D8EC8B74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FCB9CC9A2B4128BAD7FC8EDFF5B33947">
    <w:name w:val="C5FCB9CC9A2B4128BAD7FC8EDFF5B3394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B42282713BC4D808A42590A9708D17345">
    <w:name w:val="EB42282713BC4D808A42590A9708D1734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4BD3E2BEAAB4EC087BA8361E1B1750A39">
    <w:name w:val="24BD3E2BEAAB4EC087BA8361E1B1750A3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1ECA75EC9894DA38E21AE514441017C38">
    <w:name w:val="31ECA75EC9894DA38E21AE514441017C3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CC4862B7E1840EA952051315381BAA536">
    <w:name w:val="1CC4862B7E1840EA952051315381BAA53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DBA6D0344245FA80D016791F1B7AA728">
    <w:name w:val="1ADBA6D0344245FA80D016791F1B7AA72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E01EB70942D44149852AEDB4E4226CC41">
    <w:name w:val="5E01EB70942D44149852AEDB4E4226CC4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E68D62E165A4AA3B39C3A78475F1C8A29">
    <w:name w:val="9E68D62E165A4AA3B39C3A78475F1C8A2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23929A72017406A8CE74AD0B5F345FD26">
    <w:name w:val="023929A72017406A8CE74AD0B5F345FD2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90550B4803947C18E8D062C52684D5518">
    <w:name w:val="690550B4803947C18E8D062C52684D551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7F9F81DBF090444090B78219DE280A893">
    <w:name w:val="7F9F81DBF090444090B78219DE280A89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C9B3FBDD52742D88D3A9AF4C88BF6273">
    <w:name w:val="BC9B3FBDD52742D88D3A9AF4C88BF627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8D1AF5FE4FD43B99A0F221460FD86FB3">
    <w:name w:val="F8D1AF5FE4FD43B99A0F221460FD86FB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E9D7CD164DD42F7A2C1D347D59F83B43">
    <w:name w:val="FE9D7CD164DD42F7A2C1D347D59F83B4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52E816B7D674576B8D625C597A827A53">
    <w:name w:val="952E816B7D674576B8D625C597A827A5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3604624BA754F0F9D6070DAE8BBF50D3">
    <w:name w:val="03604624BA754F0F9D6070DAE8BBF50D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F005DE43D6D47768A9CC4BEFF2624FF3">
    <w:name w:val="BF005DE43D6D47768A9CC4BEFF2624FF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D9EFE27E2CF4181B605FE93427E7DE23">
    <w:name w:val="4D9EFE27E2CF4181B605FE93427E7DE2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77F5946C0BB843BBA7800A3BE60407BF3">
    <w:name w:val="77F5946C0BB843BBA7800A3BE60407BF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C50210E5EA04139A01B6C0DE5DE74F43">
    <w:name w:val="0C50210E5EA04139A01B6C0DE5DE74F4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715531AF42B4256B6F50EB48061AEDD3">
    <w:name w:val="0715531AF42B4256B6F50EB48061AEDD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66DD2931B5C490DA0ED73023FCEEB323">
    <w:name w:val="966DD2931B5C490DA0ED73023FCEEB32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89648CA310454562B8CD2197CC5592A23">
    <w:name w:val="89648CA310454562B8CD2197CC5592A2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89DCA8E8A6E24BF1B7A3EF09E220D2313">
    <w:name w:val="89DCA8E8A6E24BF1B7A3EF09E220D231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5376DAB1757485EBAF67999E129DAC23">
    <w:name w:val="55376DAB1757485EBAF67999E129DAC2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DAECD6285F5043EBBDB80FDA1B0FF8BD3">
    <w:name w:val="DAECD6285F5043EBBDB80FDA1B0FF8BD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6CBA22FB6B042ECAFA5BC79090663AD3">
    <w:name w:val="56CBA22FB6B042ECAFA5BC79090663AD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E4749B22709426CAE4D9F3513406AEB3">
    <w:name w:val="EE4749B22709426CAE4D9F3513406AEB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F9F040663E640D2B74A50FF7C6AC1123">
    <w:name w:val="3F9F040663E640D2B74A50FF7C6AC112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C6CCCBA466E424E9CDFC452B93A8B4A3">
    <w:name w:val="BC6CCCBA466E424E9CDFC452B93A8B4A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30957A0817342C689A12AECADC81B1C3">
    <w:name w:val="230957A0817342C689A12AECADC81B1C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B2438E9E0834318BC48EB4E31D4EE613">
    <w:name w:val="0B2438E9E0834318BC48EB4E31D4EE61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593A46D9CFB46389E5CE006DA00E67A3">
    <w:name w:val="A593A46D9CFB46389E5CE006DA00E67A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8758C054DFF346DDA82597CF877B95663">
    <w:name w:val="8758C054DFF346DDA82597CF877B9566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E4E832543D24FCBA98C9CA98FFE9C2E3">
    <w:name w:val="5E4E832543D24FCBA98C9CA98FFE9C2E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A42C85969D34621A71626D147DACA503">
    <w:name w:val="4A42C85969D34621A71626D147DACA50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926559EE0B940C58BA8DF64902D1E953">
    <w:name w:val="0926559EE0B940C58BA8DF64902D1E95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14A3A773898418B92D2831AE5FC08F13">
    <w:name w:val="A14A3A773898418B92D2831AE5FC08F1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BB39BD8822A425A95A6885F5B66426B3">
    <w:name w:val="FBB39BD8822A425A95A6885F5B66426B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F4885BA1696417B8ADC4A7A9D8EC8B750">
    <w:name w:val="CF4885BA1696417B8ADC4A7A9D8EC8B75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FCB9CC9A2B4128BAD7FC8EDFF5B33948">
    <w:name w:val="C5FCB9CC9A2B4128BAD7FC8EDFF5B3394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B42282713BC4D808A42590A9708D17346">
    <w:name w:val="EB42282713BC4D808A42590A9708D1734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4BD3E2BEAAB4EC087BA8361E1B1750A40">
    <w:name w:val="24BD3E2BEAAB4EC087BA8361E1B1750A4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1ECA75EC9894DA38E21AE514441017C39">
    <w:name w:val="31ECA75EC9894DA38E21AE514441017C3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CC4862B7E1840EA952051315381BAA537">
    <w:name w:val="1CC4862B7E1840EA952051315381BAA53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DBA6D0344245FA80D016791F1B7AA729">
    <w:name w:val="1ADBA6D0344245FA80D016791F1B7AA72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E01EB70942D44149852AEDB4E4226CC42">
    <w:name w:val="5E01EB70942D44149852AEDB4E4226CC4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E68D62E165A4AA3B39C3A78475F1C8A30">
    <w:name w:val="9E68D62E165A4AA3B39C3A78475F1C8A3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23929A72017406A8CE74AD0B5F345FD27">
    <w:name w:val="023929A72017406A8CE74AD0B5F345FD2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90550B4803947C18E8D062C52684D5519">
    <w:name w:val="690550B4803947C18E8D062C52684D551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7F9F81DBF090444090B78219DE280A894">
    <w:name w:val="7F9F81DBF090444090B78219DE280A89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C9B3FBDD52742D88D3A9AF4C88BF6274">
    <w:name w:val="BC9B3FBDD52742D88D3A9AF4C88BF627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8D1AF5FE4FD43B99A0F221460FD86FB4">
    <w:name w:val="F8D1AF5FE4FD43B99A0F221460FD86FB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E9D7CD164DD42F7A2C1D347D59F83B44">
    <w:name w:val="FE9D7CD164DD42F7A2C1D347D59F83B4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52E816B7D674576B8D625C597A827A54">
    <w:name w:val="952E816B7D674576B8D625C597A827A5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3604624BA754F0F9D6070DAE8BBF50D4">
    <w:name w:val="03604624BA754F0F9D6070DAE8BBF50D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F005DE43D6D47768A9CC4BEFF2624FF4">
    <w:name w:val="BF005DE43D6D47768A9CC4BEFF2624FF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D9EFE27E2CF4181B605FE93427E7DE24">
    <w:name w:val="4D9EFE27E2CF4181B605FE93427E7DE2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77F5946C0BB843BBA7800A3BE60407BF4">
    <w:name w:val="77F5946C0BB843BBA7800A3BE60407BF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C50210E5EA04139A01B6C0DE5DE74F44">
    <w:name w:val="0C50210E5EA04139A01B6C0DE5DE74F4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715531AF42B4256B6F50EB48061AEDD4">
    <w:name w:val="0715531AF42B4256B6F50EB48061AEDD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66DD2931B5C490DA0ED73023FCEEB324">
    <w:name w:val="966DD2931B5C490DA0ED73023FCEEB32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89648CA310454562B8CD2197CC5592A24">
    <w:name w:val="89648CA310454562B8CD2197CC5592A2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89DCA8E8A6E24BF1B7A3EF09E220D2314">
    <w:name w:val="89DCA8E8A6E24BF1B7A3EF09E220D231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5376DAB1757485EBAF67999E129DAC24">
    <w:name w:val="55376DAB1757485EBAF67999E129DAC2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DAECD6285F5043EBBDB80FDA1B0FF8BD4">
    <w:name w:val="DAECD6285F5043EBBDB80FDA1B0FF8BD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6CBA22FB6B042ECAFA5BC79090663AD4">
    <w:name w:val="56CBA22FB6B042ECAFA5BC79090663AD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E4749B22709426CAE4D9F3513406AEB4">
    <w:name w:val="EE4749B22709426CAE4D9F3513406AEB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F9F040663E640D2B74A50FF7C6AC1124">
    <w:name w:val="3F9F040663E640D2B74A50FF7C6AC112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C6CCCBA466E424E9CDFC452B93A8B4A4">
    <w:name w:val="BC6CCCBA466E424E9CDFC452B93A8B4A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30957A0817342C689A12AECADC81B1C4">
    <w:name w:val="230957A0817342C689A12AECADC81B1C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B2438E9E0834318BC48EB4E31D4EE614">
    <w:name w:val="0B2438E9E0834318BC48EB4E31D4EE61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593A46D9CFB46389E5CE006DA00E67A4">
    <w:name w:val="A593A46D9CFB46389E5CE006DA00E67A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8758C054DFF346DDA82597CF877B95664">
    <w:name w:val="8758C054DFF346DDA82597CF877B9566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E4E832543D24FCBA98C9CA98FFE9C2E4">
    <w:name w:val="5E4E832543D24FCBA98C9CA98FFE9C2E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A42C85969D34621A71626D147DACA504">
    <w:name w:val="4A42C85969D34621A71626D147DACA50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926559EE0B940C58BA8DF64902D1E954">
    <w:name w:val="0926559EE0B940C58BA8DF64902D1E95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14A3A773898418B92D2831AE5FC08F14">
    <w:name w:val="A14A3A773898418B92D2831AE5FC08F1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BB39BD8822A425A95A6885F5B66426B4">
    <w:name w:val="FBB39BD8822A425A95A6885F5B66426B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F4885BA1696417B8ADC4A7A9D8EC8B751">
    <w:name w:val="CF4885BA1696417B8ADC4A7A9D8EC8B75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FCB9CC9A2B4128BAD7FC8EDFF5B33949">
    <w:name w:val="C5FCB9CC9A2B4128BAD7FC8EDFF5B3394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B42282713BC4D808A42590A9708D17347">
    <w:name w:val="EB42282713BC4D808A42590A9708D1734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4BD3E2BEAAB4EC087BA8361E1B1750A41">
    <w:name w:val="24BD3E2BEAAB4EC087BA8361E1B1750A4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1ECA75EC9894DA38E21AE514441017C40">
    <w:name w:val="31ECA75EC9894DA38E21AE514441017C4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CC4862B7E1840EA952051315381BAA538">
    <w:name w:val="1CC4862B7E1840EA952051315381BAA53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DBA6D0344245FA80D016791F1B7AA730">
    <w:name w:val="1ADBA6D0344245FA80D016791F1B7AA73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E01EB70942D44149852AEDB4E4226CC43">
    <w:name w:val="5E01EB70942D44149852AEDB4E4226CC4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E68D62E165A4AA3B39C3A78475F1C8A31">
    <w:name w:val="9E68D62E165A4AA3B39C3A78475F1C8A3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23929A72017406A8CE74AD0B5F345FD28">
    <w:name w:val="023929A72017406A8CE74AD0B5F345FD2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90550B4803947C18E8D062C52684D5520">
    <w:name w:val="690550B4803947C18E8D062C52684D552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7F9F81DBF090444090B78219DE280A895">
    <w:name w:val="7F9F81DBF090444090B78219DE280A89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C9B3FBDD52742D88D3A9AF4C88BF6275">
    <w:name w:val="BC9B3FBDD52742D88D3A9AF4C88BF627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8D1AF5FE4FD43B99A0F221460FD86FB5">
    <w:name w:val="F8D1AF5FE4FD43B99A0F221460FD86FB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E9D7CD164DD42F7A2C1D347D59F83B45">
    <w:name w:val="FE9D7CD164DD42F7A2C1D347D59F83B4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52E816B7D674576B8D625C597A827A55">
    <w:name w:val="952E816B7D674576B8D625C597A827A5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3604624BA754F0F9D6070DAE8BBF50D5">
    <w:name w:val="03604624BA754F0F9D6070DAE8BBF50D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F005DE43D6D47768A9CC4BEFF2624FF5">
    <w:name w:val="BF005DE43D6D47768A9CC4BEFF2624FF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D9EFE27E2CF4181B605FE93427E7DE25">
    <w:name w:val="4D9EFE27E2CF4181B605FE93427E7DE2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77F5946C0BB843BBA7800A3BE60407BF5">
    <w:name w:val="77F5946C0BB843BBA7800A3BE60407BF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C50210E5EA04139A01B6C0DE5DE74F45">
    <w:name w:val="0C50210E5EA04139A01B6C0DE5DE74F4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715531AF42B4256B6F50EB48061AEDD5">
    <w:name w:val="0715531AF42B4256B6F50EB48061AEDD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66DD2931B5C490DA0ED73023FCEEB325">
    <w:name w:val="966DD2931B5C490DA0ED73023FCEEB32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89648CA310454562B8CD2197CC5592A25">
    <w:name w:val="89648CA310454562B8CD2197CC5592A2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89DCA8E8A6E24BF1B7A3EF09E220D2315">
    <w:name w:val="89DCA8E8A6E24BF1B7A3EF09E220D231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5376DAB1757485EBAF67999E129DAC25">
    <w:name w:val="55376DAB1757485EBAF67999E129DAC2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DAECD6285F5043EBBDB80FDA1B0FF8BD5">
    <w:name w:val="DAECD6285F5043EBBDB80FDA1B0FF8BD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6CBA22FB6B042ECAFA5BC79090663AD5">
    <w:name w:val="56CBA22FB6B042ECAFA5BC79090663AD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E4749B22709426CAE4D9F3513406AEB5">
    <w:name w:val="EE4749B22709426CAE4D9F3513406AEB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F9F040663E640D2B74A50FF7C6AC1125">
    <w:name w:val="3F9F040663E640D2B74A50FF7C6AC112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C6CCCBA466E424E9CDFC452B93A8B4A5">
    <w:name w:val="BC6CCCBA466E424E9CDFC452B93A8B4A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30957A0817342C689A12AECADC81B1C5">
    <w:name w:val="230957A0817342C689A12AECADC81B1C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B2438E9E0834318BC48EB4E31D4EE615">
    <w:name w:val="0B2438E9E0834318BC48EB4E31D4EE61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593A46D9CFB46389E5CE006DA00E67A5">
    <w:name w:val="A593A46D9CFB46389E5CE006DA00E67A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8758C054DFF346DDA82597CF877B95665">
    <w:name w:val="8758C054DFF346DDA82597CF877B9566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E4E832543D24FCBA98C9CA98FFE9C2E5">
    <w:name w:val="5E4E832543D24FCBA98C9CA98FFE9C2E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A42C85969D34621A71626D147DACA505">
    <w:name w:val="4A42C85969D34621A71626D147DACA50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926559EE0B940C58BA8DF64902D1E955">
    <w:name w:val="0926559EE0B940C58BA8DF64902D1E95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14A3A773898418B92D2831AE5FC08F15">
    <w:name w:val="A14A3A773898418B92D2831AE5FC08F1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BB39BD8822A425A95A6885F5B66426B5">
    <w:name w:val="FBB39BD8822A425A95A6885F5B66426B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2629BD26B65402D96390A9645FC2948">
    <w:name w:val="B2629BD26B65402D96390A9645FC2948"/>
    <w:rsid w:val="00870B8E"/>
  </w:style>
  <w:style w:type="paragraph" w:customStyle="1" w:styleId="A1EBBD695A134CF6B1508B4749B34644">
    <w:name w:val="A1EBBD695A134CF6B1508B4749B34644"/>
    <w:rsid w:val="00870B8E"/>
  </w:style>
  <w:style w:type="paragraph" w:customStyle="1" w:styleId="08877D47A4AC4045B43EF3C7AC47755A">
    <w:name w:val="08877D47A4AC4045B43EF3C7AC47755A"/>
    <w:rsid w:val="00870B8E"/>
  </w:style>
  <w:style w:type="paragraph" w:customStyle="1" w:styleId="1FEBE5934BF243F191FAC5A107B3E688">
    <w:name w:val="1FEBE5934BF243F191FAC5A107B3E688"/>
    <w:rsid w:val="00870B8E"/>
  </w:style>
  <w:style w:type="paragraph" w:customStyle="1" w:styleId="A07485A309B2411C8ACEC70A7F259EBB">
    <w:name w:val="A07485A309B2411C8ACEC70A7F259EBB"/>
    <w:rsid w:val="00870B8E"/>
  </w:style>
  <w:style w:type="paragraph" w:customStyle="1" w:styleId="E21077D8692D4B458C1FCEB8056BAEEC">
    <w:name w:val="E21077D8692D4B458C1FCEB8056BAEEC"/>
    <w:rsid w:val="00870B8E"/>
  </w:style>
  <w:style w:type="paragraph" w:customStyle="1" w:styleId="B9DB6E5C0A004B5A85B40982F5C1E0AF">
    <w:name w:val="B9DB6E5C0A004B5A85B40982F5C1E0AF"/>
    <w:rsid w:val="00870B8E"/>
  </w:style>
  <w:style w:type="paragraph" w:customStyle="1" w:styleId="0E799F34814640E6B4CDBAFE3A28DEAD">
    <w:name w:val="0E799F34814640E6B4CDBAFE3A28DEAD"/>
    <w:rsid w:val="00870B8E"/>
  </w:style>
  <w:style w:type="paragraph" w:customStyle="1" w:styleId="FB11A5E26A9A4DFBA865E552F1BFD592">
    <w:name w:val="FB11A5E26A9A4DFBA865E552F1BFD592"/>
    <w:rsid w:val="00870B8E"/>
  </w:style>
  <w:style w:type="paragraph" w:customStyle="1" w:styleId="C366A5A82FD5483E88BFD82AB5088702">
    <w:name w:val="C366A5A82FD5483E88BFD82AB5088702"/>
    <w:rsid w:val="00870B8E"/>
  </w:style>
  <w:style w:type="paragraph" w:customStyle="1" w:styleId="3FE6F1747D9F423AB68F282D3A33F607">
    <w:name w:val="3FE6F1747D9F423AB68F282D3A33F607"/>
    <w:rsid w:val="00870B8E"/>
  </w:style>
  <w:style w:type="paragraph" w:customStyle="1" w:styleId="4A5E119EE9244F12983732BFB01E999F">
    <w:name w:val="4A5E119EE9244F12983732BFB01E999F"/>
    <w:rsid w:val="00870B8E"/>
  </w:style>
  <w:style w:type="paragraph" w:customStyle="1" w:styleId="0410423EDDA24951B3B497AB4459EDDB">
    <w:name w:val="0410423EDDA24951B3B497AB4459EDDB"/>
    <w:rsid w:val="00870B8E"/>
  </w:style>
  <w:style w:type="paragraph" w:customStyle="1" w:styleId="3893306C7CE942319E3B6FE0D8A2221C">
    <w:name w:val="3893306C7CE942319E3B6FE0D8A2221C"/>
    <w:rsid w:val="00870B8E"/>
  </w:style>
  <w:style w:type="paragraph" w:customStyle="1" w:styleId="BBDE611251084ADA9399135F2DE992C5">
    <w:name w:val="BBDE611251084ADA9399135F2DE992C5"/>
    <w:rsid w:val="00870B8E"/>
  </w:style>
  <w:style w:type="paragraph" w:customStyle="1" w:styleId="F74AC49C337B4834B0728587F4836A20">
    <w:name w:val="F74AC49C337B4834B0728587F4836A20"/>
    <w:rsid w:val="00870B8E"/>
  </w:style>
  <w:style w:type="paragraph" w:customStyle="1" w:styleId="97C43D0796854DB3A346A2C4C02AA02F">
    <w:name w:val="97C43D0796854DB3A346A2C4C02AA02F"/>
    <w:rsid w:val="00870B8E"/>
  </w:style>
  <w:style w:type="paragraph" w:customStyle="1" w:styleId="AB915C6F27EE46C9915C3436C0635631">
    <w:name w:val="AB915C6F27EE46C9915C3436C0635631"/>
    <w:rsid w:val="00870B8E"/>
  </w:style>
  <w:style w:type="paragraph" w:customStyle="1" w:styleId="C595F3AEE6B74836B1FF4422A42404F6">
    <w:name w:val="C595F3AEE6B74836B1FF4422A42404F6"/>
    <w:rsid w:val="00870B8E"/>
  </w:style>
  <w:style w:type="paragraph" w:customStyle="1" w:styleId="10756B7470D242C9BFF72DF41980A845">
    <w:name w:val="10756B7470D242C9BFF72DF41980A845"/>
    <w:rsid w:val="00870B8E"/>
  </w:style>
  <w:style w:type="paragraph" w:customStyle="1" w:styleId="CF4885BA1696417B8ADC4A7A9D8EC8B752">
    <w:name w:val="CF4885BA1696417B8ADC4A7A9D8EC8B75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FCB9CC9A2B4128BAD7FC8EDFF5B33950">
    <w:name w:val="C5FCB9CC9A2B4128BAD7FC8EDFF5B3395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B42282713BC4D808A42590A9708D17348">
    <w:name w:val="EB42282713BC4D808A42590A9708D1734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4BD3E2BEAAB4EC087BA8361E1B1750A42">
    <w:name w:val="24BD3E2BEAAB4EC087BA8361E1B1750A4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1ECA75EC9894DA38E21AE514441017C41">
    <w:name w:val="31ECA75EC9894DA38E21AE514441017C4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CC4862B7E1840EA952051315381BAA539">
    <w:name w:val="1CC4862B7E1840EA952051315381BAA53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DBA6D0344245FA80D016791F1B7AA731">
    <w:name w:val="1ADBA6D0344245FA80D016791F1B7AA73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E01EB70942D44149852AEDB4E4226CC44">
    <w:name w:val="5E01EB70942D44149852AEDB4E4226CC4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E68D62E165A4AA3B39C3A78475F1C8A32">
    <w:name w:val="9E68D62E165A4AA3B39C3A78475F1C8A3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23929A72017406A8CE74AD0B5F345FD29">
    <w:name w:val="023929A72017406A8CE74AD0B5F345FD2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90550B4803947C18E8D062C52684D5521">
    <w:name w:val="690550B4803947C18E8D062C52684D552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7F9F81DBF090444090B78219DE280A896">
    <w:name w:val="7F9F81DBF090444090B78219DE280A89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C9B3FBDD52742D88D3A9AF4C88BF6276">
    <w:name w:val="BC9B3FBDD52742D88D3A9AF4C88BF627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8D1AF5FE4FD43B99A0F221460FD86FB6">
    <w:name w:val="F8D1AF5FE4FD43B99A0F221460FD86FB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E9D7CD164DD42F7A2C1D347D59F83B46">
    <w:name w:val="FE9D7CD164DD42F7A2C1D347D59F83B4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74AC49C337B4834B0728587F4836A201">
    <w:name w:val="F74AC49C337B4834B0728587F4836A20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7C43D0796854DB3A346A2C4C02AA02F1">
    <w:name w:val="97C43D0796854DB3A346A2C4C02AA02F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B915C6F27EE46C9915C3436C06356311">
    <w:name w:val="AB915C6F27EE46C9915C3436C0635631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95F3AEE6B74836B1FF4422A42404F61">
    <w:name w:val="C595F3AEE6B74836B1FF4422A42404F6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0756B7470D242C9BFF72DF41980A8451">
    <w:name w:val="10756B7470D242C9BFF72DF41980A845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C50210E5EA04139A01B6C0DE5DE74F46">
    <w:name w:val="0C50210E5EA04139A01B6C0DE5DE74F4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715531AF42B4256B6F50EB48061AEDD6">
    <w:name w:val="0715531AF42B4256B6F50EB48061AEDD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66DD2931B5C490DA0ED73023FCEEB326">
    <w:name w:val="966DD2931B5C490DA0ED73023FCEEB32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89648CA310454562B8CD2197CC5592A26">
    <w:name w:val="89648CA310454562B8CD2197CC5592A2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89DCA8E8A6E24BF1B7A3EF09E220D2316">
    <w:name w:val="89DCA8E8A6E24BF1B7A3EF09E220D231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5376DAB1757485EBAF67999E129DAC26">
    <w:name w:val="55376DAB1757485EBAF67999E129DAC2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DAECD6285F5043EBBDB80FDA1B0FF8BD6">
    <w:name w:val="DAECD6285F5043EBBDB80FDA1B0FF8BD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6CBA22FB6B042ECAFA5BC79090663AD6">
    <w:name w:val="56CBA22FB6B042ECAFA5BC79090663AD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E4749B22709426CAE4D9F3513406AEB6">
    <w:name w:val="EE4749B22709426CAE4D9F3513406AEB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F9F040663E640D2B74A50FF7C6AC1126">
    <w:name w:val="3F9F040663E640D2B74A50FF7C6AC112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C6CCCBA466E424E9CDFC452B93A8B4A6">
    <w:name w:val="BC6CCCBA466E424E9CDFC452B93A8B4A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30957A0817342C689A12AECADC81B1C6">
    <w:name w:val="230957A0817342C689A12AECADC81B1C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B2438E9E0834318BC48EB4E31D4EE616">
    <w:name w:val="0B2438E9E0834318BC48EB4E31D4EE61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593A46D9CFB46389E5CE006DA00E67A6">
    <w:name w:val="A593A46D9CFB46389E5CE006DA00E67A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8758C054DFF346DDA82597CF877B95666">
    <w:name w:val="8758C054DFF346DDA82597CF877B9566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E4E832543D24FCBA98C9CA98FFE9C2E6">
    <w:name w:val="5E4E832543D24FCBA98C9CA98FFE9C2E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A42C85969D34621A71626D147DACA506">
    <w:name w:val="4A42C85969D34621A71626D147DACA50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926559EE0B940C58BA8DF64902D1E956">
    <w:name w:val="0926559EE0B940C58BA8DF64902D1E95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14A3A773898418B92D2831AE5FC08F16">
    <w:name w:val="A14A3A773898418B92D2831AE5FC08F1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BB39BD8822A425A95A6885F5B66426B6">
    <w:name w:val="FBB39BD8822A425A95A6885F5B66426B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F4885BA1696417B8ADC4A7A9D8EC8B753">
    <w:name w:val="CF4885BA1696417B8ADC4A7A9D8EC8B75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FCB9CC9A2B4128BAD7FC8EDFF5B33951">
    <w:name w:val="C5FCB9CC9A2B4128BAD7FC8EDFF5B3395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B42282713BC4D808A42590A9708D17349">
    <w:name w:val="EB42282713BC4D808A42590A9708D1734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4BD3E2BEAAB4EC087BA8361E1B1750A43">
    <w:name w:val="24BD3E2BEAAB4EC087BA8361E1B1750A4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1ECA75EC9894DA38E21AE514441017C42">
    <w:name w:val="31ECA75EC9894DA38E21AE514441017C4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CC4862B7E1840EA952051315381BAA540">
    <w:name w:val="1CC4862B7E1840EA952051315381BAA54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DBA6D0344245FA80D016791F1B7AA732">
    <w:name w:val="1ADBA6D0344245FA80D016791F1B7AA73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E01EB70942D44149852AEDB4E4226CC45">
    <w:name w:val="5E01EB70942D44149852AEDB4E4226CC4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E68D62E165A4AA3B39C3A78475F1C8A33">
    <w:name w:val="9E68D62E165A4AA3B39C3A78475F1C8A3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23929A72017406A8CE74AD0B5F345FD30">
    <w:name w:val="023929A72017406A8CE74AD0B5F345FD3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90550B4803947C18E8D062C52684D5522">
    <w:name w:val="690550B4803947C18E8D062C52684D552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7F9F81DBF090444090B78219DE280A897">
    <w:name w:val="7F9F81DBF090444090B78219DE280A89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C9B3FBDD52742D88D3A9AF4C88BF6277">
    <w:name w:val="BC9B3FBDD52742D88D3A9AF4C88BF627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8D1AF5FE4FD43B99A0F221460FD86FB7">
    <w:name w:val="F8D1AF5FE4FD43B99A0F221460FD86FB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E9D7CD164DD42F7A2C1D347D59F83B47">
    <w:name w:val="FE9D7CD164DD42F7A2C1D347D59F83B4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74AC49C337B4834B0728587F4836A202">
    <w:name w:val="F74AC49C337B4834B0728587F4836A20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7C43D0796854DB3A346A2C4C02AA02F2">
    <w:name w:val="97C43D0796854DB3A346A2C4C02AA02F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B915C6F27EE46C9915C3436C06356312">
    <w:name w:val="AB915C6F27EE46C9915C3436C0635631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95F3AEE6B74836B1FF4422A42404F62">
    <w:name w:val="C595F3AEE6B74836B1FF4422A42404F6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0756B7470D242C9BFF72DF41980A8452">
    <w:name w:val="10756B7470D242C9BFF72DF41980A845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C50210E5EA04139A01B6C0DE5DE74F47">
    <w:name w:val="0C50210E5EA04139A01B6C0DE5DE74F4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715531AF42B4256B6F50EB48061AEDD7">
    <w:name w:val="0715531AF42B4256B6F50EB48061AEDD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66DD2931B5C490DA0ED73023FCEEB327">
    <w:name w:val="966DD2931B5C490DA0ED73023FCEEB32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89648CA310454562B8CD2197CC5592A27">
    <w:name w:val="89648CA310454562B8CD2197CC5592A2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89DCA8E8A6E24BF1B7A3EF09E220D2317">
    <w:name w:val="89DCA8E8A6E24BF1B7A3EF09E220D231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5376DAB1757485EBAF67999E129DAC27">
    <w:name w:val="55376DAB1757485EBAF67999E129DAC2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DAECD6285F5043EBBDB80FDA1B0FF8BD7">
    <w:name w:val="DAECD6285F5043EBBDB80FDA1B0FF8BD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6CBA22FB6B042ECAFA5BC79090663AD7">
    <w:name w:val="56CBA22FB6B042ECAFA5BC79090663AD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E4749B22709426CAE4D9F3513406AEB7">
    <w:name w:val="EE4749B22709426CAE4D9F3513406AEB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F9F040663E640D2B74A50FF7C6AC1127">
    <w:name w:val="3F9F040663E640D2B74A50FF7C6AC112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C6CCCBA466E424E9CDFC452B93A8B4A7">
    <w:name w:val="BC6CCCBA466E424E9CDFC452B93A8B4A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30957A0817342C689A12AECADC81B1C7">
    <w:name w:val="230957A0817342C689A12AECADC81B1C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B2438E9E0834318BC48EB4E31D4EE617">
    <w:name w:val="0B2438E9E0834318BC48EB4E31D4EE61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593A46D9CFB46389E5CE006DA00E67A7">
    <w:name w:val="A593A46D9CFB46389E5CE006DA00E67A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8758C054DFF346DDA82597CF877B95667">
    <w:name w:val="8758C054DFF346DDA82597CF877B9566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E4E832543D24FCBA98C9CA98FFE9C2E7">
    <w:name w:val="5E4E832543D24FCBA98C9CA98FFE9C2E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A42C85969D34621A71626D147DACA507">
    <w:name w:val="4A42C85969D34621A71626D147DACA50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926559EE0B940C58BA8DF64902D1E957">
    <w:name w:val="0926559EE0B940C58BA8DF64902D1E95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14A3A773898418B92D2831AE5FC08F17">
    <w:name w:val="A14A3A773898418B92D2831AE5FC08F1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BB39BD8822A425A95A6885F5B66426B7">
    <w:name w:val="FBB39BD8822A425A95A6885F5B66426B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F4885BA1696417B8ADC4A7A9D8EC8B754">
    <w:name w:val="CF4885BA1696417B8ADC4A7A9D8EC8B75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FCB9CC9A2B4128BAD7FC8EDFF5B33952">
    <w:name w:val="C5FCB9CC9A2B4128BAD7FC8EDFF5B3395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B42282713BC4D808A42590A9708D17350">
    <w:name w:val="EB42282713BC4D808A42590A9708D1735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4BD3E2BEAAB4EC087BA8361E1B1750A44">
    <w:name w:val="24BD3E2BEAAB4EC087BA8361E1B1750A4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1ECA75EC9894DA38E21AE514441017C43">
    <w:name w:val="31ECA75EC9894DA38E21AE514441017C4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CC4862B7E1840EA952051315381BAA541">
    <w:name w:val="1CC4862B7E1840EA952051315381BAA54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DBA6D0344245FA80D016791F1B7AA733">
    <w:name w:val="1ADBA6D0344245FA80D016791F1B7AA73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E01EB70942D44149852AEDB4E4226CC46">
    <w:name w:val="5E01EB70942D44149852AEDB4E4226CC4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E68D62E165A4AA3B39C3A78475F1C8A34">
    <w:name w:val="9E68D62E165A4AA3B39C3A78475F1C8A3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23929A72017406A8CE74AD0B5F345FD31">
    <w:name w:val="023929A72017406A8CE74AD0B5F345FD3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90550B4803947C18E8D062C52684D5523">
    <w:name w:val="690550B4803947C18E8D062C52684D552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7F9F81DBF090444090B78219DE280A898">
    <w:name w:val="7F9F81DBF090444090B78219DE280A89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C9B3FBDD52742D88D3A9AF4C88BF6278">
    <w:name w:val="BC9B3FBDD52742D88D3A9AF4C88BF627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8D1AF5FE4FD43B99A0F221460FD86FB8">
    <w:name w:val="F8D1AF5FE4FD43B99A0F221460FD86FB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E9D7CD164DD42F7A2C1D347D59F83B48">
    <w:name w:val="FE9D7CD164DD42F7A2C1D347D59F83B4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74AC49C337B4834B0728587F4836A203">
    <w:name w:val="F74AC49C337B4834B0728587F4836A20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7C43D0796854DB3A346A2C4C02AA02F3">
    <w:name w:val="97C43D0796854DB3A346A2C4C02AA02F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B915C6F27EE46C9915C3436C06356313">
    <w:name w:val="AB915C6F27EE46C9915C3436C0635631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95F3AEE6B74836B1FF4422A42404F63">
    <w:name w:val="C595F3AEE6B74836B1FF4422A42404F6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0756B7470D242C9BFF72DF41980A8453">
    <w:name w:val="10756B7470D242C9BFF72DF41980A845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C50210E5EA04139A01B6C0DE5DE74F48">
    <w:name w:val="0C50210E5EA04139A01B6C0DE5DE74F4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715531AF42B4256B6F50EB48061AEDD8">
    <w:name w:val="0715531AF42B4256B6F50EB48061AEDD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66DD2931B5C490DA0ED73023FCEEB328">
    <w:name w:val="966DD2931B5C490DA0ED73023FCEEB32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89648CA310454562B8CD2197CC5592A28">
    <w:name w:val="89648CA310454562B8CD2197CC5592A2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89DCA8E8A6E24BF1B7A3EF09E220D2318">
    <w:name w:val="89DCA8E8A6E24BF1B7A3EF09E220D231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5376DAB1757485EBAF67999E129DAC28">
    <w:name w:val="55376DAB1757485EBAF67999E129DAC2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DAECD6285F5043EBBDB80FDA1B0FF8BD8">
    <w:name w:val="DAECD6285F5043EBBDB80FDA1B0FF8BD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6CBA22FB6B042ECAFA5BC79090663AD8">
    <w:name w:val="56CBA22FB6B042ECAFA5BC79090663AD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E4749B22709426CAE4D9F3513406AEB8">
    <w:name w:val="EE4749B22709426CAE4D9F3513406AEB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F9F040663E640D2B74A50FF7C6AC1128">
    <w:name w:val="3F9F040663E640D2B74A50FF7C6AC112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C6CCCBA466E424E9CDFC452B93A8B4A8">
    <w:name w:val="BC6CCCBA466E424E9CDFC452B93A8B4A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30957A0817342C689A12AECADC81B1C8">
    <w:name w:val="230957A0817342C689A12AECADC81B1C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B2438E9E0834318BC48EB4E31D4EE618">
    <w:name w:val="0B2438E9E0834318BC48EB4E31D4EE61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593A46D9CFB46389E5CE006DA00E67A8">
    <w:name w:val="A593A46D9CFB46389E5CE006DA00E67A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8758C054DFF346DDA82597CF877B95668">
    <w:name w:val="8758C054DFF346DDA82597CF877B9566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E4E832543D24FCBA98C9CA98FFE9C2E8">
    <w:name w:val="5E4E832543D24FCBA98C9CA98FFE9C2E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A42C85969D34621A71626D147DACA508">
    <w:name w:val="4A42C85969D34621A71626D147DACA50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926559EE0B940C58BA8DF64902D1E958">
    <w:name w:val="0926559EE0B940C58BA8DF64902D1E95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14A3A773898418B92D2831AE5FC08F18">
    <w:name w:val="A14A3A773898418B92D2831AE5FC08F1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BB39BD8822A425A95A6885F5B66426B8">
    <w:name w:val="FBB39BD8822A425A95A6885F5B66426B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B07AE3FF613414DBE9FE0413E1D8FD6">
    <w:name w:val="9B07AE3FF613414DBE9FE0413E1D8FD6"/>
    <w:rsid w:val="00870B8E"/>
  </w:style>
  <w:style w:type="paragraph" w:customStyle="1" w:styleId="60BF7837C9B84046858EAF74EAEBBF84">
    <w:name w:val="60BF7837C9B84046858EAF74EAEBBF84"/>
    <w:rsid w:val="00870B8E"/>
  </w:style>
  <w:style w:type="paragraph" w:customStyle="1" w:styleId="14CC8F43B2D24CFBAD03BF79D9AF3382">
    <w:name w:val="14CC8F43B2D24CFBAD03BF79D9AF3382"/>
    <w:rsid w:val="00870B8E"/>
  </w:style>
  <w:style w:type="paragraph" w:customStyle="1" w:styleId="C2BD068B1C4A49A899D486420292BDB8">
    <w:name w:val="C2BD068B1C4A49A899D486420292BDB8"/>
    <w:rsid w:val="00870B8E"/>
  </w:style>
  <w:style w:type="paragraph" w:customStyle="1" w:styleId="91C8D7F387F047A49D609CC6F28D5025">
    <w:name w:val="91C8D7F387F047A49D609CC6F28D5025"/>
    <w:rsid w:val="00870B8E"/>
  </w:style>
  <w:style w:type="paragraph" w:customStyle="1" w:styleId="555FAD56F9574E1AAF774FA9E5044CB0">
    <w:name w:val="555FAD56F9574E1AAF774FA9E5044CB0"/>
    <w:rsid w:val="00870B8E"/>
  </w:style>
  <w:style w:type="paragraph" w:customStyle="1" w:styleId="277F42972D484934AA4BCBC4B27F2AD1">
    <w:name w:val="277F42972D484934AA4BCBC4B27F2AD1"/>
    <w:rsid w:val="00870B8E"/>
  </w:style>
  <w:style w:type="paragraph" w:customStyle="1" w:styleId="209D16489FC34380874DBABC40AEB5A2">
    <w:name w:val="209D16489FC34380874DBABC40AEB5A2"/>
    <w:rsid w:val="00870B8E"/>
  </w:style>
  <w:style w:type="paragraph" w:customStyle="1" w:styleId="B2152BC89FF949039F92110320E1315C">
    <w:name w:val="B2152BC89FF949039F92110320E1315C"/>
    <w:rsid w:val="00870B8E"/>
  </w:style>
  <w:style w:type="paragraph" w:customStyle="1" w:styleId="E183C921712640CAB0C0A3A8888749DA">
    <w:name w:val="E183C921712640CAB0C0A3A8888749DA"/>
    <w:rsid w:val="00870B8E"/>
  </w:style>
  <w:style w:type="paragraph" w:customStyle="1" w:styleId="1C561597AF894F25961547BAB49CD293">
    <w:name w:val="1C561597AF894F25961547BAB49CD293"/>
    <w:rsid w:val="00870B8E"/>
  </w:style>
  <w:style w:type="paragraph" w:customStyle="1" w:styleId="1BF1525F7E8A42BDBF56A8C39ACDC028">
    <w:name w:val="1BF1525F7E8A42BDBF56A8C39ACDC028"/>
    <w:rsid w:val="00870B8E"/>
  </w:style>
  <w:style w:type="paragraph" w:customStyle="1" w:styleId="6116DFB7AD6F40E2B1B8BE43DA33F3E7">
    <w:name w:val="6116DFB7AD6F40E2B1B8BE43DA33F3E7"/>
    <w:rsid w:val="00870B8E"/>
  </w:style>
  <w:style w:type="paragraph" w:customStyle="1" w:styleId="CEA19AF6B89742978310A2C6DF48F24D">
    <w:name w:val="CEA19AF6B89742978310A2C6DF48F24D"/>
    <w:rsid w:val="00870B8E"/>
  </w:style>
  <w:style w:type="paragraph" w:customStyle="1" w:styleId="B1A7DC095BC7466CB9DCA410DF150D91">
    <w:name w:val="B1A7DC095BC7466CB9DCA410DF150D91"/>
    <w:rsid w:val="00870B8E"/>
  </w:style>
  <w:style w:type="paragraph" w:customStyle="1" w:styleId="F2C9FA6082BA4B7184C3B70D961FB6CC">
    <w:name w:val="F2C9FA6082BA4B7184C3B70D961FB6CC"/>
    <w:rsid w:val="00870B8E"/>
  </w:style>
  <w:style w:type="paragraph" w:customStyle="1" w:styleId="3D151B0812EA4C29914A3DF486BDDB95">
    <w:name w:val="3D151B0812EA4C29914A3DF486BDDB95"/>
    <w:rsid w:val="00870B8E"/>
  </w:style>
  <w:style w:type="paragraph" w:customStyle="1" w:styleId="699845DFF0B6491E9A89C24A89215B98">
    <w:name w:val="699845DFF0B6491E9A89C24A89215B98"/>
    <w:rsid w:val="00870B8E"/>
  </w:style>
  <w:style w:type="paragraph" w:customStyle="1" w:styleId="528E8E8F015D4BF2ABD8BE9F6B77DE16">
    <w:name w:val="528E8E8F015D4BF2ABD8BE9F6B77DE16"/>
    <w:rsid w:val="00870B8E"/>
  </w:style>
  <w:style w:type="paragraph" w:customStyle="1" w:styleId="141A86C529DE41EB8CF51D2968BE11A2">
    <w:name w:val="141A86C529DE41EB8CF51D2968BE11A2"/>
    <w:rsid w:val="00870B8E"/>
  </w:style>
  <w:style w:type="paragraph" w:customStyle="1" w:styleId="CF4885BA1696417B8ADC4A7A9D8EC8B755">
    <w:name w:val="CF4885BA1696417B8ADC4A7A9D8EC8B75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FCB9CC9A2B4128BAD7FC8EDFF5B33953">
    <w:name w:val="C5FCB9CC9A2B4128BAD7FC8EDFF5B3395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B42282713BC4D808A42590A9708D17351">
    <w:name w:val="EB42282713BC4D808A42590A9708D1735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4BD3E2BEAAB4EC087BA8361E1B1750A45">
    <w:name w:val="24BD3E2BEAAB4EC087BA8361E1B1750A4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1ECA75EC9894DA38E21AE514441017C44">
    <w:name w:val="31ECA75EC9894DA38E21AE514441017C4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CC4862B7E1840EA952051315381BAA542">
    <w:name w:val="1CC4862B7E1840EA952051315381BAA54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DBA6D0344245FA80D016791F1B7AA734">
    <w:name w:val="1ADBA6D0344245FA80D016791F1B7AA73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E01EB70942D44149852AEDB4E4226CC47">
    <w:name w:val="5E01EB70942D44149852AEDB4E4226CC4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E68D62E165A4AA3B39C3A78475F1C8A35">
    <w:name w:val="9E68D62E165A4AA3B39C3A78475F1C8A3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23929A72017406A8CE74AD0B5F345FD32">
    <w:name w:val="023929A72017406A8CE74AD0B5F345FD3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90550B4803947C18E8D062C52684D5524">
    <w:name w:val="690550B4803947C18E8D062C52684D552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7F9F81DBF090444090B78219DE280A899">
    <w:name w:val="7F9F81DBF090444090B78219DE280A89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C9B3FBDD52742D88D3A9AF4C88BF6279">
    <w:name w:val="BC9B3FBDD52742D88D3A9AF4C88BF627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8D1AF5FE4FD43B99A0F221460FD86FB9">
    <w:name w:val="F8D1AF5FE4FD43B99A0F221460FD86FB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E9D7CD164DD42F7A2C1D347D59F83B49">
    <w:name w:val="FE9D7CD164DD42F7A2C1D347D59F83B4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74AC49C337B4834B0728587F4836A204">
    <w:name w:val="F74AC49C337B4834B0728587F4836A20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7C43D0796854DB3A346A2C4C02AA02F4">
    <w:name w:val="97C43D0796854DB3A346A2C4C02AA02F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B915C6F27EE46C9915C3436C06356314">
    <w:name w:val="AB915C6F27EE46C9915C3436C0635631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95F3AEE6B74836B1FF4422A42404F64">
    <w:name w:val="C595F3AEE6B74836B1FF4422A42404F6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0756B7470D242C9BFF72DF41980A8454">
    <w:name w:val="10756B7470D242C9BFF72DF41980A845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2C9FA6082BA4B7184C3B70D961FB6CC1">
    <w:name w:val="F2C9FA6082BA4B7184C3B70D961FB6CC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D151B0812EA4C29914A3DF486BDDB951">
    <w:name w:val="3D151B0812EA4C29914A3DF486BDDB95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99845DFF0B6491E9A89C24A89215B981">
    <w:name w:val="699845DFF0B6491E9A89C24A89215B98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28E8E8F015D4BF2ABD8BE9F6B77DE161">
    <w:name w:val="528E8E8F015D4BF2ABD8BE9F6B77DE16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41A86C529DE41EB8CF51D2968BE11A21">
    <w:name w:val="141A86C529DE41EB8CF51D2968BE11A2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5376DAB1757485EBAF67999E129DAC29">
    <w:name w:val="55376DAB1757485EBAF67999E129DAC2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DAECD6285F5043EBBDB80FDA1B0FF8BD9">
    <w:name w:val="DAECD6285F5043EBBDB80FDA1B0FF8BD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6CBA22FB6B042ECAFA5BC79090663AD9">
    <w:name w:val="56CBA22FB6B042ECAFA5BC79090663AD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E4749B22709426CAE4D9F3513406AEB9">
    <w:name w:val="EE4749B22709426CAE4D9F3513406AEB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F9F040663E640D2B74A50FF7C6AC1129">
    <w:name w:val="3F9F040663E640D2B74A50FF7C6AC112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C6CCCBA466E424E9CDFC452B93A8B4A9">
    <w:name w:val="BC6CCCBA466E424E9CDFC452B93A8B4A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30957A0817342C689A12AECADC81B1C9">
    <w:name w:val="230957A0817342C689A12AECADC81B1C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B2438E9E0834318BC48EB4E31D4EE619">
    <w:name w:val="0B2438E9E0834318BC48EB4E31D4EE61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593A46D9CFB46389E5CE006DA00E67A9">
    <w:name w:val="A593A46D9CFB46389E5CE006DA00E67A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8758C054DFF346DDA82597CF877B95669">
    <w:name w:val="8758C054DFF346DDA82597CF877B9566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E4E832543D24FCBA98C9CA98FFE9C2E9">
    <w:name w:val="5E4E832543D24FCBA98C9CA98FFE9C2E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A42C85969D34621A71626D147DACA509">
    <w:name w:val="4A42C85969D34621A71626D147DACA50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926559EE0B940C58BA8DF64902D1E959">
    <w:name w:val="0926559EE0B940C58BA8DF64902D1E95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14A3A773898418B92D2831AE5FC08F19">
    <w:name w:val="A14A3A773898418B92D2831AE5FC08F1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BB39BD8822A425A95A6885F5B66426B9">
    <w:name w:val="FBB39BD8822A425A95A6885F5B66426B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829810EF65D4E7697F9A0438976C479">
    <w:name w:val="E829810EF65D4E7697F9A0438976C479"/>
    <w:rsid w:val="00870B8E"/>
  </w:style>
  <w:style w:type="paragraph" w:customStyle="1" w:styleId="8A9C3C889FA146CEA24008364CBF0A1C">
    <w:name w:val="8A9C3C889FA146CEA24008364CBF0A1C"/>
    <w:rsid w:val="00870B8E"/>
  </w:style>
  <w:style w:type="paragraph" w:customStyle="1" w:styleId="375BDB19E71D4EC2AA6CC936FE475C34">
    <w:name w:val="375BDB19E71D4EC2AA6CC936FE475C34"/>
    <w:rsid w:val="00870B8E"/>
  </w:style>
  <w:style w:type="paragraph" w:customStyle="1" w:styleId="0F6DA40CFC0D426FBFEAEDFD1F2E99CC">
    <w:name w:val="0F6DA40CFC0D426FBFEAEDFD1F2E99CC"/>
    <w:rsid w:val="00870B8E"/>
  </w:style>
  <w:style w:type="paragraph" w:customStyle="1" w:styleId="D22F9F8215744A66BD8DC8D1E9AD80C7">
    <w:name w:val="D22F9F8215744A66BD8DC8D1E9AD80C7"/>
    <w:rsid w:val="00870B8E"/>
  </w:style>
  <w:style w:type="paragraph" w:customStyle="1" w:styleId="CD697A9DC6C44C76BB4E2AEB49F0F1B6">
    <w:name w:val="CD697A9DC6C44C76BB4E2AEB49F0F1B6"/>
    <w:rsid w:val="00870B8E"/>
  </w:style>
  <w:style w:type="paragraph" w:customStyle="1" w:styleId="240E55FEBD514909909DF60A5AFFCAD8">
    <w:name w:val="240E55FEBD514909909DF60A5AFFCAD8"/>
    <w:rsid w:val="00870B8E"/>
  </w:style>
  <w:style w:type="paragraph" w:customStyle="1" w:styleId="0E4A747167C843C9B9F3FC5163D617E7">
    <w:name w:val="0E4A747167C843C9B9F3FC5163D617E7"/>
    <w:rsid w:val="00870B8E"/>
  </w:style>
  <w:style w:type="paragraph" w:customStyle="1" w:styleId="D2B8744A37BA4F1D8A520350A5A96C71">
    <w:name w:val="D2B8744A37BA4F1D8A520350A5A96C71"/>
    <w:rsid w:val="00870B8E"/>
  </w:style>
  <w:style w:type="paragraph" w:customStyle="1" w:styleId="04DB0C18DFBE4662A7597EEF1EEABFA6">
    <w:name w:val="04DB0C18DFBE4662A7597EEF1EEABFA6"/>
    <w:rsid w:val="00870B8E"/>
  </w:style>
  <w:style w:type="paragraph" w:customStyle="1" w:styleId="E9455EC8BED543E2B8214728C9FB271D">
    <w:name w:val="E9455EC8BED543E2B8214728C9FB271D"/>
    <w:rsid w:val="00870B8E"/>
  </w:style>
  <w:style w:type="paragraph" w:customStyle="1" w:styleId="F1B0323683FF4DE5B095692915F0CF42">
    <w:name w:val="F1B0323683FF4DE5B095692915F0CF42"/>
    <w:rsid w:val="00870B8E"/>
  </w:style>
  <w:style w:type="paragraph" w:customStyle="1" w:styleId="449F5A0EEF014914AC0AD2372BD57E53">
    <w:name w:val="449F5A0EEF014914AC0AD2372BD57E53"/>
    <w:rsid w:val="00870B8E"/>
  </w:style>
  <w:style w:type="paragraph" w:customStyle="1" w:styleId="936936FC1C964F14AAA8E95F7D158EBF">
    <w:name w:val="936936FC1C964F14AAA8E95F7D158EBF"/>
    <w:rsid w:val="00870B8E"/>
  </w:style>
  <w:style w:type="paragraph" w:customStyle="1" w:styleId="E7C8319C20E44260BA39C89605659A3A">
    <w:name w:val="E7C8319C20E44260BA39C89605659A3A"/>
    <w:rsid w:val="00870B8E"/>
  </w:style>
  <w:style w:type="paragraph" w:customStyle="1" w:styleId="8E6078D2E7824D99891D59EB6586E143">
    <w:name w:val="8E6078D2E7824D99891D59EB6586E143"/>
    <w:rsid w:val="00870B8E"/>
  </w:style>
  <w:style w:type="paragraph" w:customStyle="1" w:styleId="42ED4B0B4BFE44FE97670F85CAF10AF0">
    <w:name w:val="42ED4B0B4BFE44FE97670F85CAF10AF0"/>
    <w:rsid w:val="00870B8E"/>
  </w:style>
  <w:style w:type="paragraph" w:customStyle="1" w:styleId="DF676F322CAC4D4A889558C942BBE2B6">
    <w:name w:val="DF676F322CAC4D4A889558C942BBE2B6"/>
    <w:rsid w:val="00870B8E"/>
  </w:style>
  <w:style w:type="paragraph" w:customStyle="1" w:styleId="FA025AE2DE6445B99EA951A461BF4BC7">
    <w:name w:val="FA025AE2DE6445B99EA951A461BF4BC7"/>
    <w:rsid w:val="00870B8E"/>
  </w:style>
  <w:style w:type="paragraph" w:customStyle="1" w:styleId="DA4DC264D122464E82BF404377155188">
    <w:name w:val="DA4DC264D122464E82BF404377155188"/>
    <w:rsid w:val="00870B8E"/>
  </w:style>
  <w:style w:type="paragraph" w:customStyle="1" w:styleId="D530BE53F0AA4B728CC42750C141C19E">
    <w:name w:val="D530BE53F0AA4B728CC42750C141C19E"/>
    <w:rsid w:val="00870B8E"/>
  </w:style>
  <w:style w:type="paragraph" w:customStyle="1" w:styleId="D5FEDB26D30545B99595B5CE99716D5A">
    <w:name w:val="D5FEDB26D30545B99595B5CE99716D5A"/>
    <w:rsid w:val="00870B8E"/>
  </w:style>
  <w:style w:type="paragraph" w:customStyle="1" w:styleId="C16DE67463A84647B552E47A4295B873">
    <w:name w:val="C16DE67463A84647B552E47A4295B873"/>
    <w:rsid w:val="00870B8E"/>
  </w:style>
  <w:style w:type="paragraph" w:customStyle="1" w:styleId="6135498FFFDE40278B041AF4E22B3088">
    <w:name w:val="6135498FFFDE40278B041AF4E22B3088"/>
    <w:rsid w:val="00870B8E"/>
  </w:style>
  <w:style w:type="paragraph" w:customStyle="1" w:styleId="5F8100B22D124768842B737C889FCE63">
    <w:name w:val="5F8100B22D124768842B737C889FCE63"/>
    <w:rsid w:val="00870B8E"/>
  </w:style>
  <w:style w:type="paragraph" w:customStyle="1" w:styleId="8FE5876380BC4485832647E9EE453CD4">
    <w:name w:val="8FE5876380BC4485832647E9EE453CD4"/>
    <w:rsid w:val="00870B8E"/>
  </w:style>
  <w:style w:type="paragraph" w:customStyle="1" w:styleId="59F8DF172FFF4DA3AE4D46D49D2EED7B">
    <w:name w:val="59F8DF172FFF4DA3AE4D46D49D2EED7B"/>
    <w:rsid w:val="00870B8E"/>
  </w:style>
  <w:style w:type="paragraph" w:customStyle="1" w:styleId="40D00A7FFAA74B51951AE3EC7336BDD1">
    <w:name w:val="40D00A7FFAA74B51951AE3EC7336BDD1"/>
    <w:rsid w:val="00870B8E"/>
  </w:style>
  <w:style w:type="paragraph" w:customStyle="1" w:styleId="F0B6EACE203B489E8BA5A7F19F2B386A">
    <w:name w:val="F0B6EACE203B489E8BA5A7F19F2B386A"/>
    <w:rsid w:val="00870B8E"/>
  </w:style>
  <w:style w:type="paragraph" w:customStyle="1" w:styleId="1B78CA45CFD24E0C8181FAD24ABB5F67">
    <w:name w:val="1B78CA45CFD24E0C8181FAD24ABB5F67"/>
    <w:rsid w:val="00870B8E"/>
  </w:style>
  <w:style w:type="paragraph" w:customStyle="1" w:styleId="7D7AB41F35F04314BAF91B496A12EAD3">
    <w:name w:val="7D7AB41F35F04314BAF91B496A12EAD3"/>
    <w:rsid w:val="00870B8E"/>
  </w:style>
  <w:style w:type="paragraph" w:customStyle="1" w:styleId="C81ACF9CD6DE47AEA54225BF3A81FABA">
    <w:name w:val="C81ACF9CD6DE47AEA54225BF3A81FABA"/>
    <w:rsid w:val="00870B8E"/>
  </w:style>
  <w:style w:type="paragraph" w:customStyle="1" w:styleId="E0386D2E4CB7434283EE89F3382F5C89">
    <w:name w:val="E0386D2E4CB7434283EE89F3382F5C89"/>
    <w:rsid w:val="00870B8E"/>
  </w:style>
  <w:style w:type="paragraph" w:customStyle="1" w:styleId="F421BFC989534F8AA87654474E3F38D9">
    <w:name w:val="F421BFC989534F8AA87654474E3F38D9"/>
    <w:rsid w:val="00870B8E"/>
  </w:style>
  <w:style w:type="paragraph" w:customStyle="1" w:styleId="EB9233084B354318BF1EEAAEFB858FDE">
    <w:name w:val="EB9233084B354318BF1EEAAEFB858FDE"/>
    <w:rsid w:val="00870B8E"/>
  </w:style>
  <w:style w:type="paragraph" w:customStyle="1" w:styleId="FCF7AAE62D8647859C5B2DD5088032DD">
    <w:name w:val="FCF7AAE62D8647859C5B2DD5088032DD"/>
    <w:rsid w:val="00870B8E"/>
  </w:style>
  <w:style w:type="paragraph" w:customStyle="1" w:styleId="670D187011F74A2C9EAFF751DB295697">
    <w:name w:val="670D187011F74A2C9EAFF751DB295697"/>
    <w:rsid w:val="00870B8E"/>
  </w:style>
  <w:style w:type="paragraph" w:customStyle="1" w:styleId="5A8382ED346148A29E85116F495BF74B">
    <w:name w:val="5A8382ED346148A29E85116F495BF74B"/>
    <w:rsid w:val="00870B8E"/>
  </w:style>
  <w:style w:type="paragraph" w:customStyle="1" w:styleId="3257C4A926AE440292E06DECAFA4754F">
    <w:name w:val="3257C4A926AE440292E06DECAFA4754F"/>
    <w:rsid w:val="00870B8E"/>
  </w:style>
  <w:style w:type="paragraph" w:customStyle="1" w:styleId="D447B9935FEE4F06BFD89F4E7A3DE7B6">
    <w:name w:val="D447B9935FEE4F06BFD89F4E7A3DE7B6"/>
    <w:rsid w:val="00870B8E"/>
  </w:style>
  <w:style w:type="paragraph" w:customStyle="1" w:styleId="CB33738F19214E249DFDD45D4203FBF0">
    <w:name w:val="CB33738F19214E249DFDD45D4203FBF0"/>
    <w:rsid w:val="00870B8E"/>
  </w:style>
  <w:style w:type="paragraph" w:customStyle="1" w:styleId="C12931D03131449C8BA4D03F68B5DF25">
    <w:name w:val="C12931D03131449C8BA4D03F68B5DF25"/>
    <w:rsid w:val="00870B8E"/>
  </w:style>
  <w:style w:type="paragraph" w:customStyle="1" w:styleId="F138F8FF7F6945C1818D40A0B1CD54DD">
    <w:name w:val="F138F8FF7F6945C1818D40A0B1CD54DD"/>
    <w:rsid w:val="00870B8E"/>
  </w:style>
  <w:style w:type="paragraph" w:customStyle="1" w:styleId="43364EEDF8FC4104A4A000AD49408EE9">
    <w:name w:val="43364EEDF8FC4104A4A000AD49408EE9"/>
    <w:rsid w:val="00870B8E"/>
  </w:style>
  <w:style w:type="paragraph" w:customStyle="1" w:styleId="408B9B9FCF7C4007B10331304F4151EC">
    <w:name w:val="408B9B9FCF7C4007B10331304F4151EC"/>
    <w:rsid w:val="00870B8E"/>
  </w:style>
  <w:style w:type="paragraph" w:customStyle="1" w:styleId="0AB2DDD949564902806FAB259C99660F">
    <w:name w:val="0AB2DDD949564902806FAB259C99660F"/>
    <w:rsid w:val="00870B8E"/>
  </w:style>
  <w:style w:type="paragraph" w:customStyle="1" w:styleId="3D598BF9830D44D7A7F3C619B85BAFE5">
    <w:name w:val="3D598BF9830D44D7A7F3C619B85BAFE5"/>
    <w:rsid w:val="00870B8E"/>
  </w:style>
  <w:style w:type="paragraph" w:customStyle="1" w:styleId="CE43765AB6AC4E488291BC05BBEBEAE1">
    <w:name w:val="CE43765AB6AC4E488291BC05BBEBEAE1"/>
    <w:rsid w:val="00870B8E"/>
  </w:style>
  <w:style w:type="paragraph" w:customStyle="1" w:styleId="444E1F31ACE048B8B8D410C39513BBE6">
    <w:name w:val="444E1F31ACE048B8B8D410C39513BBE6"/>
    <w:rsid w:val="00870B8E"/>
  </w:style>
  <w:style w:type="paragraph" w:customStyle="1" w:styleId="C4D1F40962474054AD039159759ECF8E">
    <w:name w:val="C4D1F40962474054AD039159759ECF8E"/>
    <w:rsid w:val="00870B8E"/>
  </w:style>
  <w:style w:type="paragraph" w:customStyle="1" w:styleId="1A38DC45ECBF4EA594EEBDED9CD49ED7">
    <w:name w:val="1A38DC45ECBF4EA594EEBDED9CD49ED7"/>
    <w:rsid w:val="00870B8E"/>
  </w:style>
  <w:style w:type="paragraph" w:customStyle="1" w:styleId="65A1FB89722B48E0A2FDD3E129CE2488">
    <w:name w:val="65A1FB89722B48E0A2FDD3E129CE2488"/>
    <w:rsid w:val="00870B8E"/>
  </w:style>
  <w:style w:type="paragraph" w:customStyle="1" w:styleId="2260DE8E987842F28389C019CCACC214">
    <w:name w:val="2260DE8E987842F28389C019CCACC214"/>
    <w:rsid w:val="00870B8E"/>
  </w:style>
  <w:style w:type="paragraph" w:customStyle="1" w:styleId="638BD893013849ABBC4EE67435C4949C">
    <w:name w:val="638BD893013849ABBC4EE67435C4949C"/>
    <w:rsid w:val="00870B8E"/>
  </w:style>
  <w:style w:type="paragraph" w:customStyle="1" w:styleId="5B4F0862B8314504BF1D7C315AF38822">
    <w:name w:val="5B4F0862B8314504BF1D7C315AF38822"/>
    <w:rsid w:val="00870B8E"/>
  </w:style>
  <w:style w:type="paragraph" w:customStyle="1" w:styleId="A43B4E0169FB44B3AF71E019BB7DF72F">
    <w:name w:val="A43B4E0169FB44B3AF71E019BB7DF72F"/>
    <w:rsid w:val="00870B8E"/>
  </w:style>
  <w:style w:type="paragraph" w:customStyle="1" w:styleId="D12A973431424608A43AE282B15BED86">
    <w:name w:val="D12A973431424608A43AE282B15BED86"/>
    <w:rsid w:val="00870B8E"/>
  </w:style>
  <w:style w:type="paragraph" w:customStyle="1" w:styleId="A96158DBB4EA4366881146B3ABDCFA7B">
    <w:name w:val="A96158DBB4EA4366881146B3ABDCFA7B"/>
    <w:rsid w:val="00870B8E"/>
  </w:style>
  <w:style w:type="paragraph" w:customStyle="1" w:styleId="30EEF766DCFD4C9D96856DA8BA80D0E7">
    <w:name w:val="30EEF766DCFD4C9D96856DA8BA80D0E7"/>
    <w:rsid w:val="00870B8E"/>
  </w:style>
  <w:style w:type="paragraph" w:customStyle="1" w:styleId="59B5720B0CCF47CCA0F9820786BBE591">
    <w:name w:val="59B5720B0CCF47CCA0F9820786BBE591"/>
    <w:rsid w:val="00870B8E"/>
  </w:style>
  <w:style w:type="paragraph" w:customStyle="1" w:styleId="781917D4A3EC494EA259356F1EDEDF71">
    <w:name w:val="781917D4A3EC494EA259356F1EDEDF71"/>
    <w:rsid w:val="00870B8E"/>
  </w:style>
  <w:style w:type="paragraph" w:customStyle="1" w:styleId="D8B7D523CED44E20B5605C204522AEEA">
    <w:name w:val="D8B7D523CED44E20B5605C204522AEEA"/>
    <w:rsid w:val="00870B8E"/>
  </w:style>
  <w:style w:type="paragraph" w:customStyle="1" w:styleId="DA4A1C4A7DC64D6CB81CEDB8309982AE">
    <w:name w:val="DA4A1C4A7DC64D6CB81CEDB8309982AE"/>
    <w:rsid w:val="00870B8E"/>
  </w:style>
  <w:style w:type="paragraph" w:customStyle="1" w:styleId="72F5C44E82B647C19FDAC1E865F9719A">
    <w:name w:val="72F5C44E82B647C19FDAC1E865F9719A"/>
    <w:rsid w:val="00870B8E"/>
  </w:style>
  <w:style w:type="paragraph" w:customStyle="1" w:styleId="54BDFF9DD8C64401A21198DD9E35D98D">
    <w:name w:val="54BDFF9DD8C64401A21198DD9E35D98D"/>
    <w:rsid w:val="00870B8E"/>
  </w:style>
  <w:style w:type="paragraph" w:customStyle="1" w:styleId="C6ADEB5FFD6246CAA2F1AD75308BD740">
    <w:name w:val="C6ADEB5FFD6246CAA2F1AD75308BD740"/>
    <w:rsid w:val="00870B8E"/>
  </w:style>
  <w:style w:type="paragraph" w:customStyle="1" w:styleId="C963D3CD43E44091A8F2247F9125D399">
    <w:name w:val="C963D3CD43E44091A8F2247F9125D399"/>
    <w:rsid w:val="00870B8E"/>
  </w:style>
  <w:style w:type="paragraph" w:customStyle="1" w:styleId="3EF315326D4E49DDA57D0C71F83C6F0B">
    <w:name w:val="3EF315326D4E49DDA57D0C71F83C6F0B"/>
    <w:rsid w:val="00870B8E"/>
  </w:style>
  <w:style w:type="paragraph" w:customStyle="1" w:styleId="8EC9C4B6A0A64019B1E8E7ED92D5840C">
    <w:name w:val="8EC9C4B6A0A64019B1E8E7ED92D5840C"/>
    <w:rsid w:val="00870B8E"/>
  </w:style>
  <w:style w:type="paragraph" w:customStyle="1" w:styleId="4C2B5545FEEE4F00B0526BA792858AD8">
    <w:name w:val="4C2B5545FEEE4F00B0526BA792858AD8"/>
    <w:rsid w:val="00870B8E"/>
  </w:style>
  <w:style w:type="paragraph" w:customStyle="1" w:styleId="87C4BC179EFA4F39AEAC47204A724F00">
    <w:name w:val="87C4BC179EFA4F39AEAC47204A724F00"/>
    <w:rsid w:val="00870B8E"/>
  </w:style>
  <w:style w:type="paragraph" w:customStyle="1" w:styleId="95B027A5AC354F598473D4094737C23B">
    <w:name w:val="95B027A5AC354F598473D4094737C23B"/>
    <w:rsid w:val="00870B8E"/>
  </w:style>
  <w:style w:type="paragraph" w:customStyle="1" w:styleId="49CB83E79AAD4445B232FFF131BCBE49">
    <w:name w:val="49CB83E79AAD4445B232FFF131BCBE49"/>
    <w:rsid w:val="00870B8E"/>
  </w:style>
  <w:style w:type="paragraph" w:customStyle="1" w:styleId="A69A6280C7504F97A11FCE6563DF8BE0">
    <w:name w:val="A69A6280C7504F97A11FCE6563DF8BE0"/>
    <w:rsid w:val="00870B8E"/>
  </w:style>
  <w:style w:type="paragraph" w:customStyle="1" w:styleId="9DAC0011778C441EB7B167D7931B08BB">
    <w:name w:val="9DAC0011778C441EB7B167D7931B08BB"/>
    <w:rsid w:val="00870B8E"/>
  </w:style>
  <w:style w:type="paragraph" w:customStyle="1" w:styleId="52ECCFC64F004D619DC1465A8F5848A5">
    <w:name w:val="52ECCFC64F004D619DC1465A8F5848A5"/>
    <w:rsid w:val="00870B8E"/>
  </w:style>
  <w:style w:type="paragraph" w:customStyle="1" w:styleId="479796D6909044659B5212A2BC996169">
    <w:name w:val="479796D6909044659B5212A2BC996169"/>
    <w:rsid w:val="00870B8E"/>
  </w:style>
  <w:style w:type="paragraph" w:customStyle="1" w:styleId="04FE919B5B954F4E9FC1D2B47D1D8F8C">
    <w:name w:val="04FE919B5B954F4E9FC1D2B47D1D8F8C"/>
    <w:rsid w:val="00870B8E"/>
  </w:style>
  <w:style w:type="paragraph" w:customStyle="1" w:styleId="548B737368E24224BADEFF3B46984EFF">
    <w:name w:val="548B737368E24224BADEFF3B46984EFF"/>
    <w:rsid w:val="00870B8E"/>
  </w:style>
  <w:style w:type="paragraph" w:customStyle="1" w:styleId="4732EC2F5F544C299DF49A77DBE5FC98">
    <w:name w:val="4732EC2F5F544C299DF49A77DBE5FC98"/>
    <w:rsid w:val="00870B8E"/>
  </w:style>
  <w:style w:type="paragraph" w:customStyle="1" w:styleId="A077D1132B53410DA412912869BA5A01">
    <w:name w:val="A077D1132B53410DA412912869BA5A01"/>
    <w:rsid w:val="00870B8E"/>
  </w:style>
  <w:style w:type="paragraph" w:customStyle="1" w:styleId="87CFF303E73447088DFE3D61E4AD2BD6">
    <w:name w:val="87CFF303E73447088DFE3D61E4AD2BD6"/>
    <w:rsid w:val="00870B8E"/>
  </w:style>
  <w:style w:type="paragraph" w:customStyle="1" w:styleId="2255CC414A6F4B4F9152269AD6BA4381">
    <w:name w:val="2255CC414A6F4B4F9152269AD6BA4381"/>
    <w:rsid w:val="00870B8E"/>
  </w:style>
  <w:style w:type="paragraph" w:customStyle="1" w:styleId="A1827072ADCA435DB19A9457C48AC173">
    <w:name w:val="A1827072ADCA435DB19A9457C48AC173"/>
    <w:rsid w:val="00870B8E"/>
  </w:style>
  <w:style w:type="paragraph" w:customStyle="1" w:styleId="41A273A1E8364416A108A0AB1AEE3445">
    <w:name w:val="41A273A1E8364416A108A0AB1AEE3445"/>
    <w:rsid w:val="00870B8E"/>
  </w:style>
  <w:style w:type="paragraph" w:customStyle="1" w:styleId="F5A510A9EE4C42C2B06FC1A826776C82">
    <w:name w:val="F5A510A9EE4C42C2B06FC1A826776C82"/>
    <w:rsid w:val="00870B8E"/>
  </w:style>
  <w:style w:type="paragraph" w:customStyle="1" w:styleId="AD8CBF7B9E2C48719FF7F257334D32E6">
    <w:name w:val="AD8CBF7B9E2C48719FF7F257334D32E6"/>
    <w:rsid w:val="00870B8E"/>
  </w:style>
  <w:style w:type="paragraph" w:customStyle="1" w:styleId="5D4DC07C7B394557B92755ED1B42B2D3">
    <w:name w:val="5D4DC07C7B394557B92755ED1B42B2D3"/>
    <w:rsid w:val="00870B8E"/>
  </w:style>
  <w:style w:type="paragraph" w:customStyle="1" w:styleId="EA3356F796054B9CA1AD2555F095B37F">
    <w:name w:val="EA3356F796054B9CA1AD2555F095B37F"/>
    <w:rsid w:val="00870B8E"/>
  </w:style>
  <w:style w:type="paragraph" w:customStyle="1" w:styleId="ABA50FCE8ACD4290A5237336CF57E6F4">
    <w:name w:val="ABA50FCE8ACD4290A5237336CF57E6F4"/>
    <w:rsid w:val="00870B8E"/>
  </w:style>
  <w:style w:type="paragraph" w:customStyle="1" w:styleId="CF4885BA1696417B8ADC4A7A9D8EC8B756">
    <w:name w:val="CF4885BA1696417B8ADC4A7A9D8EC8B75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FCB9CC9A2B4128BAD7FC8EDFF5B33954">
    <w:name w:val="C5FCB9CC9A2B4128BAD7FC8EDFF5B3395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B42282713BC4D808A42590A9708D17352">
    <w:name w:val="EB42282713BC4D808A42590A9708D1735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4BD3E2BEAAB4EC087BA8361E1B1750A46">
    <w:name w:val="24BD3E2BEAAB4EC087BA8361E1B1750A4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1ECA75EC9894DA38E21AE514441017C45">
    <w:name w:val="31ECA75EC9894DA38E21AE514441017C4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CC4862B7E1840EA952051315381BAA543">
    <w:name w:val="1CC4862B7E1840EA952051315381BAA54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DBA6D0344245FA80D016791F1B7AA735">
    <w:name w:val="1ADBA6D0344245FA80D016791F1B7AA73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E01EB70942D44149852AEDB4E4226CC48">
    <w:name w:val="5E01EB70942D44149852AEDB4E4226CC4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E68D62E165A4AA3B39C3A78475F1C8A36">
    <w:name w:val="9E68D62E165A4AA3B39C3A78475F1C8A3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23929A72017406A8CE74AD0B5F345FD33">
    <w:name w:val="023929A72017406A8CE74AD0B5F345FD3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90550B4803947C18E8D062C52684D5525">
    <w:name w:val="690550B4803947C18E8D062C52684D552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7F9F81DBF090444090B78219DE280A8910">
    <w:name w:val="7F9F81DBF090444090B78219DE280A891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C9B3FBDD52742D88D3A9AF4C88BF62710">
    <w:name w:val="BC9B3FBDD52742D88D3A9AF4C88BF6271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8D1AF5FE4FD43B99A0F221460FD86FB10">
    <w:name w:val="F8D1AF5FE4FD43B99A0F221460FD86FB1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E9D7CD164DD42F7A2C1D347D59F83B410">
    <w:name w:val="FE9D7CD164DD42F7A2C1D347D59F83B41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74AC49C337B4834B0728587F4836A205">
    <w:name w:val="F74AC49C337B4834B0728587F4836A20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7C43D0796854DB3A346A2C4C02AA02F5">
    <w:name w:val="97C43D0796854DB3A346A2C4C02AA02F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B915C6F27EE46C9915C3436C06356315">
    <w:name w:val="AB915C6F27EE46C9915C3436C0635631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95F3AEE6B74836B1FF4422A42404F65">
    <w:name w:val="C595F3AEE6B74836B1FF4422A42404F6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0756B7470D242C9BFF72DF41980A8455">
    <w:name w:val="10756B7470D242C9BFF72DF41980A845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2C9FA6082BA4B7184C3B70D961FB6CC2">
    <w:name w:val="F2C9FA6082BA4B7184C3B70D961FB6CC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D151B0812EA4C29914A3DF486BDDB952">
    <w:name w:val="3D151B0812EA4C29914A3DF486BDDB95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99845DFF0B6491E9A89C24A89215B982">
    <w:name w:val="699845DFF0B6491E9A89C24A89215B98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28E8E8F015D4BF2ABD8BE9F6B77DE162">
    <w:name w:val="528E8E8F015D4BF2ABD8BE9F6B77DE16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41A86C529DE41EB8CF51D2968BE11A22">
    <w:name w:val="141A86C529DE41EB8CF51D2968BE11A2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87C4BC179EFA4F39AEAC47204A724F001">
    <w:name w:val="87C4BC179EFA4F39AEAC47204A724F00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5B027A5AC354F598473D4094737C23B1">
    <w:name w:val="95B027A5AC354F598473D4094737C23B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9CB83E79AAD4445B232FFF131BCBE491">
    <w:name w:val="49CB83E79AAD4445B232FFF131BCBE49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69A6280C7504F97A11FCE6563DF8BE01">
    <w:name w:val="A69A6280C7504F97A11FCE6563DF8BE0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DAC0011778C441EB7B167D7931B08BB1">
    <w:name w:val="9DAC0011778C441EB7B167D7931B08BB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2ECCFC64F004D619DC1465A8F5848A51">
    <w:name w:val="52ECCFC64F004D619DC1465A8F5848A5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79796D6909044659B5212A2BC9961691">
    <w:name w:val="479796D6909044659B5212A2BC996169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4FE919B5B954F4E9FC1D2B47D1D8F8C1">
    <w:name w:val="04FE919B5B954F4E9FC1D2B47D1D8F8C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48B737368E24224BADEFF3B46984EFF1">
    <w:name w:val="548B737368E24224BADEFF3B46984EFF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732EC2F5F544C299DF49A77DBE5FC981">
    <w:name w:val="4732EC2F5F544C299DF49A77DBE5FC98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077D1132B53410DA412912869BA5A011">
    <w:name w:val="A077D1132B53410DA412912869BA5A01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87CFF303E73447088DFE3D61E4AD2BD61">
    <w:name w:val="87CFF303E73447088DFE3D61E4AD2BD6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255CC414A6F4B4F9152269AD6BA43811">
    <w:name w:val="2255CC414A6F4B4F9152269AD6BA4381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1827072ADCA435DB19A9457C48AC1731">
    <w:name w:val="A1827072ADCA435DB19A9457C48AC173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1A273A1E8364416A108A0AB1AEE34451">
    <w:name w:val="41A273A1E8364416A108A0AB1AEE3445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5A510A9EE4C42C2B06FC1A826776C821">
    <w:name w:val="F5A510A9EE4C42C2B06FC1A826776C82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D8CBF7B9E2C48719FF7F257334D32E61">
    <w:name w:val="AD8CBF7B9E2C48719FF7F257334D32E6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D4DC07C7B394557B92755ED1B42B2D31">
    <w:name w:val="5D4DC07C7B394557B92755ED1B42B2D3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A3356F796054B9CA1AD2555F095B37F1">
    <w:name w:val="EA3356F796054B9CA1AD2555F095B37F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BA50FCE8ACD4290A5237336CF57E6F41">
    <w:name w:val="ABA50FCE8ACD4290A5237336CF57E6F4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811216DEC5F34EA69C2CFB42A9D16ABC">
    <w:name w:val="811216DEC5F34EA69C2CFB42A9D16ABC"/>
    <w:rsid w:val="00870B8E"/>
  </w:style>
  <w:style w:type="paragraph" w:customStyle="1" w:styleId="AD04204E337842EC8D743C92ACFAB65C">
    <w:name w:val="AD04204E337842EC8D743C92ACFAB65C"/>
    <w:rsid w:val="00870B8E"/>
  </w:style>
  <w:style w:type="paragraph" w:customStyle="1" w:styleId="B28644A4C7F64EE6863FA262DAC2061F">
    <w:name w:val="B28644A4C7F64EE6863FA262DAC2061F"/>
    <w:rsid w:val="00870B8E"/>
  </w:style>
  <w:style w:type="paragraph" w:customStyle="1" w:styleId="EF3F43E25CDB4351BDCA96F635A9B9D4">
    <w:name w:val="EF3F43E25CDB4351BDCA96F635A9B9D4"/>
    <w:rsid w:val="00870B8E"/>
  </w:style>
  <w:style w:type="paragraph" w:customStyle="1" w:styleId="9A4200DFACD04B7E94220CBA21A2F658">
    <w:name w:val="9A4200DFACD04B7E94220CBA21A2F658"/>
    <w:rsid w:val="00870B8E"/>
  </w:style>
  <w:style w:type="paragraph" w:customStyle="1" w:styleId="219C7A46A6B64439B911C455D32994A1">
    <w:name w:val="219C7A46A6B64439B911C455D32994A1"/>
    <w:rsid w:val="00870B8E"/>
  </w:style>
  <w:style w:type="paragraph" w:customStyle="1" w:styleId="8429843E5B9F43D4881405B9A4EA48EA">
    <w:name w:val="8429843E5B9F43D4881405B9A4EA48EA"/>
    <w:rsid w:val="00870B8E"/>
  </w:style>
  <w:style w:type="paragraph" w:customStyle="1" w:styleId="8E212E55B98948DB88C95CDF85EBB40C">
    <w:name w:val="8E212E55B98948DB88C95CDF85EBB40C"/>
    <w:rsid w:val="00870B8E"/>
  </w:style>
  <w:style w:type="paragraph" w:customStyle="1" w:styleId="8C8D6A73BF0640F4B822265A4410DC77">
    <w:name w:val="8C8D6A73BF0640F4B822265A4410DC77"/>
    <w:rsid w:val="00870B8E"/>
  </w:style>
  <w:style w:type="paragraph" w:customStyle="1" w:styleId="BEF2A44B41FA46BEA71F664E7B929DA7">
    <w:name w:val="BEF2A44B41FA46BEA71F664E7B929DA7"/>
    <w:rsid w:val="00870B8E"/>
  </w:style>
  <w:style w:type="paragraph" w:customStyle="1" w:styleId="0698E377E0844D2EB05520BA8790E379">
    <w:name w:val="0698E377E0844D2EB05520BA8790E379"/>
    <w:rsid w:val="00870B8E"/>
  </w:style>
  <w:style w:type="paragraph" w:customStyle="1" w:styleId="6B5A86E9F8494DBF9E6CDCC931DB5E58">
    <w:name w:val="6B5A86E9F8494DBF9E6CDCC931DB5E58"/>
    <w:rsid w:val="00870B8E"/>
  </w:style>
  <w:style w:type="paragraph" w:customStyle="1" w:styleId="55AC63DC150C45FA9C114ECFEC6485C7">
    <w:name w:val="55AC63DC150C45FA9C114ECFEC6485C7"/>
    <w:rsid w:val="00870B8E"/>
  </w:style>
  <w:style w:type="paragraph" w:customStyle="1" w:styleId="363E01B307244D469078D9B6F41D9CD7">
    <w:name w:val="363E01B307244D469078D9B6F41D9CD7"/>
    <w:rsid w:val="00870B8E"/>
  </w:style>
  <w:style w:type="paragraph" w:customStyle="1" w:styleId="83FCBE095D1241CB8001F59F9909482C">
    <w:name w:val="83FCBE095D1241CB8001F59F9909482C"/>
    <w:rsid w:val="00870B8E"/>
  </w:style>
  <w:style w:type="paragraph" w:customStyle="1" w:styleId="A9BA55B8DBEC4852BB11C0EBF7669A14">
    <w:name w:val="A9BA55B8DBEC4852BB11C0EBF7669A14"/>
    <w:rsid w:val="00870B8E"/>
  </w:style>
  <w:style w:type="paragraph" w:customStyle="1" w:styleId="91CD9AB9A0E14E2E9171B181D365D8D3">
    <w:name w:val="91CD9AB9A0E14E2E9171B181D365D8D3"/>
    <w:rsid w:val="00870B8E"/>
  </w:style>
  <w:style w:type="paragraph" w:customStyle="1" w:styleId="29853B986E6F43F2942050DC6702F075">
    <w:name w:val="29853B986E6F43F2942050DC6702F075"/>
    <w:rsid w:val="00870B8E"/>
  </w:style>
  <w:style w:type="paragraph" w:customStyle="1" w:styleId="F0997D1E7E09469488082B6F7A153B82">
    <w:name w:val="F0997D1E7E09469488082B6F7A153B82"/>
    <w:rsid w:val="00870B8E"/>
  </w:style>
  <w:style w:type="paragraph" w:customStyle="1" w:styleId="AC3FFDE74D414DEF889C26D481ED9548">
    <w:name w:val="AC3FFDE74D414DEF889C26D481ED9548"/>
    <w:rsid w:val="00870B8E"/>
  </w:style>
  <w:style w:type="paragraph" w:customStyle="1" w:styleId="4AE219B7287A48DBBB6B92393CC8EE65">
    <w:name w:val="4AE219B7287A48DBBB6B92393CC8EE65"/>
    <w:rsid w:val="00870B8E"/>
  </w:style>
  <w:style w:type="paragraph" w:customStyle="1" w:styleId="D6F004AB54E54CA98573774672333028">
    <w:name w:val="D6F004AB54E54CA98573774672333028"/>
    <w:rsid w:val="00870B8E"/>
  </w:style>
  <w:style w:type="paragraph" w:customStyle="1" w:styleId="0F006016D7804F4E8C461BDFF599EACE">
    <w:name w:val="0F006016D7804F4E8C461BDFF599EACE"/>
    <w:rsid w:val="00870B8E"/>
  </w:style>
  <w:style w:type="paragraph" w:customStyle="1" w:styleId="9C3CA9901DCA4B738895DDB16D6C8228">
    <w:name w:val="9C3CA9901DCA4B738895DDB16D6C8228"/>
    <w:rsid w:val="00870B8E"/>
  </w:style>
  <w:style w:type="paragraph" w:customStyle="1" w:styleId="CE314C6D551C459DBB20AFA33D6F19F3">
    <w:name w:val="CE314C6D551C459DBB20AFA33D6F19F3"/>
    <w:rsid w:val="00870B8E"/>
  </w:style>
  <w:style w:type="paragraph" w:customStyle="1" w:styleId="CF4885BA1696417B8ADC4A7A9D8EC8B757">
    <w:name w:val="CF4885BA1696417B8ADC4A7A9D8EC8B75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FCB9CC9A2B4128BAD7FC8EDFF5B33955">
    <w:name w:val="C5FCB9CC9A2B4128BAD7FC8EDFF5B3395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B42282713BC4D808A42590A9708D17353">
    <w:name w:val="EB42282713BC4D808A42590A9708D1735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4BD3E2BEAAB4EC087BA8361E1B1750A47">
    <w:name w:val="24BD3E2BEAAB4EC087BA8361E1B1750A4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1ECA75EC9894DA38E21AE514441017C46">
    <w:name w:val="31ECA75EC9894DA38E21AE514441017C4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CC4862B7E1840EA952051315381BAA544">
    <w:name w:val="1CC4862B7E1840EA952051315381BAA54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DBA6D0344245FA80D016791F1B7AA736">
    <w:name w:val="1ADBA6D0344245FA80D016791F1B7AA73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E01EB70942D44149852AEDB4E4226CC49">
    <w:name w:val="5E01EB70942D44149852AEDB4E4226CC4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E68D62E165A4AA3B39C3A78475F1C8A37">
    <w:name w:val="9E68D62E165A4AA3B39C3A78475F1C8A3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23929A72017406A8CE74AD0B5F345FD34">
    <w:name w:val="023929A72017406A8CE74AD0B5F345FD3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90550B4803947C18E8D062C52684D5526">
    <w:name w:val="690550B4803947C18E8D062C52684D552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7F9F81DBF090444090B78219DE280A8911">
    <w:name w:val="7F9F81DBF090444090B78219DE280A891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C9B3FBDD52742D88D3A9AF4C88BF62711">
    <w:name w:val="BC9B3FBDD52742D88D3A9AF4C88BF6271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8D1AF5FE4FD43B99A0F221460FD86FB11">
    <w:name w:val="F8D1AF5FE4FD43B99A0F221460FD86FB1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E9D7CD164DD42F7A2C1D347D59F83B411">
    <w:name w:val="FE9D7CD164DD42F7A2C1D347D59F83B41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74AC49C337B4834B0728587F4836A206">
    <w:name w:val="F74AC49C337B4834B0728587F4836A20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7C43D0796854DB3A346A2C4C02AA02F6">
    <w:name w:val="97C43D0796854DB3A346A2C4C02AA02F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B915C6F27EE46C9915C3436C06356316">
    <w:name w:val="AB915C6F27EE46C9915C3436C0635631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95F3AEE6B74836B1FF4422A42404F66">
    <w:name w:val="C595F3AEE6B74836B1FF4422A42404F6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0756B7470D242C9BFF72DF41980A8456">
    <w:name w:val="10756B7470D242C9BFF72DF41980A845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2C9FA6082BA4B7184C3B70D961FB6CC3">
    <w:name w:val="F2C9FA6082BA4B7184C3B70D961FB6CC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D151B0812EA4C29914A3DF486BDDB953">
    <w:name w:val="3D151B0812EA4C29914A3DF486BDDB95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99845DFF0B6491E9A89C24A89215B983">
    <w:name w:val="699845DFF0B6491E9A89C24A89215B98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28E8E8F015D4BF2ABD8BE9F6B77DE163">
    <w:name w:val="528E8E8F015D4BF2ABD8BE9F6B77DE16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41A86C529DE41EB8CF51D2968BE11A23">
    <w:name w:val="141A86C529DE41EB8CF51D2968BE11A2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87C4BC179EFA4F39AEAC47204A724F002">
    <w:name w:val="87C4BC179EFA4F39AEAC47204A724F00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5B027A5AC354F598473D4094737C23B2">
    <w:name w:val="95B027A5AC354F598473D4094737C23B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9CB83E79AAD4445B232FFF131BCBE492">
    <w:name w:val="49CB83E79AAD4445B232FFF131BCBE49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69A6280C7504F97A11FCE6563DF8BE02">
    <w:name w:val="A69A6280C7504F97A11FCE6563DF8BE0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DAC0011778C441EB7B167D7931B08BB2">
    <w:name w:val="9DAC0011778C441EB7B167D7931B08BB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AE219B7287A48DBBB6B92393CC8EE651">
    <w:name w:val="4AE219B7287A48DBBB6B92393CC8EE65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D6F004AB54E54CA985737746723330281">
    <w:name w:val="D6F004AB54E54CA98573774672333028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F006016D7804F4E8C461BDFF599EACE1">
    <w:name w:val="0F006016D7804F4E8C461BDFF599EACE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C3CA9901DCA4B738895DDB16D6C82281">
    <w:name w:val="9C3CA9901DCA4B738895DDB16D6C8228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E314C6D551C459DBB20AFA33D6F19F31">
    <w:name w:val="CE314C6D551C459DBB20AFA33D6F19F3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077D1132B53410DA412912869BA5A012">
    <w:name w:val="A077D1132B53410DA412912869BA5A01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87CFF303E73447088DFE3D61E4AD2BD62">
    <w:name w:val="87CFF303E73447088DFE3D61E4AD2BD6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255CC414A6F4B4F9152269AD6BA43812">
    <w:name w:val="2255CC414A6F4B4F9152269AD6BA4381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1827072ADCA435DB19A9457C48AC1732">
    <w:name w:val="A1827072ADCA435DB19A9457C48AC173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1A273A1E8364416A108A0AB1AEE34452">
    <w:name w:val="41A273A1E8364416A108A0AB1AEE3445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5A510A9EE4C42C2B06FC1A826776C822">
    <w:name w:val="F5A510A9EE4C42C2B06FC1A826776C82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D8CBF7B9E2C48719FF7F257334D32E62">
    <w:name w:val="AD8CBF7B9E2C48719FF7F257334D32E6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D4DC07C7B394557B92755ED1B42B2D32">
    <w:name w:val="5D4DC07C7B394557B92755ED1B42B2D3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A3356F796054B9CA1AD2555F095B37F2">
    <w:name w:val="EA3356F796054B9CA1AD2555F095B37F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BA50FCE8ACD4290A5237336CF57E6F42">
    <w:name w:val="ABA50FCE8ACD4290A5237336CF57E6F4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6DB2B254F604CE69F1AF553E05E4B31">
    <w:name w:val="E6DB2B254F604CE69F1AF553E05E4B31"/>
    <w:rsid w:val="00870B8E"/>
  </w:style>
  <w:style w:type="paragraph" w:customStyle="1" w:styleId="FA9207E161C04DC695D94218330601EB">
    <w:name w:val="FA9207E161C04DC695D94218330601EB"/>
    <w:rsid w:val="00870B8E"/>
  </w:style>
  <w:style w:type="paragraph" w:customStyle="1" w:styleId="79DCC8BC2BBE4D98A578EBF6640E40FB">
    <w:name w:val="79DCC8BC2BBE4D98A578EBF6640E40FB"/>
    <w:rsid w:val="00870B8E"/>
  </w:style>
  <w:style w:type="paragraph" w:customStyle="1" w:styleId="91AD48FDE83F466B93F3F67F6604E090">
    <w:name w:val="91AD48FDE83F466B93F3F67F6604E090"/>
    <w:rsid w:val="00870B8E"/>
  </w:style>
  <w:style w:type="paragraph" w:customStyle="1" w:styleId="AEB1BDC6ABF74555A808FE70DBAC5E01">
    <w:name w:val="AEB1BDC6ABF74555A808FE70DBAC5E01"/>
    <w:rsid w:val="00870B8E"/>
  </w:style>
  <w:style w:type="paragraph" w:customStyle="1" w:styleId="62AC577611D54DCBB3CA95CDAC1ECCDB">
    <w:name w:val="62AC577611D54DCBB3CA95CDAC1ECCDB"/>
    <w:rsid w:val="00870B8E"/>
  </w:style>
  <w:style w:type="paragraph" w:customStyle="1" w:styleId="66858D2729164120B654D327115CAAE3">
    <w:name w:val="66858D2729164120B654D327115CAAE3"/>
    <w:rsid w:val="00870B8E"/>
  </w:style>
  <w:style w:type="paragraph" w:customStyle="1" w:styleId="DB815777DAE642A0A27CB5699C5E3F05">
    <w:name w:val="DB815777DAE642A0A27CB5699C5E3F05"/>
    <w:rsid w:val="00870B8E"/>
  </w:style>
  <w:style w:type="paragraph" w:customStyle="1" w:styleId="9CCF23EA991B4E7A9E51215BCFF735E7">
    <w:name w:val="9CCF23EA991B4E7A9E51215BCFF735E7"/>
    <w:rsid w:val="00870B8E"/>
  </w:style>
  <w:style w:type="paragraph" w:customStyle="1" w:styleId="2E5883B52DCB4E64BC016F50EAE2CEDB">
    <w:name w:val="2E5883B52DCB4E64BC016F50EAE2CEDB"/>
    <w:rsid w:val="00870B8E"/>
  </w:style>
  <w:style w:type="paragraph" w:customStyle="1" w:styleId="C754AF5DBBAC4785A2F00EF5F767A197">
    <w:name w:val="C754AF5DBBAC4785A2F00EF5F767A197"/>
    <w:rsid w:val="00870B8E"/>
  </w:style>
  <w:style w:type="paragraph" w:customStyle="1" w:styleId="CB3D2C937E854D22BB6887CEBDFDED07">
    <w:name w:val="CB3D2C937E854D22BB6887CEBDFDED07"/>
    <w:rsid w:val="00870B8E"/>
  </w:style>
  <w:style w:type="paragraph" w:customStyle="1" w:styleId="E25E49658A124414BEFA31A57E69324A">
    <w:name w:val="E25E49658A124414BEFA31A57E69324A"/>
    <w:rsid w:val="00870B8E"/>
  </w:style>
  <w:style w:type="paragraph" w:customStyle="1" w:styleId="F2303E01328140358D9A898344F919B3">
    <w:name w:val="F2303E01328140358D9A898344F919B3"/>
    <w:rsid w:val="00870B8E"/>
  </w:style>
  <w:style w:type="paragraph" w:customStyle="1" w:styleId="528AEC74ED7E4F9883D6999089A9831E">
    <w:name w:val="528AEC74ED7E4F9883D6999089A9831E"/>
    <w:rsid w:val="00870B8E"/>
  </w:style>
  <w:style w:type="paragraph" w:customStyle="1" w:styleId="78A199179EB841459B3E57758B72BB27">
    <w:name w:val="78A199179EB841459B3E57758B72BB27"/>
    <w:rsid w:val="00870B8E"/>
  </w:style>
  <w:style w:type="paragraph" w:customStyle="1" w:styleId="F9D7EF7400A445CD8FC24EFF889F4B40">
    <w:name w:val="F9D7EF7400A445CD8FC24EFF889F4B40"/>
    <w:rsid w:val="00870B8E"/>
  </w:style>
  <w:style w:type="paragraph" w:customStyle="1" w:styleId="2611A3B516094229845DDFC8EA819D3C">
    <w:name w:val="2611A3B516094229845DDFC8EA819D3C"/>
    <w:rsid w:val="00870B8E"/>
  </w:style>
  <w:style w:type="paragraph" w:customStyle="1" w:styleId="4BC527B28FF34AD78E1E3FFC19FAEAB1">
    <w:name w:val="4BC527B28FF34AD78E1E3FFC19FAEAB1"/>
    <w:rsid w:val="00870B8E"/>
  </w:style>
  <w:style w:type="paragraph" w:customStyle="1" w:styleId="8575F8CD955E4C639C9B71FB4A2759A8">
    <w:name w:val="8575F8CD955E4C639C9B71FB4A2759A8"/>
    <w:rsid w:val="00870B8E"/>
  </w:style>
  <w:style w:type="paragraph" w:customStyle="1" w:styleId="45914C0555394F7FA74B71DCB22C61CA">
    <w:name w:val="45914C0555394F7FA74B71DCB22C61CA"/>
    <w:rsid w:val="00870B8E"/>
  </w:style>
  <w:style w:type="paragraph" w:customStyle="1" w:styleId="5556A175A529427C8469848D694C6784">
    <w:name w:val="5556A175A529427C8469848D694C6784"/>
    <w:rsid w:val="00870B8E"/>
  </w:style>
  <w:style w:type="paragraph" w:customStyle="1" w:styleId="3637A6F66AE54BA186A6879A2429D56A">
    <w:name w:val="3637A6F66AE54BA186A6879A2429D56A"/>
    <w:rsid w:val="00870B8E"/>
  </w:style>
  <w:style w:type="paragraph" w:customStyle="1" w:styleId="78C25F2F8ABF448D8082B465C9CCCAA1">
    <w:name w:val="78C25F2F8ABF448D8082B465C9CCCAA1"/>
    <w:rsid w:val="00870B8E"/>
  </w:style>
  <w:style w:type="paragraph" w:customStyle="1" w:styleId="D38E8D944BBB4CFF8BEC8A1F3436B5D5">
    <w:name w:val="D38E8D944BBB4CFF8BEC8A1F3436B5D5"/>
    <w:rsid w:val="00870B8E"/>
  </w:style>
  <w:style w:type="paragraph" w:customStyle="1" w:styleId="CF4885BA1696417B8ADC4A7A9D8EC8B758">
    <w:name w:val="CF4885BA1696417B8ADC4A7A9D8EC8B75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FCB9CC9A2B4128BAD7FC8EDFF5B33956">
    <w:name w:val="C5FCB9CC9A2B4128BAD7FC8EDFF5B3395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B42282713BC4D808A42590A9708D17354">
    <w:name w:val="EB42282713BC4D808A42590A9708D1735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4BD3E2BEAAB4EC087BA8361E1B1750A48">
    <w:name w:val="24BD3E2BEAAB4EC087BA8361E1B1750A4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1ECA75EC9894DA38E21AE514441017C47">
    <w:name w:val="31ECA75EC9894DA38E21AE514441017C4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CC4862B7E1840EA952051315381BAA545">
    <w:name w:val="1CC4862B7E1840EA952051315381BAA54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DBA6D0344245FA80D016791F1B7AA737">
    <w:name w:val="1ADBA6D0344245FA80D016791F1B7AA73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E01EB70942D44149852AEDB4E4226CC50">
    <w:name w:val="5E01EB70942D44149852AEDB4E4226CC5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E68D62E165A4AA3B39C3A78475F1C8A38">
    <w:name w:val="9E68D62E165A4AA3B39C3A78475F1C8A3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23929A72017406A8CE74AD0B5F345FD35">
    <w:name w:val="023929A72017406A8CE74AD0B5F345FD3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90550B4803947C18E8D062C52684D5527">
    <w:name w:val="690550B4803947C18E8D062C52684D552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7F9F81DBF090444090B78219DE280A8912">
    <w:name w:val="7F9F81DBF090444090B78219DE280A891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C9B3FBDD52742D88D3A9AF4C88BF62712">
    <w:name w:val="BC9B3FBDD52742D88D3A9AF4C88BF6271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8D1AF5FE4FD43B99A0F221460FD86FB12">
    <w:name w:val="F8D1AF5FE4FD43B99A0F221460FD86FB1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E9D7CD164DD42F7A2C1D347D59F83B412">
    <w:name w:val="FE9D7CD164DD42F7A2C1D347D59F83B41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74AC49C337B4834B0728587F4836A207">
    <w:name w:val="F74AC49C337B4834B0728587F4836A20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7C43D0796854DB3A346A2C4C02AA02F7">
    <w:name w:val="97C43D0796854DB3A346A2C4C02AA02F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B915C6F27EE46C9915C3436C06356317">
    <w:name w:val="AB915C6F27EE46C9915C3436C0635631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95F3AEE6B74836B1FF4422A42404F67">
    <w:name w:val="C595F3AEE6B74836B1FF4422A42404F6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0756B7470D242C9BFF72DF41980A8457">
    <w:name w:val="10756B7470D242C9BFF72DF41980A845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2C9FA6082BA4B7184C3B70D961FB6CC4">
    <w:name w:val="F2C9FA6082BA4B7184C3B70D961FB6CC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D151B0812EA4C29914A3DF486BDDB954">
    <w:name w:val="3D151B0812EA4C29914A3DF486BDDB95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99845DFF0B6491E9A89C24A89215B984">
    <w:name w:val="699845DFF0B6491E9A89C24A89215B98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28E8E8F015D4BF2ABD8BE9F6B77DE164">
    <w:name w:val="528E8E8F015D4BF2ABD8BE9F6B77DE16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41A86C529DE41EB8CF51D2968BE11A24">
    <w:name w:val="141A86C529DE41EB8CF51D2968BE11A2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87C4BC179EFA4F39AEAC47204A724F003">
    <w:name w:val="87C4BC179EFA4F39AEAC47204A724F00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5B027A5AC354F598473D4094737C23B3">
    <w:name w:val="95B027A5AC354F598473D4094737C23B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9CB83E79AAD4445B232FFF131BCBE493">
    <w:name w:val="49CB83E79AAD4445B232FFF131BCBE49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69A6280C7504F97A11FCE6563DF8BE03">
    <w:name w:val="A69A6280C7504F97A11FCE6563DF8BE0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DAC0011778C441EB7B167D7931B08BB3">
    <w:name w:val="9DAC0011778C441EB7B167D7931B08BB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AE219B7287A48DBBB6B92393CC8EE652">
    <w:name w:val="4AE219B7287A48DBBB6B92393CC8EE65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D6F004AB54E54CA985737746723330282">
    <w:name w:val="D6F004AB54E54CA98573774672333028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F006016D7804F4E8C461BDFF599EACE2">
    <w:name w:val="0F006016D7804F4E8C461BDFF599EACE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C3CA9901DCA4B738895DDB16D6C82282">
    <w:name w:val="9C3CA9901DCA4B738895DDB16D6C8228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E314C6D551C459DBB20AFA33D6F19F32">
    <w:name w:val="CE314C6D551C459DBB20AFA33D6F19F3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5914C0555394F7FA74B71DCB22C61CA1">
    <w:name w:val="45914C0555394F7FA74B71DCB22C61CA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556A175A529427C8469848D694C67841">
    <w:name w:val="5556A175A529427C8469848D694C6784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637A6F66AE54BA186A6879A2429D56A1">
    <w:name w:val="3637A6F66AE54BA186A6879A2429D56A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78C25F2F8ABF448D8082B465C9CCCAA11">
    <w:name w:val="78C25F2F8ABF448D8082B465C9CCCAA1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D38E8D944BBB4CFF8BEC8A1F3436B5D51">
    <w:name w:val="D38E8D944BBB4CFF8BEC8A1F3436B5D5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5A510A9EE4C42C2B06FC1A826776C823">
    <w:name w:val="F5A510A9EE4C42C2B06FC1A826776C82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D8CBF7B9E2C48719FF7F257334D32E63">
    <w:name w:val="AD8CBF7B9E2C48719FF7F257334D32E6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D4DC07C7B394557B92755ED1B42B2D33">
    <w:name w:val="5D4DC07C7B394557B92755ED1B42B2D3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A3356F796054B9CA1AD2555F095B37F3">
    <w:name w:val="EA3356F796054B9CA1AD2555F095B37F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BA50FCE8ACD4290A5237336CF57E6F43">
    <w:name w:val="ABA50FCE8ACD4290A5237336CF57E6F4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F4885BA1696417B8ADC4A7A9D8EC8B759">
    <w:name w:val="CF4885BA1696417B8ADC4A7A9D8EC8B75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FCB9CC9A2B4128BAD7FC8EDFF5B33957">
    <w:name w:val="C5FCB9CC9A2B4128BAD7FC8EDFF5B3395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B42282713BC4D808A42590A9708D17355">
    <w:name w:val="EB42282713BC4D808A42590A9708D1735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4BD3E2BEAAB4EC087BA8361E1B1750A49">
    <w:name w:val="24BD3E2BEAAB4EC087BA8361E1B1750A4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1ECA75EC9894DA38E21AE514441017C48">
    <w:name w:val="31ECA75EC9894DA38E21AE514441017C4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CC4862B7E1840EA952051315381BAA546">
    <w:name w:val="1CC4862B7E1840EA952051315381BAA54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DBA6D0344245FA80D016791F1B7AA738">
    <w:name w:val="1ADBA6D0344245FA80D016791F1B7AA73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E01EB70942D44149852AEDB4E4226CC51">
    <w:name w:val="5E01EB70942D44149852AEDB4E4226CC5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E68D62E165A4AA3B39C3A78475F1C8A39">
    <w:name w:val="9E68D62E165A4AA3B39C3A78475F1C8A3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23929A72017406A8CE74AD0B5F345FD36">
    <w:name w:val="023929A72017406A8CE74AD0B5F345FD3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90550B4803947C18E8D062C52684D5528">
    <w:name w:val="690550B4803947C18E8D062C52684D552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7F9F81DBF090444090B78219DE280A8913">
    <w:name w:val="7F9F81DBF090444090B78219DE280A891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C9B3FBDD52742D88D3A9AF4C88BF62713">
    <w:name w:val="BC9B3FBDD52742D88D3A9AF4C88BF6271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8D1AF5FE4FD43B99A0F221460FD86FB13">
    <w:name w:val="F8D1AF5FE4FD43B99A0F221460FD86FB1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E9D7CD164DD42F7A2C1D347D59F83B413">
    <w:name w:val="FE9D7CD164DD42F7A2C1D347D59F83B41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74AC49C337B4834B0728587F4836A208">
    <w:name w:val="F74AC49C337B4834B0728587F4836A20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7C43D0796854DB3A346A2C4C02AA02F8">
    <w:name w:val="97C43D0796854DB3A346A2C4C02AA02F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B915C6F27EE46C9915C3436C06356318">
    <w:name w:val="AB915C6F27EE46C9915C3436C0635631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95F3AEE6B74836B1FF4422A42404F68">
    <w:name w:val="C595F3AEE6B74836B1FF4422A42404F6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0756B7470D242C9BFF72DF41980A8458">
    <w:name w:val="10756B7470D242C9BFF72DF41980A845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2C9FA6082BA4B7184C3B70D961FB6CC5">
    <w:name w:val="F2C9FA6082BA4B7184C3B70D961FB6CC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D151B0812EA4C29914A3DF486BDDB955">
    <w:name w:val="3D151B0812EA4C29914A3DF486BDDB95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99845DFF0B6491E9A89C24A89215B985">
    <w:name w:val="699845DFF0B6491E9A89C24A89215B98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28E8E8F015D4BF2ABD8BE9F6B77DE165">
    <w:name w:val="528E8E8F015D4BF2ABD8BE9F6B77DE16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41A86C529DE41EB8CF51D2968BE11A25">
    <w:name w:val="141A86C529DE41EB8CF51D2968BE11A2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87C4BC179EFA4F39AEAC47204A724F004">
    <w:name w:val="87C4BC179EFA4F39AEAC47204A724F00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5B027A5AC354F598473D4094737C23B4">
    <w:name w:val="95B027A5AC354F598473D4094737C23B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9CB83E79AAD4445B232FFF131BCBE494">
    <w:name w:val="49CB83E79AAD4445B232FFF131BCBE49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69A6280C7504F97A11FCE6563DF8BE04">
    <w:name w:val="A69A6280C7504F97A11FCE6563DF8BE0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DAC0011778C441EB7B167D7931B08BB4">
    <w:name w:val="9DAC0011778C441EB7B167D7931B08BB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AE219B7287A48DBBB6B92393CC8EE653">
    <w:name w:val="4AE219B7287A48DBBB6B92393CC8EE65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D6F004AB54E54CA985737746723330283">
    <w:name w:val="D6F004AB54E54CA98573774672333028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F006016D7804F4E8C461BDFF599EACE3">
    <w:name w:val="0F006016D7804F4E8C461BDFF599EACE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C3CA9901DCA4B738895DDB16D6C82283">
    <w:name w:val="9C3CA9901DCA4B738895DDB16D6C8228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E314C6D551C459DBB20AFA33D6F19F33">
    <w:name w:val="CE314C6D551C459DBB20AFA33D6F19F3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5914C0555394F7FA74B71DCB22C61CA2">
    <w:name w:val="45914C0555394F7FA74B71DCB22C61CA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556A175A529427C8469848D694C67842">
    <w:name w:val="5556A175A529427C8469848D694C6784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637A6F66AE54BA186A6879A2429D56A2">
    <w:name w:val="3637A6F66AE54BA186A6879A2429D56A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78C25F2F8ABF448D8082B465C9CCCAA12">
    <w:name w:val="78C25F2F8ABF448D8082B465C9CCCAA1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D38E8D944BBB4CFF8BEC8A1F3436B5D52">
    <w:name w:val="D38E8D944BBB4CFF8BEC8A1F3436B5D5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5A510A9EE4C42C2B06FC1A826776C824">
    <w:name w:val="F5A510A9EE4C42C2B06FC1A826776C82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D8CBF7B9E2C48719FF7F257334D32E64">
    <w:name w:val="AD8CBF7B9E2C48719FF7F257334D32E6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D4DC07C7B394557B92755ED1B42B2D34">
    <w:name w:val="5D4DC07C7B394557B92755ED1B42B2D3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A3356F796054B9CA1AD2555F095B37F4">
    <w:name w:val="EA3356F796054B9CA1AD2555F095B37F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BA50FCE8ACD4290A5237336CF57E6F44">
    <w:name w:val="ABA50FCE8ACD4290A5237336CF57E6F4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F4885BA1696417B8ADC4A7A9D8EC8B760">
    <w:name w:val="CF4885BA1696417B8ADC4A7A9D8EC8B76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FCB9CC9A2B4128BAD7FC8EDFF5B33958">
    <w:name w:val="C5FCB9CC9A2B4128BAD7FC8EDFF5B3395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B42282713BC4D808A42590A9708D17356">
    <w:name w:val="EB42282713BC4D808A42590A9708D1735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4BD3E2BEAAB4EC087BA8361E1B1750A50">
    <w:name w:val="24BD3E2BEAAB4EC087BA8361E1B1750A5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1ECA75EC9894DA38E21AE514441017C49">
    <w:name w:val="31ECA75EC9894DA38E21AE514441017C4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CC4862B7E1840EA952051315381BAA547">
    <w:name w:val="1CC4862B7E1840EA952051315381BAA54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DBA6D0344245FA80D016791F1B7AA739">
    <w:name w:val="1ADBA6D0344245FA80D016791F1B7AA73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E01EB70942D44149852AEDB4E4226CC52">
    <w:name w:val="5E01EB70942D44149852AEDB4E4226CC5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E68D62E165A4AA3B39C3A78475F1C8A40">
    <w:name w:val="9E68D62E165A4AA3B39C3A78475F1C8A4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23929A72017406A8CE74AD0B5F345FD37">
    <w:name w:val="023929A72017406A8CE74AD0B5F345FD3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90550B4803947C18E8D062C52684D5529">
    <w:name w:val="690550B4803947C18E8D062C52684D552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7F9F81DBF090444090B78219DE280A8914">
    <w:name w:val="7F9F81DBF090444090B78219DE280A891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C9B3FBDD52742D88D3A9AF4C88BF62714">
    <w:name w:val="BC9B3FBDD52742D88D3A9AF4C88BF6271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8D1AF5FE4FD43B99A0F221460FD86FB14">
    <w:name w:val="F8D1AF5FE4FD43B99A0F221460FD86FB1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E9D7CD164DD42F7A2C1D347D59F83B414">
    <w:name w:val="FE9D7CD164DD42F7A2C1D347D59F83B41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74AC49C337B4834B0728587F4836A209">
    <w:name w:val="F74AC49C337B4834B0728587F4836A20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7C43D0796854DB3A346A2C4C02AA02F9">
    <w:name w:val="97C43D0796854DB3A346A2C4C02AA02F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B915C6F27EE46C9915C3436C06356319">
    <w:name w:val="AB915C6F27EE46C9915C3436C0635631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95F3AEE6B74836B1FF4422A42404F69">
    <w:name w:val="C595F3AEE6B74836B1FF4422A42404F6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0756B7470D242C9BFF72DF41980A8459">
    <w:name w:val="10756B7470D242C9BFF72DF41980A845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2C9FA6082BA4B7184C3B70D961FB6CC6">
    <w:name w:val="F2C9FA6082BA4B7184C3B70D961FB6CC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D151B0812EA4C29914A3DF486BDDB956">
    <w:name w:val="3D151B0812EA4C29914A3DF486BDDB95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99845DFF0B6491E9A89C24A89215B986">
    <w:name w:val="699845DFF0B6491E9A89C24A89215B98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28E8E8F015D4BF2ABD8BE9F6B77DE166">
    <w:name w:val="528E8E8F015D4BF2ABD8BE9F6B77DE16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41A86C529DE41EB8CF51D2968BE11A26">
    <w:name w:val="141A86C529DE41EB8CF51D2968BE11A2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87C4BC179EFA4F39AEAC47204A724F005">
    <w:name w:val="87C4BC179EFA4F39AEAC47204A724F00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5B027A5AC354F598473D4094737C23B5">
    <w:name w:val="95B027A5AC354F598473D4094737C23B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9CB83E79AAD4445B232FFF131BCBE495">
    <w:name w:val="49CB83E79AAD4445B232FFF131BCBE49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69A6280C7504F97A11FCE6563DF8BE05">
    <w:name w:val="A69A6280C7504F97A11FCE6563DF8BE0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DAC0011778C441EB7B167D7931B08BB5">
    <w:name w:val="9DAC0011778C441EB7B167D7931B08BB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AE219B7287A48DBBB6B92393CC8EE654">
    <w:name w:val="4AE219B7287A48DBBB6B92393CC8EE65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D6F004AB54E54CA985737746723330284">
    <w:name w:val="D6F004AB54E54CA98573774672333028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F006016D7804F4E8C461BDFF599EACE4">
    <w:name w:val="0F006016D7804F4E8C461BDFF599EACE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C3CA9901DCA4B738895DDB16D6C82284">
    <w:name w:val="9C3CA9901DCA4B738895DDB16D6C8228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E314C6D551C459DBB20AFA33D6F19F34">
    <w:name w:val="CE314C6D551C459DBB20AFA33D6F19F3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5914C0555394F7FA74B71DCB22C61CA3">
    <w:name w:val="45914C0555394F7FA74B71DCB22C61CA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556A175A529427C8469848D694C67843">
    <w:name w:val="5556A175A529427C8469848D694C6784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637A6F66AE54BA186A6879A2429D56A3">
    <w:name w:val="3637A6F66AE54BA186A6879A2429D56A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78C25F2F8ABF448D8082B465C9CCCAA13">
    <w:name w:val="78C25F2F8ABF448D8082B465C9CCCAA1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D38E8D944BBB4CFF8BEC8A1F3436B5D53">
    <w:name w:val="D38E8D944BBB4CFF8BEC8A1F3436B5D5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5A510A9EE4C42C2B06FC1A826776C825">
    <w:name w:val="F5A510A9EE4C42C2B06FC1A826776C82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D8CBF7B9E2C48719FF7F257334D32E65">
    <w:name w:val="AD8CBF7B9E2C48719FF7F257334D32E6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D4DC07C7B394557B92755ED1B42B2D35">
    <w:name w:val="5D4DC07C7B394557B92755ED1B42B2D3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A3356F796054B9CA1AD2555F095B37F5">
    <w:name w:val="EA3356F796054B9CA1AD2555F095B37F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BA50FCE8ACD4290A5237336CF57E6F45">
    <w:name w:val="ABA50FCE8ACD4290A5237336CF57E6F4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F4885BA1696417B8ADC4A7A9D8EC8B761">
    <w:name w:val="CF4885BA1696417B8ADC4A7A9D8EC8B76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FCB9CC9A2B4128BAD7FC8EDFF5B33959">
    <w:name w:val="C5FCB9CC9A2B4128BAD7FC8EDFF5B3395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B42282713BC4D808A42590A9708D17357">
    <w:name w:val="EB42282713BC4D808A42590A9708D1735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4BD3E2BEAAB4EC087BA8361E1B1750A51">
    <w:name w:val="24BD3E2BEAAB4EC087BA8361E1B1750A5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1ECA75EC9894DA38E21AE514441017C50">
    <w:name w:val="31ECA75EC9894DA38E21AE514441017C5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CC4862B7E1840EA952051315381BAA548">
    <w:name w:val="1CC4862B7E1840EA952051315381BAA54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DBA6D0344245FA80D016791F1B7AA740">
    <w:name w:val="1ADBA6D0344245FA80D016791F1B7AA74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E01EB70942D44149852AEDB4E4226CC53">
    <w:name w:val="5E01EB70942D44149852AEDB4E4226CC5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E68D62E165A4AA3B39C3A78475F1C8A41">
    <w:name w:val="9E68D62E165A4AA3B39C3A78475F1C8A4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23929A72017406A8CE74AD0B5F345FD38">
    <w:name w:val="023929A72017406A8CE74AD0B5F345FD3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90550B4803947C18E8D062C52684D5530">
    <w:name w:val="690550B4803947C18E8D062C52684D553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7F9F81DBF090444090B78219DE280A8915">
    <w:name w:val="7F9F81DBF090444090B78219DE280A891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C9B3FBDD52742D88D3A9AF4C88BF62715">
    <w:name w:val="BC9B3FBDD52742D88D3A9AF4C88BF6271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8D1AF5FE4FD43B99A0F221460FD86FB15">
    <w:name w:val="F8D1AF5FE4FD43B99A0F221460FD86FB1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E9D7CD164DD42F7A2C1D347D59F83B415">
    <w:name w:val="FE9D7CD164DD42F7A2C1D347D59F83B41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74AC49C337B4834B0728587F4836A2010">
    <w:name w:val="F74AC49C337B4834B0728587F4836A201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7C43D0796854DB3A346A2C4C02AA02F10">
    <w:name w:val="97C43D0796854DB3A346A2C4C02AA02F1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B915C6F27EE46C9915C3436C063563110">
    <w:name w:val="AB915C6F27EE46C9915C3436C06356311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95F3AEE6B74836B1FF4422A42404F610">
    <w:name w:val="C595F3AEE6B74836B1FF4422A42404F61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0756B7470D242C9BFF72DF41980A84510">
    <w:name w:val="10756B7470D242C9BFF72DF41980A8451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2C9FA6082BA4B7184C3B70D961FB6CC7">
    <w:name w:val="F2C9FA6082BA4B7184C3B70D961FB6CC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D151B0812EA4C29914A3DF486BDDB957">
    <w:name w:val="3D151B0812EA4C29914A3DF486BDDB95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99845DFF0B6491E9A89C24A89215B987">
    <w:name w:val="699845DFF0B6491E9A89C24A89215B98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28E8E8F015D4BF2ABD8BE9F6B77DE167">
    <w:name w:val="528E8E8F015D4BF2ABD8BE9F6B77DE16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41A86C529DE41EB8CF51D2968BE11A27">
    <w:name w:val="141A86C529DE41EB8CF51D2968BE11A2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87C4BC179EFA4F39AEAC47204A724F006">
    <w:name w:val="87C4BC179EFA4F39AEAC47204A724F00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5B027A5AC354F598473D4094737C23B6">
    <w:name w:val="95B027A5AC354F598473D4094737C23B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9CB83E79AAD4445B232FFF131BCBE496">
    <w:name w:val="49CB83E79AAD4445B232FFF131BCBE49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69A6280C7504F97A11FCE6563DF8BE06">
    <w:name w:val="A69A6280C7504F97A11FCE6563DF8BE0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DAC0011778C441EB7B167D7931B08BB6">
    <w:name w:val="9DAC0011778C441EB7B167D7931B08BB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AE219B7287A48DBBB6B92393CC8EE655">
    <w:name w:val="4AE219B7287A48DBBB6B92393CC8EE65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D6F004AB54E54CA985737746723330285">
    <w:name w:val="D6F004AB54E54CA98573774672333028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F006016D7804F4E8C461BDFF599EACE5">
    <w:name w:val="0F006016D7804F4E8C461BDFF599EACE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C3CA9901DCA4B738895DDB16D6C82285">
    <w:name w:val="9C3CA9901DCA4B738895DDB16D6C8228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E314C6D551C459DBB20AFA33D6F19F35">
    <w:name w:val="CE314C6D551C459DBB20AFA33D6F19F3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5914C0555394F7FA74B71DCB22C61CA4">
    <w:name w:val="45914C0555394F7FA74B71DCB22C61CA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556A175A529427C8469848D694C67844">
    <w:name w:val="5556A175A529427C8469848D694C6784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637A6F66AE54BA186A6879A2429D56A4">
    <w:name w:val="3637A6F66AE54BA186A6879A2429D56A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78C25F2F8ABF448D8082B465C9CCCAA14">
    <w:name w:val="78C25F2F8ABF448D8082B465C9CCCAA1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D38E8D944BBB4CFF8BEC8A1F3436B5D54">
    <w:name w:val="D38E8D944BBB4CFF8BEC8A1F3436B5D5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5A510A9EE4C42C2B06FC1A826776C826">
    <w:name w:val="F5A510A9EE4C42C2B06FC1A826776C82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D8CBF7B9E2C48719FF7F257334D32E66">
    <w:name w:val="AD8CBF7B9E2C48719FF7F257334D32E6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D4DC07C7B394557B92755ED1B42B2D36">
    <w:name w:val="5D4DC07C7B394557B92755ED1B42B2D3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A3356F796054B9CA1AD2555F095B37F6">
    <w:name w:val="EA3356F796054B9CA1AD2555F095B37F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BA50FCE8ACD4290A5237336CF57E6F46">
    <w:name w:val="ABA50FCE8ACD4290A5237336CF57E6F4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CDAAEC66E214905A7B53DE35456BCA3">
    <w:name w:val="1CDAAEC66E214905A7B53DE35456BCA3"/>
    <w:rsid w:val="00870B8E"/>
  </w:style>
  <w:style w:type="paragraph" w:customStyle="1" w:styleId="6D44090217C64E8B87D980FDE4F154E0">
    <w:name w:val="6D44090217C64E8B87D980FDE4F154E0"/>
    <w:rsid w:val="00870B8E"/>
  </w:style>
  <w:style w:type="paragraph" w:customStyle="1" w:styleId="2F519A4100144C8DAEC5A20578F9C820">
    <w:name w:val="2F519A4100144C8DAEC5A20578F9C820"/>
    <w:rsid w:val="00870B8E"/>
  </w:style>
  <w:style w:type="paragraph" w:customStyle="1" w:styleId="C3037595B37645AFBFE7105D9AF858C8">
    <w:name w:val="C3037595B37645AFBFE7105D9AF858C8"/>
    <w:rsid w:val="00870B8E"/>
  </w:style>
  <w:style w:type="paragraph" w:customStyle="1" w:styleId="CF4885BA1696417B8ADC4A7A9D8EC8B762">
    <w:name w:val="CF4885BA1696417B8ADC4A7A9D8EC8B76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FCB9CC9A2B4128BAD7FC8EDFF5B33960">
    <w:name w:val="C5FCB9CC9A2B4128BAD7FC8EDFF5B3396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B42282713BC4D808A42590A9708D17358">
    <w:name w:val="EB42282713BC4D808A42590A9708D1735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4BD3E2BEAAB4EC087BA8361E1B1750A52">
    <w:name w:val="24BD3E2BEAAB4EC087BA8361E1B1750A5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F519A4100144C8DAEC5A20578F9C8201">
    <w:name w:val="2F519A4100144C8DAEC5A20578F9C820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3037595B37645AFBFE7105D9AF858C81">
    <w:name w:val="C3037595B37645AFBFE7105D9AF858C8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DBA6D0344245FA80D016791F1B7AA741">
    <w:name w:val="1ADBA6D0344245FA80D016791F1B7AA74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E01EB70942D44149852AEDB4E4226CC54">
    <w:name w:val="5E01EB70942D44149852AEDB4E4226CC5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E68D62E165A4AA3B39C3A78475F1C8A42">
    <w:name w:val="9E68D62E165A4AA3B39C3A78475F1C8A4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23929A72017406A8CE74AD0B5F345FD39">
    <w:name w:val="023929A72017406A8CE74AD0B5F345FD3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90550B4803947C18E8D062C52684D5531">
    <w:name w:val="690550B4803947C18E8D062C52684D553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7F9F81DBF090444090B78219DE280A8916">
    <w:name w:val="7F9F81DBF090444090B78219DE280A891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C9B3FBDD52742D88D3A9AF4C88BF62716">
    <w:name w:val="BC9B3FBDD52742D88D3A9AF4C88BF6271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8D1AF5FE4FD43B99A0F221460FD86FB16">
    <w:name w:val="F8D1AF5FE4FD43B99A0F221460FD86FB1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E9D7CD164DD42F7A2C1D347D59F83B416">
    <w:name w:val="FE9D7CD164DD42F7A2C1D347D59F83B41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74AC49C337B4834B0728587F4836A2011">
    <w:name w:val="F74AC49C337B4834B0728587F4836A201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7C43D0796854DB3A346A2C4C02AA02F11">
    <w:name w:val="97C43D0796854DB3A346A2C4C02AA02F1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B915C6F27EE46C9915C3436C063563111">
    <w:name w:val="AB915C6F27EE46C9915C3436C06356311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95F3AEE6B74836B1FF4422A42404F611">
    <w:name w:val="C595F3AEE6B74836B1FF4422A42404F61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0756B7470D242C9BFF72DF41980A84511">
    <w:name w:val="10756B7470D242C9BFF72DF41980A8451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2C9FA6082BA4B7184C3B70D961FB6CC8">
    <w:name w:val="F2C9FA6082BA4B7184C3B70D961FB6CC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D151B0812EA4C29914A3DF486BDDB958">
    <w:name w:val="3D151B0812EA4C29914A3DF486BDDB95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99845DFF0B6491E9A89C24A89215B988">
    <w:name w:val="699845DFF0B6491E9A89C24A89215B98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28E8E8F015D4BF2ABD8BE9F6B77DE168">
    <w:name w:val="528E8E8F015D4BF2ABD8BE9F6B77DE16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41A86C529DE41EB8CF51D2968BE11A28">
    <w:name w:val="141A86C529DE41EB8CF51D2968BE11A2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87C4BC179EFA4F39AEAC47204A724F007">
    <w:name w:val="87C4BC179EFA4F39AEAC47204A724F00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5B027A5AC354F598473D4094737C23B7">
    <w:name w:val="95B027A5AC354F598473D4094737C23B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9CB83E79AAD4445B232FFF131BCBE497">
    <w:name w:val="49CB83E79AAD4445B232FFF131BCBE49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69A6280C7504F97A11FCE6563DF8BE07">
    <w:name w:val="A69A6280C7504F97A11FCE6563DF8BE0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DAC0011778C441EB7B167D7931B08BB7">
    <w:name w:val="9DAC0011778C441EB7B167D7931B08BB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AE219B7287A48DBBB6B92393CC8EE656">
    <w:name w:val="4AE219B7287A48DBBB6B92393CC8EE65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D6F004AB54E54CA985737746723330286">
    <w:name w:val="D6F004AB54E54CA98573774672333028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F006016D7804F4E8C461BDFF599EACE6">
    <w:name w:val="0F006016D7804F4E8C461BDFF599EACE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C3CA9901DCA4B738895DDB16D6C82286">
    <w:name w:val="9C3CA9901DCA4B738895DDB16D6C8228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E314C6D551C459DBB20AFA33D6F19F36">
    <w:name w:val="CE314C6D551C459DBB20AFA33D6F19F3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5914C0555394F7FA74B71DCB22C61CA5">
    <w:name w:val="45914C0555394F7FA74B71DCB22C61CA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556A175A529427C8469848D694C67845">
    <w:name w:val="5556A175A529427C8469848D694C6784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637A6F66AE54BA186A6879A2429D56A5">
    <w:name w:val="3637A6F66AE54BA186A6879A2429D56A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78C25F2F8ABF448D8082B465C9CCCAA15">
    <w:name w:val="78C25F2F8ABF448D8082B465C9CCCAA1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D38E8D944BBB4CFF8BEC8A1F3436B5D55">
    <w:name w:val="D38E8D944BBB4CFF8BEC8A1F3436B5D5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5A510A9EE4C42C2B06FC1A826776C827">
    <w:name w:val="F5A510A9EE4C42C2B06FC1A826776C82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D8CBF7B9E2C48719FF7F257334D32E67">
    <w:name w:val="AD8CBF7B9E2C48719FF7F257334D32E6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D4DC07C7B394557B92755ED1B42B2D37">
    <w:name w:val="5D4DC07C7B394557B92755ED1B42B2D3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A3356F796054B9CA1AD2555F095B37F7">
    <w:name w:val="EA3356F796054B9CA1AD2555F095B37F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BA50FCE8ACD4290A5237336CF57E6F47">
    <w:name w:val="ABA50FCE8ACD4290A5237336CF57E6F4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F4885BA1696417B8ADC4A7A9D8EC8B763">
    <w:name w:val="CF4885BA1696417B8ADC4A7A9D8EC8B76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FCB9CC9A2B4128BAD7FC8EDFF5B33961">
    <w:name w:val="C5FCB9CC9A2B4128BAD7FC8EDFF5B3396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B42282713BC4D808A42590A9708D17359">
    <w:name w:val="EB42282713BC4D808A42590A9708D1735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4BD3E2BEAAB4EC087BA8361E1B1750A53">
    <w:name w:val="24BD3E2BEAAB4EC087BA8361E1B1750A5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F519A4100144C8DAEC5A20578F9C8202">
    <w:name w:val="2F519A4100144C8DAEC5A20578F9C820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3037595B37645AFBFE7105D9AF858C82">
    <w:name w:val="C3037595B37645AFBFE7105D9AF858C8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DBA6D0344245FA80D016791F1B7AA742">
    <w:name w:val="1ADBA6D0344245FA80D016791F1B7AA74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E01EB70942D44149852AEDB4E4226CC55">
    <w:name w:val="5E01EB70942D44149852AEDB4E4226CC5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E68D62E165A4AA3B39C3A78475F1C8A43">
    <w:name w:val="9E68D62E165A4AA3B39C3A78475F1C8A4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23929A72017406A8CE74AD0B5F345FD40">
    <w:name w:val="023929A72017406A8CE74AD0B5F345FD4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90550B4803947C18E8D062C52684D5532">
    <w:name w:val="690550B4803947C18E8D062C52684D553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7F9F81DBF090444090B78219DE280A8917">
    <w:name w:val="7F9F81DBF090444090B78219DE280A891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C9B3FBDD52742D88D3A9AF4C88BF62717">
    <w:name w:val="BC9B3FBDD52742D88D3A9AF4C88BF6271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8D1AF5FE4FD43B99A0F221460FD86FB17">
    <w:name w:val="F8D1AF5FE4FD43B99A0F221460FD86FB1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E9D7CD164DD42F7A2C1D347D59F83B417">
    <w:name w:val="FE9D7CD164DD42F7A2C1D347D59F83B41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74AC49C337B4834B0728587F4836A2012">
    <w:name w:val="F74AC49C337B4834B0728587F4836A201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7C43D0796854DB3A346A2C4C02AA02F12">
    <w:name w:val="97C43D0796854DB3A346A2C4C02AA02F1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B915C6F27EE46C9915C3436C063563112">
    <w:name w:val="AB915C6F27EE46C9915C3436C06356311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95F3AEE6B74836B1FF4422A42404F612">
    <w:name w:val="C595F3AEE6B74836B1FF4422A42404F61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0756B7470D242C9BFF72DF41980A84512">
    <w:name w:val="10756B7470D242C9BFF72DF41980A8451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2C9FA6082BA4B7184C3B70D961FB6CC9">
    <w:name w:val="F2C9FA6082BA4B7184C3B70D961FB6CC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D151B0812EA4C29914A3DF486BDDB959">
    <w:name w:val="3D151B0812EA4C29914A3DF486BDDB95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99845DFF0B6491E9A89C24A89215B989">
    <w:name w:val="699845DFF0B6491E9A89C24A89215B98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28E8E8F015D4BF2ABD8BE9F6B77DE169">
    <w:name w:val="528E8E8F015D4BF2ABD8BE9F6B77DE16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41A86C529DE41EB8CF51D2968BE11A29">
    <w:name w:val="141A86C529DE41EB8CF51D2968BE11A2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87C4BC179EFA4F39AEAC47204A724F008">
    <w:name w:val="87C4BC179EFA4F39AEAC47204A724F00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5B027A5AC354F598473D4094737C23B8">
    <w:name w:val="95B027A5AC354F598473D4094737C23B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9CB83E79AAD4445B232FFF131BCBE498">
    <w:name w:val="49CB83E79AAD4445B232FFF131BCBE49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69A6280C7504F97A11FCE6563DF8BE08">
    <w:name w:val="A69A6280C7504F97A11FCE6563DF8BE0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DAC0011778C441EB7B167D7931B08BB8">
    <w:name w:val="9DAC0011778C441EB7B167D7931B08BB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AE219B7287A48DBBB6B92393CC8EE657">
    <w:name w:val="4AE219B7287A48DBBB6B92393CC8EE65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D6F004AB54E54CA985737746723330287">
    <w:name w:val="D6F004AB54E54CA98573774672333028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F006016D7804F4E8C461BDFF599EACE7">
    <w:name w:val="0F006016D7804F4E8C461BDFF599EACE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C3CA9901DCA4B738895DDB16D6C82287">
    <w:name w:val="9C3CA9901DCA4B738895DDB16D6C8228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E314C6D551C459DBB20AFA33D6F19F37">
    <w:name w:val="CE314C6D551C459DBB20AFA33D6F19F3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5914C0555394F7FA74B71DCB22C61CA6">
    <w:name w:val="45914C0555394F7FA74B71DCB22C61CA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556A175A529427C8469848D694C67846">
    <w:name w:val="5556A175A529427C8469848D694C6784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637A6F66AE54BA186A6879A2429D56A6">
    <w:name w:val="3637A6F66AE54BA186A6879A2429D56A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78C25F2F8ABF448D8082B465C9CCCAA16">
    <w:name w:val="78C25F2F8ABF448D8082B465C9CCCAA1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D38E8D944BBB4CFF8BEC8A1F3436B5D56">
    <w:name w:val="D38E8D944BBB4CFF8BEC8A1F3436B5D5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5A510A9EE4C42C2B06FC1A826776C828">
    <w:name w:val="F5A510A9EE4C42C2B06FC1A826776C82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D8CBF7B9E2C48719FF7F257334D32E68">
    <w:name w:val="AD8CBF7B9E2C48719FF7F257334D32E6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D4DC07C7B394557B92755ED1B42B2D38">
    <w:name w:val="5D4DC07C7B394557B92755ED1B42B2D3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A3356F796054B9CA1AD2555F095B37F8">
    <w:name w:val="EA3356F796054B9CA1AD2555F095B37F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BA50FCE8ACD4290A5237336CF57E6F48">
    <w:name w:val="ABA50FCE8ACD4290A5237336CF57E6F4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F4885BA1696417B8ADC4A7A9D8EC8B764">
    <w:name w:val="CF4885BA1696417B8ADC4A7A9D8EC8B76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FCB9CC9A2B4128BAD7FC8EDFF5B33962">
    <w:name w:val="C5FCB9CC9A2B4128BAD7FC8EDFF5B3396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B42282713BC4D808A42590A9708D17360">
    <w:name w:val="EB42282713BC4D808A42590A9708D1736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4BD3E2BEAAB4EC087BA8361E1B1750A54">
    <w:name w:val="24BD3E2BEAAB4EC087BA8361E1B1750A5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F519A4100144C8DAEC5A20578F9C8203">
    <w:name w:val="2F519A4100144C8DAEC5A20578F9C820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3037595B37645AFBFE7105D9AF858C83">
    <w:name w:val="C3037595B37645AFBFE7105D9AF858C8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DBA6D0344245FA80D016791F1B7AA743">
    <w:name w:val="1ADBA6D0344245FA80D016791F1B7AA74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E01EB70942D44149852AEDB4E4226CC56">
    <w:name w:val="5E01EB70942D44149852AEDB4E4226CC5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E68D62E165A4AA3B39C3A78475F1C8A44">
    <w:name w:val="9E68D62E165A4AA3B39C3A78475F1C8A4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23929A72017406A8CE74AD0B5F345FD41">
    <w:name w:val="023929A72017406A8CE74AD0B5F345FD4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90550B4803947C18E8D062C52684D5533">
    <w:name w:val="690550B4803947C18E8D062C52684D553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7F9F81DBF090444090B78219DE280A8918">
    <w:name w:val="7F9F81DBF090444090B78219DE280A891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C9B3FBDD52742D88D3A9AF4C88BF62718">
    <w:name w:val="BC9B3FBDD52742D88D3A9AF4C88BF6271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8D1AF5FE4FD43B99A0F221460FD86FB18">
    <w:name w:val="F8D1AF5FE4FD43B99A0F221460FD86FB1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E9D7CD164DD42F7A2C1D347D59F83B418">
    <w:name w:val="FE9D7CD164DD42F7A2C1D347D59F83B41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74AC49C337B4834B0728587F4836A2013">
    <w:name w:val="F74AC49C337B4834B0728587F4836A201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7C43D0796854DB3A346A2C4C02AA02F13">
    <w:name w:val="97C43D0796854DB3A346A2C4C02AA02F1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B915C6F27EE46C9915C3436C063563113">
    <w:name w:val="AB915C6F27EE46C9915C3436C06356311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95F3AEE6B74836B1FF4422A42404F613">
    <w:name w:val="C595F3AEE6B74836B1FF4422A42404F61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0756B7470D242C9BFF72DF41980A84513">
    <w:name w:val="10756B7470D242C9BFF72DF41980A8451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2C9FA6082BA4B7184C3B70D961FB6CC10">
    <w:name w:val="F2C9FA6082BA4B7184C3B70D961FB6CC1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D151B0812EA4C29914A3DF486BDDB9510">
    <w:name w:val="3D151B0812EA4C29914A3DF486BDDB951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99845DFF0B6491E9A89C24A89215B9810">
    <w:name w:val="699845DFF0B6491E9A89C24A89215B981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28E8E8F015D4BF2ABD8BE9F6B77DE1610">
    <w:name w:val="528E8E8F015D4BF2ABD8BE9F6B77DE161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41A86C529DE41EB8CF51D2968BE11A210">
    <w:name w:val="141A86C529DE41EB8CF51D2968BE11A21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87C4BC179EFA4F39AEAC47204A724F009">
    <w:name w:val="87C4BC179EFA4F39AEAC47204A724F00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5B027A5AC354F598473D4094737C23B9">
    <w:name w:val="95B027A5AC354F598473D4094737C23B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9CB83E79AAD4445B232FFF131BCBE499">
    <w:name w:val="49CB83E79AAD4445B232FFF131BCBE49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69A6280C7504F97A11FCE6563DF8BE09">
    <w:name w:val="A69A6280C7504F97A11FCE6563DF8BE0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DAC0011778C441EB7B167D7931B08BB9">
    <w:name w:val="9DAC0011778C441EB7B167D7931B08BB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AE219B7287A48DBBB6B92393CC8EE658">
    <w:name w:val="4AE219B7287A48DBBB6B92393CC8EE65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D6F004AB54E54CA985737746723330288">
    <w:name w:val="D6F004AB54E54CA98573774672333028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F006016D7804F4E8C461BDFF599EACE8">
    <w:name w:val="0F006016D7804F4E8C461BDFF599EACE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C3CA9901DCA4B738895DDB16D6C82288">
    <w:name w:val="9C3CA9901DCA4B738895DDB16D6C8228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E314C6D551C459DBB20AFA33D6F19F38">
    <w:name w:val="CE314C6D551C459DBB20AFA33D6F19F3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5914C0555394F7FA74B71DCB22C61CA7">
    <w:name w:val="45914C0555394F7FA74B71DCB22C61CA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556A175A529427C8469848D694C67847">
    <w:name w:val="5556A175A529427C8469848D694C6784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637A6F66AE54BA186A6879A2429D56A7">
    <w:name w:val="3637A6F66AE54BA186A6879A2429D56A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78C25F2F8ABF448D8082B465C9CCCAA17">
    <w:name w:val="78C25F2F8ABF448D8082B465C9CCCAA1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D38E8D944BBB4CFF8BEC8A1F3436B5D57">
    <w:name w:val="D38E8D944BBB4CFF8BEC8A1F3436B5D5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5A510A9EE4C42C2B06FC1A826776C829">
    <w:name w:val="F5A510A9EE4C42C2B06FC1A826776C82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D8CBF7B9E2C48719FF7F257334D32E69">
    <w:name w:val="AD8CBF7B9E2C48719FF7F257334D32E6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D4DC07C7B394557B92755ED1B42B2D39">
    <w:name w:val="5D4DC07C7B394557B92755ED1B42B2D3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A3356F796054B9CA1AD2555F095B37F9">
    <w:name w:val="EA3356F796054B9CA1AD2555F095B37F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BA50FCE8ACD4290A5237336CF57E6F49">
    <w:name w:val="ABA50FCE8ACD4290A5237336CF57E6F4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F4885BA1696417B8ADC4A7A9D8EC8B765">
    <w:name w:val="CF4885BA1696417B8ADC4A7A9D8EC8B76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FCB9CC9A2B4128BAD7FC8EDFF5B33963">
    <w:name w:val="C5FCB9CC9A2B4128BAD7FC8EDFF5B3396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B42282713BC4D808A42590A9708D17361">
    <w:name w:val="EB42282713BC4D808A42590A9708D1736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4BD3E2BEAAB4EC087BA8361E1B1750A55">
    <w:name w:val="24BD3E2BEAAB4EC087BA8361E1B1750A5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F519A4100144C8DAEC5A20578F9C8204">
    <w:name w:val="2F519A4100144C8DAEC5A20578F9C820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3037595B37645AFBFE7105D9AF858C84">
    <w:name w:val="C3037595B37645AFBFE7105D9AF858C8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DBA6D0344245FA80D016791F1B7AA744">
    <w:name w:val="1ADBA6D0344245FA80D016791F1B7AA74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E01EB70942D44149852AEDB4E4226CC57">
    <w:name w:val="5E01EB70942D44149852AEDB4E4226CC5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E68D62E165A4AA3B39C3A78475F1C8A45">
    <w:name w:val="9E68D62E165A4AA3B39C3A78475F1C8A4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23929A72017406A8CE74AD0B5F345FD42">
    <w:name w:val="023929A72017406A8CE74AD0B5F345FD4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90550B4803947C18E8D062C52684D5534">
    <w:name w:val="690550B4803947C18E8D062C52684D553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7F9F81DBF090444090B78219DE280A8919">
    <w:name w:val="7F9F81DBF090444090B78219DE280A891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C9B3FBDD52742D88D3A9AF4C88BF62719">
    <w:name w:val="BC9B3FBDD52742D88D3A9AF4C88BF6271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8D1AF5FE4FD43B99A0F221460FD86FB19">
    <w:name w:val="F8D1AF5FE4FD43B99A0F221460FD86FB1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E9D7CD164DD42F7A2C1D347D59F83B419">
    <w:name w:val="FE9D7CD164DD42F7A2C1D347D59F83B41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74AC49C337B4834B0728587F4836A2014">
    <w:name w:val="F74AC49C337B4834B0728587F4836A201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7C43D0796854DB3A346A2C4C02AA02F14">
    <w:name w:val="97C43D0796854DB3A346A2C4C02AA02F1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B915C6F27EE46C9915C3436C063563114">
    <w:name w:val="AB915C6F27EE46C9915C3436C06356311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95F3AEE6B74836B1FF4422A42404F614">
    <w:name w:val="C595F3AEE6B74836B1FF4422A42404F61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0756B7470D242C9BFF72DF41980A84514">
    <w:name w:val="10756B7470D242C9BFF72DF41980A8451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2C9FA6082BA4B7184C3B70D961FB6CC11">
    <w:name w:val="F2C9FA6082BA4B7184C3B70D961FB6CC1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D151B0812EA4C29914A3DF486BDDB9511">
    <w:name w:val="3D151B0812EA4C29914A3DF486BDDB951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99845DFF0B6491E9A89C24A89215B9811">
    <w:name w:val="699845DFF0B6491E9A89C24A89215B981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28E8E8F015D4BF2ABD8BE9F6B77DE1611">
    <w:name w:val="528E8E8F015D4BF2ABD8BE9F6B77DE161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41A86C529DE41EB8CF51D2968BE11A211">
    <w:name w:val="141A86C529DE41EB8CF51D2968BE11A21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87C4BC179EFA4F39AEAC47204A724F0010">
    <w:name w:val="87C4BC179EFA4F39AEAC47204A724F001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5B027A5AC354F598473D4094737C23B10">
    <w:name w:val="95B027A5AC354F598473D4094737C23B1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9CB83E79AAD4445B232FFF131BCBE4910">
    <w:name w:val="49CB83E79AAD4445B232FFF131BCBE491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69A6280C7504F97A11FCE6563DF8BE010">
    <w:name w:val="A69A6280C7504F97A11FCE6563DF8BE01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DAC0011778C441EB7B167D7931B08BB10">
    <w:name w:val="9DAC0011778C441EB7B167D7931B08BB1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AE219B7287A48DBBB6B92393CC8EE659">
    <w:name w:val="4AE219B7287A48DBBB6B92393CC8EE65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D6F004AB54E54CA985737746723330289">
    <w:name w:val="D6F004AB54E54CA98573774672333028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F006016D7804F4E8C461BDFF599EACE9">
    <w:name w:val="0F006016D7804F4E8C461BDFF599EACE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C3CA9901DCA4B738895DDB16D6C82289">
    <w:name w:val="9C3CA9901DCA4B738895DDB16D6C8228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E314C6D551C459DBB20AFA33D6F19F39">
    <w:name w:val="CE314C6D551C459DBB20AFA33D6F19F3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5914C0555394F7FA74B71DCB22C61CA8">
    <w:name w:val="45914C0555394F7FA74B71DCB22C61CA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556A175A529427C8469848D694C67848">
    <w:name w:val="5556A175A529427C8469848D694C6784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637A6F66AE54BA186A6879A2429D56A8">
    <w:name w:val="3637A6F66AE54BA186A6879A2429D56A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78C25F2F8ABF448D8082B465C9CCCAA18">
    <w:name w:val="78C25F2F8ABF448D8082B465C9CCCAA1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D38E8D944BBB4CFF8BEC8A1F3436B5D58">
    <w:name w:val="D38E8D944BBB4CFF8BEC8A1F3436B5D5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5A510A9EE4C42C2B06FC1A826776C8210">
    <w:name w:val="F5A510A9EE4C42C2B06FC1A826776C821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D8CBF7B9E2C48719FF7F257334D32E610">
    <w:name w:val="AD8CBF7B9E2C48719FF7F257334D32E61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D4DC07C7B394557B92755ED1B42B2D310">
    <w:name w:val="5D4DC07C7B394557B92755ED1B42B2D31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A3356F796054B9CA1AD2555F095B37F10">
    <w:name w:val="EA3356F796054B9CA1AD2555F095B37F1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BA50FCE8ACD4290A5237336CF57E6F410">
    <w:name w:val="ABA50FCE8ACD4290A5237336CF57E6F41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7A88929229C94B13B351BD75F34EEC0D">
    <w:name w:val="7A88929229C94B13B351BD75F34EEC0D"/>
    <w:rsid w:val="00870B8E"/>
  </w:style>
  <w:style w:type="paragraph" w:customStyle="1" w:styleId="FD7C07179C8B4EA3BCD13E9FB51B9600">
    <w:name w:val="FD7C07179C8B4EA3BCD13E9FB51B9600"/>
    <w:rsid w:val="00870B8E"/>
  </w:style>
  <w:style w:type="paragraph" w:customStyle="1" w:styleId="FDEA67607AA94678A5601E0E0F88E84E">
    <w:name w:val="FDEA67607AA94678A5601E0E0F88E84E"/>
    <w:rsid w:val="00870B8E"/>
  </w:style>
  <w:style w:type="paragraph" w:customStyle="1" w:styleId="E194DAFF20134591B156F7EA303E3868">
    <w:name w:val="E194DAFF20134591B156F7EA303E3868"/>
    <w:rsid w:val="00870B8E"/>
  </w:style>
  <w:style w:type="paragraph" w:customStyle="1" w:styleId="1E2553184150490E8380A9FEDE727CC0">
    <w:name w:val="1E2553184150490E8380A9FEDE727CC0"/>
    <w:rsid w:val="00870B8E"/>
  </w:style>
  <w:style w:type="paragraph" w:customStyle="1" w:styleId="CF4885BA1696417B8ADC4A7A9D8EC8B766">
    <w:name w:val="CF4885BA1696417B8ADC4A7A9D8EC8B76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FCB9CC9A2B4128BAD7FC8EDFF5B33964">
    <w:name w:val="C5FCB9CC9A2B4128BAD7FC8EDFF5B3396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B42282713BC4D808A42590A9708D17362">
    <w:name w:val="EB42282713BC4D808A42590A9708D1736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4BD3E2BEAAB4EC087BA8361E1B1750A56">
    <w:name w:val="24BD3E2BEAAB4EC087BA8361E1B1750A5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F519A4100144C8DAEC5A20578F9C8205">
    <w:name w:val="2F519A4100144C8DAEC5A20578F9C820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3037595B37645AFBFE7105D9AF858C85">
    <w:name w:val="C3037595B37645AFBFE7105D9AF858C8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DBA6D0344245FA80D016791F1B7AA745">
    <w:name w:val="1ADBA6D0344245FA80D016791F1B7AA74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E01EB70942D44149852AEDB4E4226CC58">
    <w:name w:val="5E01EB70942D44149852AEDB4E4226CC5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E68D62E165A4AA3B39C3A78475F1C8A46">
    <w:name w:val="9E68D62E165A4AA3B39C3A78475F1C8A4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23929A72017406A8CE74AD0B5F345FD43">
    <w:name w:val="023929A72017406A8CE74AD0B5F345FD4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90550B4803947C18E8D062C52684D5535">
    <w:name w:val="690550B4803947C18E8D062C52684D553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7F9F81DBF090444090B78219DE280A8920">
    <w:name w:val="7F9F81DBF090444090B78219DE280A892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C9B3FBDD52742D88D3A9AF4C88BF62720">
    <w:name w:val="BC9B3FBDD52742D88D3A9AF4C88BF6272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8D1AF5FE4FD43B99A0F221460FD86FB20">
    <w:name w:val="F8D1AF5FE4FD43B99A0F221460FD86FB2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E9D7CD164DD42F7A2C1D347D59F83B420">
    <w:name w:val="FE9D7CD164DD42F7A2C1D347D59F83B42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74AC49C337B4834B0728587F4836A2015">
    <w:name w:val="F74AC49C337B4834B0728587F4836A201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7C43D0796854DB3A346A2C4C02AA02F15">
    <w:name w:val="97C43D0796854DB3A346A2C4C02AA02F1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B915C6F27EE46C9915C3436C063563115">
    <w:name w:val="AB915C6F27EE46C9915C3436C06356311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95F3AEE6B74836B1FF4422A42404F615">
    <w:name w:val="C595F3AEE6B74836B1FF4422A42404F61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0756B7470D242C9BFF72DF41980A84515">
    <w:name w:val="10756B7470D242C9BFF72DF41980A8451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2C9FA6082BA4B7184C3B70D961FB6CC12">
    <w:name w:val="F2C9FA6082BA4B7184C3B70D961FB6CC1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D151B0812EA4C29914A3DF486BDDB9512">
    <w:name w:val="3D151B0812EA4C29914A3DF486BDDB951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99845DFF0B6491E9A89C24A89215B9812">
    <w:name w:val="699845DFF0B6491E9A89C24A89215B981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28E8E8F015D4BF2ABD8BE9F6B77DE1612">
    <w:name w:val="528E8E8F015D4BF2ABD8BE9F6B77DE161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41A86C529DE41EB8CF51D2968BE11A212">
    <w:name w:val="141A86C529DE41EB8CF51D2968BE11A21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87C4BC179EFA4F39AEAC47204A724F0011">
    <w:name w:val="87C4BC179EFA4F39AEAC47204A724F001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5B027A5AC354F598473D4094737C23B11">
    <w:name w:val="95B027A5AC354F598473D4094737C23B1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9CB83E79AAD4445B232FFF131BCBE4911">
    <w:name w:val="49CB83E79AAD4445B232FFF131BCBE491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69A6280C7504F97A11FCE6563DF8BE011">
    <w:name w:val="A69A6280C7504F97A11FCE6563DF8BE01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DAC0011778C441EB7B167D7931B08BB11">
    <w:name w:val="9DAC0011778C441EB7B167D7931B08BB1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AE219B7287A48DBBB6B92393CC8EE6510">
    <w:name w:val="4AE219B7287A48DBBB6B92393CC8EE651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D6F004AB54E54CA9857377467233302810">
    <w:name w:val="D6F004AB54E54CA985737746723330281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F006016D7804F4E8C461BDFF599EACE10">
    <w:name w:val="0F006016D7804F4E8C461BDFF599EACE1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C3CA9901DCA4B738895DDB16D6C822810">
    <w:name w:val="9C3CA9901DCA4B738895DDB16D6C82281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E314C6D551C459DBB20AFA33D6F19F310">
    <w:name w:val="CE314C6D551C459DBB20AFA33D6F19F31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5914C0555394F7FA74B71DCB22C61CA9">
    <w:name w:val="45914C0555394F7FA74B71DCB22C61CA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556A175A529427C8469848D694C67849">
    <w:name w:val="5556A175A529427C8469848D694C6784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637A6F66AE54BA186A6879A2429D56A9">
    <w:name w:val="3637A6F66AE54BA186A6879A2429D56A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78C25F2F8ABF448D8082B465C9CCCAA19">
    <w:name w:val="78C25F2F8ABF448D8082B465C9CCCAA1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D38E8D944BBB4CFF8BEC8A1F3436B5D59">
    <w:name w:val="D38E8D944BBB4CFF8BEC8A1F3436B5D5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5A510A9EE4C42C2B06FC1A826776C8211">
    <w:name w:val="F5A510A9EE4C42C2B06FC1A826776C821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D7C07179C8B4EA3BCD13E9FB51B96001">
    <w:name w:val="FD7C07179C8B4EA3BCD13E9FB51B9600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DEA67607AA94678A5601E0E0F88E84E1">
    <w:name w:val="FDEA67607AA94678A5601E0E0F88E84E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194DAFF20134591B156F7EA303E38681">
    <w:name w:val="E194DAFF20134591B156F7EA303E3868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E2553184150490E8380A9FEDE727CC01">
    <w:name w:val="1E2553184150490E8380A9FEDE727CC0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E538E50339B42D58AACF5D9C905EB4A">
    <w:name w:val="0E538E50339B42D58AACF5D9C905EB4A"/>
    <w:rsid w:val="00870B8E"/>
  </w:style>
  <w:style w:type="paragraph" w:customStyle="1" w:styleId="A28FBB4CBAF041D4B53B1CA169ECF624">
    <w:name w:val="A28FBB4CBAF041D4B53B1CA169ECF624"/>
    <w:rsid w:val="00870B8E"/>
  </w:style>
  <w:style w:type="paragraph" w:customStyle="1" w:styleId="A5F898F16A024B3FB7BA3259CB151A50">
    <w:name w:val="A5F898F16A024B3FB7BA3259CB151A50"/>
    <w:rsid w:val="00870B8E"/>
  </w:style>
  <w:style w:type="paragraph" w:customStyle="1" w:styleId="E614BB90BC29477C9C4C2BEDD53D3BDF">
    <w:name w:val="E614BB90BC29477C9C4C2BEDD53D3BDF"/>
    <w:rsid w:val="00870B8E"/>
  </w:style>
  <w:style w:type="paragraph" w:customStyle="1" w:styleId="02574C10369A411097BA5C8F9F8FD504">
    <w:name w:val="02574C10369A411097BA5C8F9F8FD504"/>
    <w:rsid w:val="00870B8E"/>
  </w:style>
  <w:style w:type="paragraph" w:customStyle="1" w:styleId="4CA95109C1864C6EB69197C75C8F9E1E">
    <w:name w:val="4CA95109C1864C6EB69197C75C8F9E1E"/>
    <w:rsid w:val="00870B8E"/>
  </w:style>
  <w:style w:type="paragraph" w:customStyle="1" w:styleId="43922C97B709429DB73A617B16EA0342">
    <w:name w:val="43922C97B709429DB73A617B16EA0342"/>
    <w:rsid w:val="00870B8E"/>
  </w:style>
  <w:style w:type="paragraph" w:customStyle="1" w:styleId="4ADDC05891594FE9B74CC86277E441E6">
    <w:name w:val="4ADDC05891594FE9B74CC86277E441E6"/>
    <w:rsid w:val="00870B8E"/>
  </w:style>
  <w:style w:type="paragraph" w:customStyle="1" w:styleId="8DB276B9E794442E8AEBCA7CCFBF88E8">
    <w:name w:val="8DB276B9E794442E8AEBCA7CCFBF88E8"/>
    <w:rsid w:val="00870B8E"/>
  </w:style>
  <w:style w:type="paragraph" w:customStyle="1" w:styleId="2B3BD157ABC84CCAB0BFB6BDDAB28092">
    <w:name w:val="2B3BD157ABC84CCAB0BFB6BDDAB28092"/>
    <w:rsid w:val="00870B8E"/>
  </w:style>
  <w:style w:type="paragraph" w:customStyle="1" w:styleId="9AC69C28B7D8408ABC3C2768D2F91D76">
    <w:name w:val="9AC69C28B7D8408ABC3C2768D2F91D76"/>
    <w:rsid w:val="00870B8E"/>
  </w:style>
  <w:style w:type="paragraph" w:customStyle="1" w:styleId="A2CEA9131257441C8AF9BA520CA668EC">
    <w:name w:val="A2CEA9131257441C8AF9BA520CA668EC"/>
    <w:rsid w:val="00870B8E"/>
  </w:style>
  <w:style w:type="paragraph" w:customStyle="1" w:styleId="BCB5F7D1D5DB481A9D85B839EFA55D8B">
    <w:name w:val="BCB5F7D1D5DB481A9D85B839EFA55D8B"/>
    <w:rsid w:val="00870B8E"/>
  </w:style>
  <w:style w:type="paragraph" w:customStyle="1" w:styleId="19325436B8B64D52BB6A1EF6E9413F41">
    <w:name w:val="19325436B8B64D52BB6A1EF6E9413F41"/>
    <w:rsid w:val="00870B8E"/>
  </w:style>
  <w:style w:type="paragraph" w:customStyle="1" w:styleId="31BC943CD05841628ED8A033E3D314C4">
    <w:name w:val="31BC943CD05841628ED8A033E3D314C4"/>
    <w:rsid w:val="00870B8E"/>
  </w:style>
  <w:style w:type="paragraph" w:customStyle="1" w:styleId="2A9967F417874CA7BF99110B26FE1BFF">
    <w:name w:val="2A9967F417874CA7BF99110B26FE1BFF"/>
    <w:rsid w:val="00870B8E"/>
  </w:style>
  <w:style w:type="paragraph" w:customStyle="1" w:styleId="997ADBFB244449079ACA7AA7FA45C630">
    <w:name w:val="997ADBFB244449079ACA7AA7FA45C630"/>
    <w:rsid w:val="00870B8E"/>
  </w:style>
  <w:style w:type="paragraph" w:customStyle="1" w:styleId="D730D23CFA5D4994BF8C6A205654BFFC">
    <w:name w:val="D730D23CFA5D4994BF8C6A205654BFFC"/>
    <w:rsid w:val="00870B8E"/>
  </w:style>
  <w:style w:type="paragraph" w:customStyle="1" w:styleId="B67EBAABC4D249A5B6BF320FB7B4F404">
    <w:name w:val="B67EBAABC4D249A5B6BF320FB7B4F404"/>
    <w:rsid w:val="00870B8E"/>
  </w:style>
  <w:style w:type="paragraph" w:customStyle="1" w:styleId="1AE28FC11E3C45F99F07A336B400B99B">
    <w:name w:val="1AE28FC11E3C45F99F07A336B400B99B"/>
    <w:rsid w:val="00870B8E"/>
  </w:style>
  <w:style w:type="paragraph" w:customStyle="1" w:styleId="8A8A2A03B324456B8B9334931FDFC027">
    <w:name w:val="8A8A2A03B324456B8B9334931FDFC027"/>
    <w:rsid w:val="00870B8E"/>
  </w:style>
  <w:style w:type="paragraph" w:customStyle="1" w:styleId="23E8A8E27D16471297B96CD50A4B3483">
    <w:name w:val="23E8A8E27D16471297B96CD50A4B3483"/>
    <w:rsid w:val="00870B8E"/>
  </w:style>
  <w:style w:type="paragraph" w:customStyle="1" w:styleId="07FE259CA0E1454AABBCE121BE2D5EE0">
    <w:name w:val="07FE259CA0E1454AABBCE121BE2D5EE0"/>
    <w:rsid w:val="00870B8E"/>
  </w:style>
  <w:style w:type="paragraph" w:customStyle="1" w:styleId="F0EE4F15FA994527AD77A50A4F095174">
    <w:name w:val="F0EE4F15FA994527AD77A50A4F095174"/>
    <w:rsid w:val="00870B8E"/>
  </w:style>
  <w:style w:type="paragraph" w:customStyle="1" w:styleId="EC4B030A584B47E28D157335443D33E1">
    <w:name w:val="EC4B030A584B47E28D157335443D33E1"/>
    <w:rsid w:val="00870B8E"/>
  </w:style>
  <w:style w:type="paragraph" w:customStyle="1" w:styleId="B94E23FDD1E341EEA4A81923A3E42D87">
    <w:name w:val="B94E23FDD1E341EEA4A81923A3E42D87"/>
    <w:rsid w:val="00870B8E"/>
  </w:style>
  <w:style w:type="paragraph" w:customStyle="1" w:styleId="A4D3B3032B9E4DFD9D12AF7F456EB5A2">
    <w:name w:val="A4D3B3032B9E4DFD9D12AF7F456EB5A2"/>
    <w:rsid w:val="00870B8E"/>
  </w:style>
  <w:style w:type="paragraph" w:customStyle="1" w:styleId="49573F48CE5B4830B9778CF0E675E160">
    <w:name w:val="49573F48CE5B4830B9778CF0E675E160"/>
    <w:rsid w:val="00870B8E"/>
  </w:style>
  <w:style w:type="paragraph" w:customStyle="1" w:styleId="34DA997E614B4B24B8145AFEC1509F9F">
    <w:name w:val="34DA997E614B4B24B8145AFEC1509F9F"/>
    <w:rsid w:val="00870B8E"/>
  </w:style>
  <w:style w:type="paragraph" w:customStyle="1" w:styleId="42B1DBFA9720446B8A9EB650E3D71424">
    <w:name w:val="42B1DBFA9720446B8A9EB650E3D71424"/>
    <w:rsid w:val="00870B8E"/>
  </w:style>
  <w:style w:type="paragraph" w:customStyle="1" w:styleId="3698EA4DC17243AB8DC320918F060E2F">
    <w:name w:val="3698EA4DC17243AB8DC320918F060E2F"/>
    <w:rsid w:val="00870B8E"/>
  </w:style>
  <w:style w:type="paragraph" w:customStyle="1" w:styleId="B485787E8BD34B1099F902008E8621EE">
    <w:name w:val="B485787E8BD34B1099F902008E8621EE"/>
    <w:rsid w:val="00870B8E"/>
  </w:style>
  <w:style w:type="paragraph" w:customStyle="1" w:styleId="282A358C6CFA4F7EA8631D26DB49F9A3">
    <w:name w:val="282A358C6CFA4F7EA8631D26DB49F9A3"/>
    <w:rsid w:val="00870B8E"/>
  </w:style>
  <w:style w:type="paragraph" w:customStyle="1" w:styleId="253D7AD968BC4645AAF5DC660AE2A80A">
    <w:name w:val="253D7AD968BC4645AAF5DC660AE2A80A"/>
    <w:rsid w:val="00870B8E"/>
  </w:style>
  <w:style w:type="paragraph" w:customStyle="1" w:styleId="F86402A0A0EB4BCAA119D1794F4AF45C">
    <w:name w:val="F86402A0A0EB4BCAA119D1794F4AF45C"/>
    <w:rsid w:val="00870B8E"/>
  </w:style>
  <w:style w:type="paragraph" w:customStyle="1" w:styleId="B55611BC261D4C5798279F7F81E81E67">
    <w:name w:val="B55611BC261D4C5798279F7F81E81E67"/>
    <w:rsid w:val="00870B8E"/>
  </w:style>
  <w:style w:type="paragraph" w:customStyle="1" w:styleId="74FED9FCE4F54B60AB973A0B3FAD8A02">
    <w:name w:val="74FED9FCE4F54B60AB973A0B3FAD8A02"/>
    <w:rsid w:val="00870B8E"/>
  </w:style>
  <w:style w:type="paragraph" w:customStyle="1" w:styleId="CE0A126577D14B478F6C5B1CC144C9AE">
    <w:name w:val="CE0A126577D14B478F6C5B1CC144C9AE"/>
    <w:rsid w:val="00870B8E"/>
  </w:style>
  <w:style w:type="paragraph" w:customStyle="1" w:styleId="1219BC3E07334ECF8B87CBEC6D636FA4">
    <w:name w:val="1219BC3E07334ECF8B87CBEC6D636FA4"/>
    <w:rsid w:val="00870B8E"/>
  </w:style>
  <w:style w:type="paragraph" w:customStyle="1" w:styleId="4C891B3BCCBB4FC3ADE62AEF5B34B7F1">
    <w:name w:val="4C891B3BCCBB4FC3ADE62AEF5B34B7F1"/>
    <w:rsid w:val="00870B8E"/>
  </w:style>
  <w:style w:type="paragraph" w:customStyle="1" w:styleId="E06B8144FA8D491985305C29A38C3FE8">
    <w:name w:val="E06B8144FA8D491985305C29A38C3FE8"/>
    <w:rsid w:val="00870B8E"/>
  </w:style>
  <w:style w:type="paragraph" w:customStyle="1" w:styleId="209656E847C041E3BE734470D10159AE">
    <w:name w:val="209656E847C041E3BE734470D10159AE"/>
    <w:rsid w:val="00870B8E"/>
  </w:style>
  <w:style w:type="paragraph" w:customStyle="1" w:styleId="C4BF50B9B3104076B01432BCC601E0FB">
    <w:name w:val="C4BF50B9B3104076B01432BCC601E0FB"/>
    <w:rsid w:val="00870B8E"/>
  </w:style>
  <w:style w:type="paragraph" w:customStyle="1" w:styleId="4725BC7A0EB64D5AB7327917FA444CE0">
    <w:name w:val="4725BC7A0EB64D5AB7327917FA444CE0"/>
    <w:rsid w:val="00870B8E"/>
  </w:style>
  <w:style w:type="paragraph" w:customStyle="1" w:styleId="1A9207A25D2F4838BE352E94B23C0DF9">
    <w:name w:val="1A9207A25D2F4838BE352E94B23C0DF9"/>
    <w:rsid w:val="00870B8E"/>
  </w:style>
  <w:style w:type="paragraph" w:customStyle="1" w:styleId="90E5533C2577413B832EACD370A60166">
    <w:name w:val="90E5533C2577413B832EACD370A60166"/>
    <w:rsid w:val="00870B8E"/>
  </w:style>
  <w:style w:type="paragraph" w:customStyle="1" w:styleId="A71F37A973D74354AFE689A95A3BD24E">
    <w:name w:val="A71F37A973D74354AFE689A95A3BD24E"/>
    <w:rsid w:val="00870B8E"/>
  </w:style>
  <w:style w:type="paragraph" w:customStyle="1" w:styleId="FF4380A72CD4493D8208216DE6DE0353">
    <w:name w:val="FF4380A72CD4493D8208216DE6DE0353"/>
    <w:rsid w:val="00870B8E"/>
  </w:style>
  <w:style w:type="paragraph" w:customStyle="1" w:styleId="DE4C55B75719493396E6E2CF5DDF57C5">
    <w:name w:val="DE4C55B75719493396E6E2CF5DDF57C5"/>
    <w:rsid w:val="00870B8E"/>
  </w:style>
  <w:style w:type="paragraph" w:customStyle="1" w:styleId="47A547A728544856A1253BDF9B09D6E1">
    <w:name w:val="47A547A728544856A1253BDF9B09D6E1"/>
    <w:rsid w:val="00870B8E"/>
  </w:style>
  <w:style w:type="paragraph" w:customStyle="1" w:styleId="1A9D3D2C1D5E421A8C3E6E46147615C1">
    <w:name w:val="1A9D3D2C1D5E421A8C3E6E46147615C1"/>
    <w:rsid w:val="00870B8E"/>
  </w:style>
  <w:style w:type="paragraph" w:customStyle="1" w:styleId="8649FFF991A4477E871314AEF854BA0F">
    <w:name w:val="8649FFF991A4477E871314AEF854BA0F"/>
    <w:rsid w:val="00870B8E"/>
  </w:style>
  <w:style w:type="paragraph" w:customStyle="1" w:styleId="E2C3A9019A8D4DBEBCF3A331BEDD656B">
    <w:name w:val="E2C3A9019A8D4DBEBCF3A331BEDD656B"/>
    <w:rsid w:val="00870B8E"/>
  </w:style>
  <w:style w:type="paragraph" w:customStyle="1" w:styleId="AA1F7A475EEB4094813518ADDE3FD4D2">
    <w:name w:val="AA1F7A475EEB4094813518ADDE3FD4D2"/>
    <w:rsid w:val="00870B8E"/>
  </w:style>
  <w:style w:type="paragraph" w:customStyle="1" w:styleId="3F8D13336A8B41198FEB3D4F8154F3B4">
    <w:name w:val="3F8D13336A8B41198FEB3D4F8154F3B4"/>
    <w:rsid w:val="00870B8E"/>
  </w:style>
  <w:style w:type="paragraph" w:customStyle="1" w:styleId="CD95BC5AD021486988057C0DAF56F7E7">
    <w:name w:val="CD95BC5AD021486988057C0DAF56F7E7"/>
    <w:rsid w:val="00870B8E"/>
  </w:style>
  <w:style w:type="paragraph" w:customStyle="1" w:styleId="4AF17466EC934E31A7DDE6FC922559DE">
    <w:name w:val="4AF17466EC934E31A7DDE6FC922559DE"/>
    <w:rsid w:val="00870B8E"/>
  </w:style>
  <w:style w:type="paragraph" w:customStyle="1" w:styleId="FBD77E731F5648B18CB658D84E8F7292">
    <w:name w:val="FBD77E731F5648B18CB658D84E8F7292"/>
    <w:rsid w:val="00870B8E"/>
  </w:style>
  <w:style w:type="paragraph" w:customStyle="1" w:styleId="BF5DD3FC588943C99D83DB35E252C529">
    <w:name w:val="BF5DD3FC588943C99D83DB35E252C529"/>
    <w:rsid w:val="00870B8E"/>
  </w:style>
  <w:style w:type="paragraph" w:customStyle="1" w:styleId="CE8DCAC30EDB4B33909C8CDE95CFD519">
    <w:name w:val="CE8DCAC30EDB4B33909C8CDE95CFD519"/>
    <w:rsid w:val="00870B8E"/>
  </w:style>
  <w:style w:type="paragraph" w:customStyle="1" w:styleId="CF2CADFCCC6A4E8D8D4D66457435E74E">
    <w:name w:val="CF2CADFCCC6A4E8D8D4D66457435E74E"/>
    <w:rsid w:val="00870B8E"/>
  </w:style>
  <w:style w:type="paragraph" w:customStyle="1" w:styleId="89B92C255C9E419B8FCA780AD2406C31">
    <w:name w:val="89B92C255C9E419B8FCA780AD2406C31"/>
    <w:rsid w:val="00870B8E"/>
  </w:style>
  <w:style w:type="paragraph" w:customStyle="1" w:styleId="003A4DF3BFC3487DA9027A55D40A641D">
    <w:name w:val="003A4DF3BFC3487DA9027A55D40A641D"/>
    <w:rsid w:val="00870B8E"/>
  </w:style>
  <w:style w:type="paragraph" w:customStyle="1" w:styleId="55753906FA7F48A7A506567E01DA9189">
    <w:name w:val="55753906FA7F48A7A506567E01DA9189"/>
    <w:rsid w:val="00870B8E"/>
  </w:style>
  <w:style w:type="paragraph" w:customStyle="1" w:styleId="E752266DE21D471B81E092D2D98E8DB1">
    <w:name w:val="E752266DE21D471B81E092D2D98E8DB1"/>
    <w:rsid w:val="00870B8E"/>
  </w:style>
  <w:style w:type="paragraph" w:customStyle="1" w:styleId="6DFC30F84597462C9C58511EFAE817CA">
    <w:name w:val="6DFC30F84597462C9C58511EFAE817CA"/>
    <w:rsid w:val="00870B8E"/>
  </w:style>
  <w:style w:type="paragraph" w:customStyle="1" w:styleId="70BAC407445A44758A15F3EB1B449850">
    <w:name w:val="70BAC407445A44758A15F3EB1B449850"/>
    <w:rsid w:val="00870B8E"/>
  </w:style>
  <w:style w:type="paragraph" w:customStyle="1" w:styleId="9621A0199AC84ABEA35630066A45109F">
    <w:name w:val="9621A0199AC84ABEA35630066A45109F"/>
    <w:rsid w:val="00870B8E"/>
  </w:style>
  <w:style w:type="paragraph" w:customStyle="1" w:styleId="DB161981E1444999AAF6C96B42104548">
    <w:name w:val="DB161981E1444999AAF6C96B42104548"/>
    <w:rsid w:val="00870B8E"/>
  </w:style>
  <w:style w:type="paragraph" w:customStyle="1" w:styleId="57009AA45C4E4BC68B9BC5D004B0233F">
    <w:name w:val="57009AA45C4E4BC68B9BC5D004B0233F"/>
    <w:rsid w:val="00870B8E"/>
  </w:style>
  <w:style w:type="paragraph" w:customStyle="1" w:styleId="C2F7B08177CF4DBA987E31FA9782DEF2">
    <w:name w:val="C2F7B08177CF4DBA987E31FA9782DEF2"/>
    <w:rsid w:val="00870B8E"/>
  </w:style>
  <w:style w:type="paragraph" w:customStyle="1" w:styleId="F73E7EE82E924F0ABBB0C64CC3D51709">
    <w:name w:val="F73E7EE82E924F0ABBB0C64CC3D51709"/>
    <w:rsid w:val="00870B8E"/>
  </w:style>
  <w:style w:type="paragraph" w:customStyle="1" w:styleId="AACDB026504D4B96A2921FD70B1F669B">
    <w:name w:val="AACDB026504D4B96A2921FD70B1F669B"/>
    <w:rsid w:val="00870B8E"/>
  </w:style>
  <w:style w:type="paragraph" w:customStyle="1" w:styleId="A0ED1CE19022492ABE1D7FADE5216736">
    <w:name w:val="A0ED1CE19022492ABE1D7FADE5216736"/>
    <w:rsid w:val="00870B8E"/>
  </w:style>
  <w:style w:type="paragraph" w:customStyle="1" w:styleId="9BD25AAB12E2425AAD2FCA36B6DA9A01">
    <w:name w:val="9BD25AAB12E2425AAD2FCA36B6DA9A01"/>
    <w:rsid w:val="00870B8E"/>
  </w:style>
  <w:style w:type="paragraph" w:customStyle="1" w:styleId="CF4885BA1696417B8ADC4A7A9D8EC8B767">
    <w:name w:val="CF4885BA1696417B8ADC4A7A9D8EC8B76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FCB9CC9A2B4128BAD7FC8EDFF5B33965">
    <w:name w:val="C5FCB9CC9A2B4128BAD7FC8EDFF5B3396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B42282713BC4D808A42590A9708D17363">
    <w:name w:val="EB42282713BC4D808A42590A9708D1736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4BD3E2BEAAB4EC087BA8361E1B1750A57">
    <w:name w:val="24BD3E2BEAAB4EC087BA8361E1B1750A5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F519A4100144C8DAEC5A20578F9C8206">
    <w:name w:val="2F519A4100144C8DAEC5A20578F9C820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3037595B37645AFBFE7105D9AF858C86">
    <w:name w:val="C3037595B37645AFBFE7105D9AF858C8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DBA6D0344245FA80D016791F1B7AA746">
    <w:name w:val="1ADBA6D0344245FA80D016791F1B7AA74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E01EB70942D44149852AEDB4E4226CC59">
    <w:name w:val="5E01EB70942D44149852AEDB4E4226CC5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E68D62E165A4AA3B39C3A78475F1C8A47">
    <w:name w:val="9E68D62E165A4AA3B39C3A78475F1C8A4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23929A72017406A8CE74AD0B5F345FD44">
    <w:name w:val="023929A72017406A8CE74AD0B5F345FD4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90550B4803947C18E8D062C52684D5536">
    <w:name w:val="690550B4803947C18E8D062C52684D553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7F9F81DBF090444090B78219DE280A8921">
    <w:name w:val="7F9F81DBF090444090B78219DE280A892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C9B3FBDD52742D88D3A9AF4C88BF62721">
    <w:name w:val="BC9B3FBDD52742D88D3A9AF4C88BF6272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8D1AF5FE4FD43B99A0F221460FD86FB21">
    <w:name w:val="F8D1AF5FE4FD43B99A0F221460FD86FB2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E9D7CD164DD42F7A2C1D347D59F83B421">
    <w:name w:val="FE9D7CD164DD42F7A2C1D347D59F83B42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74AC49C337B4834B0728587F4836A2016">
    <w:name w:val="F74AC49C337B4834B0728587F4836A201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7C43D0796854DB3A346A2C4C02AA02F16">
    <w:name w:val="97C43D0796854DB3A346A2C4C02AA02F1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B915C6F27EE46C9915C3436C063563116">
    <w:name w:val="AB915C6F27EE46C9915C3436C06356311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95F3AEE6B74836B1FF4422A42404F616">
    <w:name w:val="C595F3AEE6B74836B1FF4422A42404F61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0756B7470D242C9BFF72DF41980A84516">
    <w:name w:val="10756B7470D242C9BFF72DF41980A8451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2C9FA6082BA4B7184C3B70D961FB6CC13">
    <w:name w:val="F2C9FA6082BA4B7184C3B70D961FB6CC1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D151B0812EA4C29914A3DF486BDDB9513">
    <w:name w:val="3D151B0812EA4C29914A3DF486BDDB951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99845DFF0B6491E9A89C24A89215B9813">
    <w:name w:val="699845DFF0B6491E9A89C24A89215B981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28E8E8F015D4BF2ABD8BE9F6B77DE1613">
    <w:name w:val="528E8E8F015D4BF2ABD8BE9F6B77DE161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41A86C529DE41EB8CF51D2968BE11A213">
    <w:name w:val="141A86C529DE41EB8CF51D2968BE11A21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87C4BC179EFA4F39AEAC47204A724F0012">
    <w:name w:val="87C4BC179EFA4F39AEAC47204A724F001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5B027A5AC354F598473D4094737C23B12">
    <w:name w:val="95B027A5AC354F598473D4094737C23B1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9CB83E79AAD4445B232FFF131BCBE4912">
    <w:name w:val="49CB83E79AAD4445B232FFF131BCBE491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69A6280C7504F97A11FCE6563DF8BE012">
    <w:name w:val="A69A6280C7504F97A11FCE6563DF8BE01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DAC0011778C441EB7B167D7931B08BB12">
    <w:name w:val="9DAC0011778C441EB7B167D7931B08BB1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AE219B7287A48DBBB6B92393CC8EE6511">
    <w:name w:val="4AE219B7287A48DBBB6B92393CC8EE651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D6F004AB54E54CA9857377467233302811">
    <w:name w:val="D6F004AB54E54CA985737746723330281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F006016D7804F4E8C461BDFF599EACE11">
    <w:name w:val="0F006016D7804F4E8C461BDFF599EACE1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C3CA9901DCA4B738895DDB16D6C822811">
    <w:name w:val="9C3CA9901DCA4B738895DDB16D6C82281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E314C6D551C459DBB20AFA33D6F19F311">
    <w:name w:val="CE314C6D551C459DBB20AFA33D6F19F31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5914C0555394F7FA74B71DCB22C61CA10">
    <w:name w:val="45914C0555394F7FA74B71DCB22C61CA1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556A175A529427C8469848D694C678410">
    <w:name w:val="5556A175A529427C8469848D694C67841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637A6F66AE54BA186A6879A2429D56A10">
    <w:name w:val="3637A6F66AE54BA186A6879A2429D56A1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78C25F2F8ABF448D8082B465C9CCCAA110">
    <w:name w:val="78C25F2F8ABF448D8082B465C9CCCAA11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D38E8D944BBB4CFF8BEC8A1F3436B5D510">
    <w:name w:val="D38E8D944BBB4CFF8BEC8A1F3436B5D51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5A510A9EE4C42C2B06FC1A826776C8212">
    <w:name w:val="F5A510A9EE4C42C2B06FC1A826776C821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D7C07179C8B4EA3BCD13E9FB51B96002">
    <w:name w:val="FD7C07179C8B4EA3BCD13E9FB51B9600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DEA67607AA94678A5601E0E0F88E84E2">
    <w:name w:val="FDEA67607AA94678A5601E0E0F88E84E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194DAFF20134591B156F7EA303E38682">
    <w:name w:val="E194DAFF20134591B156F7EA303E3868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E2553184150490E8380A9FEDE727CC02">
    <w:name w:val="1E2553184150490E8380A9FEDE727CC0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AC69C28B7D8408ABC3C2768D2F91D761">
    <w:name w:val="9AC69C28B7D8408ABC3C2768D2F91D76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2CEA9131257441C8AF9BA520CA668EC1">
    <w:name w:val="A2CEA9131257441C8AF9BA520CA668EC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CB5F7D1D5DB481A9D85B839EFA55D8B1">
    <w:name w:val="BCB5F7D1D5DB481A9D85B839EFA55D8B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9325436B8B64D52BB6A1EF6E9413F411">
    <w:name w:val="19325436B8B64D52BB6A1EF6E9413F41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1BC943CD05841628ED8A033E3D314C41">
    <w:name w:val="31BC943CD05841628ED8A033E3D314C4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94E23FDD1E341EEA4A81923A3E42D871">
    <w:name w:val="B94E23FDD1E341EEA4A81923A3E42D87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4D3B3032B9E4DFD9D12AF7F456EB5A21">
    <w:name w:val="A4D3B3032B9E4DFD9D12AF7F456EB5A2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9573F48CE5B4830B9778CF0E675E1601">
    <w:name w:val="49573F48CE5B4830B9778CF0E675E160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4DA997E614B4B24B8145AFEC1509F9F1">
    <w:name w:val="34DA997E614B4B24B8145AFEC1509F9F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2B1DBFA9720446B8A9EB650E3D714241">
    <w:name w:val="42B1DBFA9720446B8A9EB650E3D71424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06B8144FA8D491985305C29A38C3FE81">
    <w:name w:val="E06B8144FA8D491985305C29A38C3FE8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09656E847C041E3BE734470D10159AE1">
    <w:name w:val="209656E847C041E3BE734470D10159AE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4BF50B9B3104076B01432BCC601E0FB1">
    <w:name w:val="C4BF50B9B3104076B01432BCC601E0FB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725BC7A0EB64D5AB7327917FA444CE01">
    <w:name w:val="4725BC7A0EB64D5AB7327917FA444CE0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9207A25D2F4838BE352E94B23C0DF91">
    <w:name w:val="1A9207A25D2F4838BE352E94B23C0DF9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D95BC5AD021486988057C0DAF56F7E71">
    <w:name w:val="CD95BC5AD021486988057C0DAF56F7E7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AF17466EC934E31A7DDE6FC922559DE1">
    <w:name w:val="4AF17466EC934E31A7DDE6FC922559DE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BD77E731F5648B18CB658D84E8F72921">
    <w:name w:val="FBD77E731F5648B18CB658D84E8F7292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F5DD3FC588943C99D83DB35E252C5291">
    <w:name w:val="BF5DD3FC588943C99D83DB35E252C529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E8DCAC30EDB4B33909C8CDE95CFD5191">
    <w:name w:val="CE8DCAC30EDB4B33909C8CDE95CFD519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2F7B08177CF4DBA987E31FA9782DEF21">
    <w:name w:val="C2F7B08177CF4DBA987E31FA9782DEF2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73E7EE82E924F0ABBB0C64CC3D517091">
    <w:name w:val="F73E7EE82E924F0ABBB0C64CC3D51709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ACDB026504D4B96A2921FD70B1F669B1">
    <w:name w:val="AACDB026504D4B96A2921FD70B1F669B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0ED1CE19022492ABE1D7FADE52167361">
    <w:name w:val="A0ED1CE19022492ABE1D7FADE5216736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BD25AAB12E2425AAD2FCA36B6DA9A011">
    <w:name w:val="9BD25AAB12E2425AAD2FCA36B6DA9A01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F4885BA1696417B8ADC4A7A9D8EC8B768">
    <w:name w:val="CF4885BA1696417B8ADC4A7A9D8EC8B76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FCB9CC9A2B4128BAD7FC8EDFF5B33966">
    <w:name w:val="C5FCB9CC9A2B4128BAD7FC8EDFF5B3396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B42282713BC4D808A42590A9708D17364">
    <w:name w:val="EB42282713BC4D808A42590A9708D1736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4BD3E2BEAAB4EC087BA8361E1B1750A58">
    <w:name w:val="24BD3E2BEAAB4EC087BA8361E1B1750A5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F519A4100144C8DAEC5A20578F9C8207">
    <w:name w:val="2F519A4100144C8DAEC5A20578F9C820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3037595B37645AFBFE7105D9AF858C87">
    <w:name w:val="C3037595B37645AFBFE7105D9AF858C8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DBA6D0344245FA80D016791F1B7AA747">
    <w:name w:val="1ADBA6D0344245FA80D016791F1B7AA74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E01EB70942D44149852AEDB4E4226CC60">
    <w:name w:val="5E01EB70942D44149852AEDB4E4226CC60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E68D62E165A4AA3B39C3A78475F1C8A48">
    <w:name w:val="9E68D62E165A4AA3B39C3A78475F1C8A4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23929A72017406A8CE74AD0B5F345FD45">
    <w:name w:val="023929A72017406A8CE74AD0B5F345FD4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90550B4803947C18E8D062C52684D5537">
    <w:name w:val="690550B4803947C18E8D062C52684D553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7F9F81DBF090444090B78219DE280A8922">
    <w:name w:val="7F9F81DBF090444090B78219DE280A892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C9B3FBDD52742D88D3A9AF4C88BF62722">
    <w:name w:val="BC9B3FBDD52742D88D3A9AF4C88BF6272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8D1AF5FE4FD43B99A0F221460FD86FB22">
    <w:name w:val="F8D1AF5FE4FD43B99A0F221460FD86FB2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E9D7CD164DD42F7A2C1D347D59F83B422">
    <w:name w:val="FE9D7CD164DD42F7A2C1D347D59F83B42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74AC49C337B4834B0728587F4836A2017">
    <w:name w:val="F74AC49C337B4834B0728587F4836A201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7C43D0796854DB3A346A2C4C02AA02F17">
    <w:name w:val="97C43D0796854DB3A346A2C4C02AA02F1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B915C6F27EE46C9915C3436C063563117">
    <w:name w:val="AB915C6F27EE46C9915C3436C06356311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95F3AEE6B74836B1FF4422A42404F617">
    <w:name w:val="C595F3AEE6B74836B1FF4422A42404F61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0756B7470D242C9BFF72DF41980A84517">
    <w:name w:val="10756B7470D242C9BFF72DF41980A8451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2C9FA6082BA4B7184C3B70D961FB6CC14">
    <w:name w:val="F2C9FA6082BA4B7184C3B70D961FB6CC1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D151B0812EA4C29914A3DF486BDDB9514">
    <w:name w:val="3D151B0812EA4C29914A3DF486BDDB951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99845DFF0B6491E9A89C24A89215B9814">
    <w:name w:val="699845DFF0B6491E9A89C24A89215B981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28E8E8F015D4BF2ABD8BE9F6B77DE1614">
    <w:name w:val="528E8E8F015D4BF2ABD8BE9F6B77DE161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41A86C529DE41EB8CF51D2968BE11A214">
    <w:name w:val="141A86C529DE41EB8CF51D2968BE11A21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87C4BC179EFA4F39AEAC47204A724F0013">
    <w:name w:val="87C4BC179EFA4F39AEAC47204A724F001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5B027A5AC354F598473D4094737C23B13">
    <w:name w:val="95B027A5AC354F598473D4094737C23B1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9CB83E79AAD4445B232FFF131BCBE4913">
    <w:name w:val="49CB83E79AAD4445B232FFF131BCBE491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69A6280C7504F97A11FCE6563DF8BE013">
    <w:name w:val="A69A6280C7504F97A11FCE6563DF8BE01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DAC0011778C441EB7B167D7931B08BB13">
    <w:name w:val="9DAC0011778C441EB7B167D7931B08BB1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AE219B7287A48DBBB6B92393CC8EE6512">
    <w:name w:val="4AE219B7287A48DBBB6B92393CC8EE651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D6F004AB54E54CA9857377467233302812">
    <w:name w:val="D6F004AB54E54CA985737746723330281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F006016D7804F4E8C461BDFF599EACE12">
    <w:name w:val="0F006016D7804F4E8C461BDFF599EACE1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C3CA9901DCA4B738895DDB16D6C822812">
    <w:name w:val="9C3CA9901DCA4B738895DDB16D6C82281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E314C6D551C459DBB20AFA33D6F19F312">
    <w:name w:val="CE314C6D551C459DBB20AFA33D6F19F31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5914C0555394F7FA74B71DCB22C61CA11">
    <w:name w:val="45914C0555394F7FA74B71DCB22C61CA1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556A175A529427C8469848D694C678411">
    <w:name w:val="5556A175A529427C8469848D694C67841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637A6F66AE54BA186A6879A2429D56A11">
    <w:name w:val="3637A6F66AE54BA186A6879A2429D56A1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78C25F2F8ABF448D8082B465C9CCCAA111">
    <w:name w:val="78C25F2F8ABF448D8082B465C9CCCAA11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D38E8D944BBB4CFF8BEC8A1F3436B5D511">
    <w:name w:val="D38E8D944BBB4CFF8BEC8A1F3436B5D51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5A510A9EE4C42C2B06FC1A826776C8213">
    <w:name w:val="F5A510A9EE4C42C2B06FC1A826776C821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D7C07179C8B4EA3BCD13E9FB51B96003">
    <w:name w:val="FD7C07179C8B4EA3BCD13E9FB51B9600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DEA67607AA94678A5601E0E0F88E84E3">
    <w:name w:val="FDEA67607AA94678A5601E0E0F88E84E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194DAFF20134591B156F7EA303E38683">
    <w:name w:val="E194DAFF20134591B156F7EA303E3868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E2553184150490E8380A9FEDE727CC03">
    <w:name w:val="1E2553184150490E8380A9FEDE727CC0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AC69C28B7D8408ABC3C2768D2F91D762">
    <w:name w:val="9AC69C28B7D8408ABC3C2768D2F91D76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2CEA9131257441C8AF9BA520CA668EC2">
    <w:name w:val="A2CEA9131257441C8AF9BA520CA668EC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CB5F7D1D5DB481A9D85B839EFA55D8B2">
    <w:name w:val="BCB5F7D1D5DB481A9D85B839EFA55D8B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9325436B8B64D52BB6A1EF6E9413F412">
    <w:name w:val="19325436B8B64D52BB6A1EF6E9413F41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1BC943CD05841628ED8A033E3D314C42">
    <w:name w:val="31BC943CD05841628ED8A033E3D314C4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94E23FDD1E341EEA4A81923A3E42D872">
    <w:name w:val="B94E23FDD1E341EEA4A81923A3E42D87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4D3B3032B9E4DFD9D12AF7F456EB5A22">
    <w:name w:val="A4D3B3032B9E4DFD9D12AF7F456EB5A2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9573F48CE5B4830B9778CF0E675E1602">
    <w:name w:val="49573F48CE5B4830B9778CF0E675E160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4DA997E614B4B24B8145AFEC1509F9F2">
    <w:name w:val="34DA997E614B4B24B8145AFEC1509F9F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2B1DBFA9720446B8A9EB650E3D714242">
    <w:name w:val="42B1DBFA9720446B8A9EB650E3D71424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06B8144FA8D491985305C29A38C3FE82">
    <w:name w:val="E06B8144FA8D491985305C29A38C3FE8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09656E847C041E3BE734470D10159AE2">
    <w:name w:val="209656E847C041E3BE734470D10159AE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4BF50B9B3104076B01432BCC601E0FB2">
    <w:name w:val="C4BF50B9B3104076B01432BCC601E0FB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725BC7A0EB64D5AB7327917FA444CE02">
    <w:name w:val="4725BC7A0EB64D5AB7327917FA444CE0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9207A25D2F4838BE352E94B23C0DF92">
    <w:name w:val="1A9207A25D2F4838BE352E94B23C0DF9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D95BC5AD021486988057C0DAF56F7E72">
    <w:name w:val="CD95BC5AD021486988057C0DAF56F7E7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AF17466EC934E31A7DDE6FC922559DE2">
    <w:name w:val="4AF17466EC934E31A7DDE6FC922559DE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BD77E731F5648B18CB658D84E8F72922">
    <w:name w:val="FBD77E731F5648B18CB658D84E8F7292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F5DD3FC588943C99D83DB35E252C5292">
    <w:name w:val="BF5DD3FC588943C99D83DB35E252C529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E8DCAC30EDB4B33909C8CDE95CFD5192">
    <w:name w:val="CE8DCAC30EDB4B33909C8CDE95CFD519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2F7B08177CF4DBA987E31FA9782DEF22">
    <w:name w:val="C2F7B08177CF4DBA987E31FA9782DEF2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73E7EE82E924F0ABBB0C64CC3D517092">
    <w:name w:val="F73E7EE82E924F0ABBB0C64CC3D51709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ACDB026504D4B96A2921FD70B1F669B2">
    <w:name w:val="AACDB026504D4B96A2921FD70B1F669B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0ED1CE19022492ABE1D7FADE52167362">
    <w:name w:val="A0ED1CE19022492ABE1D7FADE5216736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BD25AAB12E2425AAD2FCA36B6DA9A012">
    <w:name w:val="9BD25AAB12E2425AAD2FCA36B6DA9A01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F4885BA1696417B8ADC4A7A9D8EC8B769">
    <w:name w:val="CF4885BA1696417B8ADC4A7A9D8EC8B76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FCB9CC9A2B4128BAD7FC8EDFF5B33967">
    <w:name w:val="C5FCB9CC9A2B4128BAD7FC8EDFF5B33967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B42282713BC4D808A42590A9708D17365">
    <w:name w:val="EB42282713BC4D808A42590A9708D1736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4BD3E2BEAAB4EC087BA8361E1B1750A59">
    <w:name w:val="24BD3E2BEAAB4EC087BA8361E1B1750A5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F519A4100144C8DAEC5A20578F9C8208">
    <w:name w:val="2F519A4100144C8DAEC5A20578F9C820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3037595B37645AFBFE7105D9AF858C88">
    <w:name w:val="C3037595B37645AFBFE7105D9AF858C8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DBA6D0344245FA80D016791F1B7AA748">
    <w:name w:val="1ADBA6D0344245FA80D016791F1B7AA74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E01EB70942D44149852AEDB4E4226CC61">
    <w:name w:val="5E01EB70942D44149852AEDB4E4226CC61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E68D62E165A4AA3B39C3A78475F1C8A49">
    <w:name w:val="9E68D62E165A4AA3B39C3A78475F1C8A49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23929A72017406A8CE74AD0B5F345FD46">
    <w:name w:val="023929A72017406A8CE74AD0B5F345FD46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90550B4803947C18E8D062C52684D5538">
    <w:name w:val="690550B4803947C18E8D062C52684D553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7F9F81DBF090444090B78219DE280A8923">
    <w:name w:val="7F9F81DBF090444090B78219DE280A892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C9B3FBDD52742D88D3A9AF4C88BF62723">
    <w:name w:val="BC9B3FBDD52742D88D3A9AF4C88BF6272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8D1AF5FE4FD43B99A0F221460FD86FB23">
    <w:name w:val="F8D1AF5FE4FD43B99A0F221460FD86FB2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E9D7CD164DD42F7A2C1D347D59F83B423">
    <w:name w:val="FE9D7CD164DD42F7A2C1D347D59F83B42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74AC49C337B4834B0728587F4836A2018">
    <w:name w:val="F74AC49C337B4834B0728587F4836A201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7C43D0796854DB3A346A2C4C02AA02F18">
    <w:name w:val="97C43D0796854DB3A346A2C4C02AA02F1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B915C6F27EE46C9915C3436C063563118">
    <w:name w:val="AB915C6F27EE46C9915C3436C06356311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95F3AEE6B74836B1FF4422A42404F618">
    <w:name w:val="C595F3AEE6B74836B1FF4422A42404F61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0756B7470D242C9BFF72DF41980A84518">
    <w:name w:val="10756B7470D242C9BFF72DF41980A84518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2C9FA6082BA4B7184C3B70D961FB6CC15">
    <w:name w:val="F2C9FA6082BA4B7184C3B70D961FB6CC1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D151B0812EA4C29914A3DF486BDDB9515">
    <w:name w:val="3D151B0812EA4C29914A3DF486BDDB951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99845DFF0B6491E9A89C24A89215B9815">
    <w:name w:val="699845DFF0B6491E9A89C24A89215B981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28E8E8F015D4BF2ABD8BE9F6B77DE1615">
    <w:name w:val="528E8E8F015D4BF2ABD8BE9F6B77DE161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41A86C529DE41EB8CF51D2968BE11A215">
    <w:name w:val="141A86C529DE41EB8CF51D2968BE11A215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87C4BC179EFA4F39AEAC47204A724F0014">
    <w:name w:val="87C4BC179EFA4F39AEAC47204A724F001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5B027A5AC354F598473D4094737C23B14">
    <w:name w:val="95B027A5AC354F598473D4094737C23B1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9CB83E79AAD4445B232FFF131BCBE4914">
    <w:name w:val="49CB83E79AAD4445B232FFF131BCBE491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69A6280C7504F97A11FCE6563DF8BE014">
    <w:name w:val="A69A6280C7504F97A11FCE6563DF8BE01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DAC0011778C441EB7B167D7931B08BB14">
    <w:name w:val="9DAC0011778C441EB7B167D7931B08BB1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AE219B7287A48DBBB6B92393CC8EE6513">
    <w:name w:val="4AE219B7287A48DBBB6B92393CC8EE651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D6F004AB54E54CA9857377467233302813">
    <w:name w:val="D6F004AB54E54CA985737746723330281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F006016D7804F4E8C461BDFF599EACE13">
    <w:name w:val="0F006016D7804F4E8C461BDFF599EACE1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C3CA9901DCA4B738895DDB16D6C822813">
    <w:name w:val="9C3CA9901DCA4B738895DDB16D6C82281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E314C6D551C459DBB20AFA33D6F19F313">
    <w:name w:val="CE314C6D551C459DBB20AFA33D6F19F31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5914C0555394F7FA74B71DCB22C61CA12">
    <w:name w:val="45914C0555394F7FA74B71DCB22C61CA1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556A175A529427C8469848D694C678412">
    <w:name w:val="5556A175A529427C8469848D694C67841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637A6F66AE54BA186A6879A2429D56A12">
    <w:name w:val="3637A6F66AE54BA186A6879A2429D56A1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78C25F2F8ABF448D8082B465C9CCCAA112">
    <w:name w:val="78C25F2F8ABF448D8082B465C9CCCAA11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D38E8D944BBB4CFF8BEC8A1F3436B5D512">
    <w:name w:val="D38E8D944BBB4CFF8BEC8A1F3436B5D512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5A510A9EE4C42C2B06FC1A826776C8214">
    <w:name w:val="F5A510A9EE4C42C2B06FC1A826776C821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D7C07179C8B4EA3BCD13E9FB51B96004">
    <w:name w:val="FD7C07179C8B4EA3BCD13E9FB51B9600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DEA67607AA94678A5601E0E0F88E84E4">
    <w:name w:val="FDEA67607AA94678A5601E0E0F88E84E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194DAFF20134591B156F7EA303E38684">
    <w:name w:val="E194DAFF20134591B156F7EA303E3868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E2553184150490E8380A9FEDE727CC04">
    <w:name w:val="1E2553184150490E8380A9FEDE727CC04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AC69C28B7D8408ABC3C2768D2F91D763">
    <w:name w:val="9AC69C28B7D8408ABC3C2768D2F91D76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2CEA9131257441C8AF9BA520CA668EC3">
    <w:name w:val="A2CEA9131257441C8AF9BA520CA668EC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CB5F7D1D5DB481A9D85B839EFA55D8B3">
    <w:name w:val="BCB5F7D1D5DB481A9D85B839EFA55D8B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9325436B8B64D52BB6A1EF6E9413F413">
    <w:name w:val="19325436B8B64D52BB6A1EF6E9413F41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1BC943CD05841628ED8A033E3D314C43">
    <w:name w:val="31BC943CD05841628ED8A033E3D314C4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94E23FDD1E341EEA4A81923A3E42D873">
    <w:name w:val="B94E23FDD1E341EEA4A81923A3E42D87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4D3B3032B9E4DFD9D12AF7F456EB5A23">
    <w:name w:val="A4D3B3032B9E4DFD9D12AF7F456EB5A2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9573F48CE5B4830B9778CF0E675E1603">
    <w:name w:val="49573F48CE5B4830B9778CF0E675E160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4DA997E614B4B24B8145AFEC1509F9F3">
    <w:name w:val="34DA997E614B4B24B8145AFEC1509F9F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2B1DBFA9720446B8A9EB650E3D714243">
    <w:name w:val="42B1DBFA9720446B8A9EB650E3D71424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06B8144FA8D491985305C29A38C3FE83">
    <w:name w:val="E06B8144FA8D491985305C29A38C3FE8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09656E847C041E3BE734470D10159AE3">
    <w:name w:val="209656E847C041E3BE734470D10159AE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4BF50B9B3104076B01432BCC601E0FB3">
    <w:name w:val="C4BF50B9B3104076B01432BCC601E0FB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725BC7A0EB64D5AB7327917FA444CE03">
    <w:name w:val="4725BC7A0EB64D5AB7327917FA444CE0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9207A25D2F4838BE352E94B23C0DF93">
    <w:name w:val="1A9207A25D2F4838BE352E94B23C0DF9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D95BC5AD021486988057C0DAF56F7E73">
    <w:name w:val="CD95BC5AD021486988057C0DAF56F7E7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AF17466EC934E31A7DDE6FC922559DE3">
    <w:name w:val="4AF17466EC934E31A7DDE6FC922559DE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BD77E731F5648B18CB658D84E8F72923">
    <w:name w:val="FBD77E731F5648B18CB658D84E8F7292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F5DD3FC588943C99D83DB35E252C5293">
    <w:name w:val="BF5DD3FC588943C99D83DB35E252C529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E8DCAC30EDB4B33909C8CDE95CFD5193">
    <w:name w:val="CE8DCAC30EDB4B33909C8CDE95CFD519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2F7B08177CF4DBA987E31FA9782DEF23">
    <w:name w:val="C2F7B08177CF4DBA987E31FA9782DEF2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73E7EE82E924F0ABBB0C64CC3D517093">
    <w:name w:val="F73E7EE82E924F0ABBB0C64CC3D51709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ACDB026504D4B96A2921FD70B1F669B3">
    <w:name w:val="AACDB026504D4B96A2921FD70B1F669B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0ED1CE19022492ABE1D7FADE52167363">
    <w:name w:val="A0ED1CE19022492ABE1D7FADE5216736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BD25AAB12E2425AAD2FCA36B6DA9A013">
    <w:name w:val="9BD25AAB12E2425AAD2FCA36B6DA9A013"/>
    <w:rsid w:val="00870B8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F4885BA1696417B8ADC4A7A9D8EC8B770">
    <w:name w:val="CF4885BA1696417B8ADC4A7A9D8EC8B77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FCB9CC9A2B4128BAD7FC8EDFF5B33968">
    <w:name w:val="C5FCB9CC9A2B4128BAD7FC8EDFF5B3396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B42282713BC4D808A42590A9708D17366">
    <w:name w:val="EB42282713BC4D808A42590A9708D1736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4BD3E2BEAAB4EC087BA8361E1B1750A60">
    <w:name w:val="24BD3E2BEAAB4EC087BA8361E1B1750A6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F519A4100144C8DAEC5A20578F9C8209">
    <w:name w:val="2F519A4100144C8DAEC5A20578F9C820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3037595B37645AFBFE7105D9AF858C89">
    <w:name w:val="C3037595B37645AFBFE7105D9AF858C8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DBA6D0344245FA80D016791F1B7AA749">
    <w:name w:val="1ADBA6D0344245FA80D016791F1B7AA74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E01EB70942D44149852AEDB4E4226CC62">
    <w:name w:val="5E01EB70942D44149852AEDB4E4226CC6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E68D62E165A4AA3B39C3A78475F1C8A50">
    <w:name w:val="9E68D62E165A4AA3B39C3A78475F1C8A5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23929A72017406A8CE74AD0B5F345FD47">
    <w:name w:val="023929A72017406A8CE74AD0B5F345FD4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90550B4803947C18E8D062C52684D5539">
    <w:name w:val="690550B4803947C18E8D062C52684D553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7F9F81DBF090444090B78219DE280A8924">
    <w:name w:val="7F9F81DBF090444090B78219DE280A892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C9B3FBDD52742D88D3A9AF4C88BF62724">
    <w:name w:val="BC9B3FBDD52742D88D3A9AF4C88BF6272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8D1AF5FE4FD43B99A0F221460FD86FB24">
    <w:name w:val="F8D1AF5FE4FD43B99A0F221460FD86FB2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E9D7CD164DD42F7A2C1D347D59F83B424">
    <w:name w:val="FE9D7CD164DD42F7A2C1D347D59F83B42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74AC49C337B4834B0728587F4836A2019">
    <w:name w:val="F74AC49C337B4834B0728587F4836A201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7C43D0796854DB3A346A2C4C02AA02F19">
    <w:name w:val="97C43D0796854DB3A346A2C4C02AA02F1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B915C6F27EE46C9915C3436C063563119">
    <w:name w:val="AB915C6F27EE46C9915C3436C06356311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95F3AEE6B74836B1FF4422A42404F619">
    <w:name w:val="C595F3AEE6B74836B1FF4422A42404F61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0756B7470D242C9BFF72DF41980A84519">
    <w:name w:val="10756B7470D242C9BFF72DF41980A8451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2C9FA6082BA4B7184C3B70D961FB6CC16">
    <w:name w:val="F2C9FA6082BA4B7184C3B70D961FB6CC1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D151B0812EA4C29914A3DF486BDDB9516">
    <w:name w:val="3D151B0812EA4C29914A3DF486BDDB951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99845DFF0B6491E9A89C24A89215B9816">
    <w:name w:val="699845DFF0B6491E9A89C24A89215B981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28E8E8F015D4BF2ABD8BE9F6B77DE1616">
    <w:name w:val="528E8E8F015D4BF2ABD8BE9F6B77DE161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41A86C529DE41EB8CF51D2968BE11A216">
    <w:name w:val="141A86C529DE41EB8CF51D2968BE11A21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87C4BC179EFA4F39AEAC47204A724F0015">
    <w:name w:val="87C4BC179EFA4F39AEAC47204A724F001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5B027A5AC354F598473D4094737C23B15">
    <w:name w:val="95B027A5AC354F598473D4094737C23B1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9CB83E79AAD4445B232FFF131BCBE4915">
    <w:name w:val="49CB83E79AAD4445B232FFF131BCBE491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69A6280C7504F97A11FCE6563DF8BE015">
    <w:name w:val="A69A6280C7504F97A11FCE6563DF8BE01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DAC0011778C441EB7B167D7931B08BB15">
    <w:name w:val="9DAC0011778C441EB7B167D7931B08BB1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AE219B7287A48DBBB6B92393CC8EE6514">
    <w:name w:val="4AE219B7287A48DBBB6B92393CC8EE651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D6F004AB54E54CA9857377467233302814">
    <w:name w:val="D6F004AB54E54CA985737746723330281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F006016D7804F4E8C461BDFF599EACE14">
    <w:name w:val="0F006016D7804F4E8C461BDFF599EACE1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C3CA9901DCA4B738895DDB16D6C822814">
    <w:name w:val="9C3CA9901DCA4B738895DDB16D6C82281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E314C6D551C459DBB20AFA33D6F19F314">
    <w:name w:val="CE314C6D551C459DBB20AFA33D6F19F31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5914C0555394F7FA74B71DCB22C61CA13">
    <w:name w:val="45914C0555394F7FA74B71DCB22C61CA1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556A175A529427C8469848D694C678413">
    <w:name w:val="5556A175A529427C8469848D694C67841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637A6F66AE54BA186A6879A2429D56A13">
    <w:name w:val="3637A6F66AE54BA186A6879A2429D56A1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78C25F2F8ABF448D8082B465C9CCCAA113">
    <w:name w:val="78C25F2F8ABF448D8082B465C9CCCAA11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D38E8D944BBB4CFF8BEC8A1F3436B5D513">
    <w:name w:val="D38E8D944BBB4CFF8BEC8A1F3436B5D51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5A510A9EE4C42C2B06FC1A826776C8215">
    <w:name w:val="F5A510A9EE4C42C2B06FC1A826776C821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D7C07179C8B4EA3BCD13E9FB51B96005">
    <w:name w:val="FD7C07179C8B4EA3BCD13E9FB51B9600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DEA67607AA94678A5601E0E0F88E84E5">
    <w:name w:val="FDEA67607AA94678A5601E0E0F88E84E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194DAFF20134591B156F7EA303E38685">
    <w:name w:val="E194DAFF20134591B156F7EA303E3868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E2553184150490E8380A9FEDE727CC05">
    <w:name w:val="1E2553184150490E8380A9FEDE727CC0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AC69C28B7D8408ABC3C2768D2F91D764">
    <w:name w:val="9AC69C28B7D8408ABC3C2768D2F91D76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2CEA9131257441C8AF9BA520CA668EC4">
    <w:name w:val="A2CEA9131257441C8AF9BA520CA668EC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CB5F7D1D5DB481A9D85B839EFA55D8B4">
    <w:name w:val="BCB5F7D1D5DB481A9D85B839EFA55D8B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9325436B8B64D52BB6A1EF6E9413F414">
    <w:name w:val="19325436B8B64D52BB6A1EF6E9413F41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1BC943CD05841628ED8A033E3D314C44">
    <w:name w:val="31BC943CD05841628ED8A033E3D314C4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94E23FDD1E341EEA4A81923A3E42D874">
    <w:name w:val="B94E23FDD1E341EEA4A81923A3E42D87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4D3B3032B9E4DFD9D12AF7F456EB5A24">
    <w:name w:val="A4D3B3032B9E4DFD9D12AF7F456EB5A2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9573F48CE5B4830B9778CF0E675E1604">
    <w:name w:val="49573F48CE5B4830B9778CF0E675E160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4DA997E614B4B24B8145AFEC1509F9F4">
    <w:name w:val="34DA997E614B4B24B8145AFEC1509F9F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2B1DBFA9720446B8A9EB650E3D714244">
    <w:name w:val="42B1DBFA9720446B8A9EB650E3D71424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06B8144FA8D491985305C29A38C3FE84">
    <w:name w:val="E06B8144FA8D491985305C29A38C3FE8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09656E847C041E3BE734470D10159AE4">
    <w:name w:val="209656E847C041E3BE734470D10159AE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4BF50B9B3104076B01432BCC601E0FB4">
    <w:name w:val="C4BF50B9B3104076B01432BCC601E0FB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725BC7A0EB64D5AB7327917FA444CE04">
    <w:name w:val="4725BC7A0EB64D5AB7327917FA444CE0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9207A25D2F4838BE352E94B23C0DF94">
    <w:name w:val="1A9207A25D2F4838BE352E94B23C0DF9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D95BC5AD021486988057C0DAF56F7E74">
    <w:name w:val="CD95BC5AD021486988057C0DAF56F7E7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AF17466EC934E31A7DDE6FC922559DE4">
    <w:name w:val="4AF17466EC934E31A7DDE6FC922559DE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BD77E731F5648B18CB658D84E8F72924">
    <w:name w:val="FBD77E731F5648B18CB658D84E8F7292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F5DD3FC588943C99D83DB35E252C5294">
    <w:name w:val="BF5DD3FC588943C99D83DB35E252C529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E8DCAC30EDB4B33909C8CDE95CFD5194">
    <w:name w:val="CE8DCAC30EDB4B33909C8CDE95CFD519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2F7B08177CF4DBA987E31FA9782DEF24">
    <w:name w:val="C2F7B08177CF4DBA987E31FA9782DEF2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73E7EE82E924F0ABBB0C64CC3D517094">
    <w:name w:val="F73E7EE82E924F0ABBB0C64CC3D51709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ACDB026504D4B96A2921FD70B1F669B4">
    <w:name w:val="AACDB026504D4B96A2921FD70B1F669B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0ED1CE19022492ABE1D7FADE52167364">
    <w:name w:val="A0ED1CE19022492ABE1D7FADE5216736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BD25AAB12E2425AAD2FCA36B6DA9A014">
    <w:name w:val="9BD25AAB12E2425AAD2FCA36B6DA9A01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F4885BA1696417B8ADC4A7A9D8EC8B771">
    <w:name w:val="CF4885BA1696417B8ADC4A7A9D8EC8B77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FCB9CC9A2B4128BAD7FC8EDFF5B33969">
    <w:name w:val="C5FCB9CC9A2B4128BAD7FC8EDFF5B3396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B42282713BC4D808A42590A9708D17367">
    <w:name w:val="EB42282713BC4D808A42590A9708D1736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4BD3E2BEAAB4EC087BA8361E1B1750A61">
    <w:name w:val="24BD3E2BEAAB4EC087BA8361E1B1750A6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F519A4100144C8DAEC5A20578F9C82010">
    <w:name w:val="2F519A4100144C8DAEC5A20578F9C8201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3037595B37645AFBFE7105D9AF858C810">
    <w:name w:val="C3037595B37645AFBFE7105D9AF858C81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DBA6D0344245FA80D016791F1B7AA750">
    <w:name w:val="1ADBA6D0344245FA80D016791F1B7AA75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E01EB70942D44149852AEDB4E4226CC63">
    <w:name w:val="5E01EB70942D44149852AEDB4E4226CC6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E68D62E165A4AA3B39C3A78475F1C8A51">
    <w:name w:val="9E68D62E165A4AA3B39C3A78475F1C8A5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23929A72017406A8CE74AD0B5F345FD48">
    <w:name w:val="023929A72017406A8CE74AD0B5F345FD4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90550B4803947C18E8D062C52684D5540">
    <w:name w:val="690550B4803947C18E8D062C52684D554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7F9F81DBF090444090B78219DE280A8925">
    <w:name w:val="7F9F81DBF090444090B78219DE280A892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C9B3FBDD52742D88D3A9AF4C88BF62725">
    <w:name w:val="BC9B3FBDD52742D88D3A9AF4C88BF6272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8D1AF5FE4FD43B99A0F221460FD86FB25">
    <w:name w:val="F8D1AF5FE4FD43B99A0F221460FD86FB2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E9D7CD164DD42F7A2C1D347D59F83B425">
    <w:name w:val="FE9D7CD164DD42F7A2C1D347D59F83B42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74AC49C337B4834B0728587F4836A2020">
    <w:name w:val="F74AC49C337B4834B0728587F4836A202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7C43D0796854DB3A346A2C4C02AA02F20">
    <w:name w:val="97C43D0796854DB3A346A2C4C02AA02F2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B915C6F27EE46C9915C3436C063563120">
    <w:name w:val="AB915C6F27EE46C9915C3436C06356312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95F3AEE6B74836B1FF4422A42404F620">
    <w:name w:val="C595F3AEE6B74836B1FF4422A42404F62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0756B7470D242C9BFF72DF41980A84520">
    <w:name w:val="10756B7470D242C9BFF72DF41980A8452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2C9FA6082BA4B7184C3B70D961FB6CC17">
    <w:name w:val="F2C9FA6082BA4B7184C3B70D961FB6CC1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D151B0812EA4C29914A3DF486BDDB9517">
    <w:name w:val="3D151B0812EA4C29914A3DF486BDDB951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99845DFF0B6491E9A89C24A89215B9817">
    <w:name w:val="699845DFF0B6491E9A89C24A89215B981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28E8E8F015D4BF2ABD8BE9F6B77DE1617">
    <w:name w:val="528E8E8F015D4BF2ABD8BE9F6B77DE161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41A86C529DE41EB8CF51D2968BE11A217">
    <w:name w:val="141A86C529DE41EB8CF51D2968BE11A21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87C4BC179EFA4F39AEAC47204A724F0016">
    <w:name w:val="87C4BC179EFA4F39AEAC47204A724F001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5B027A5AC354F598473D4094737C23B16">
    <w:name w:val="95B027A5AC354F598473D4094737C23B1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9CB83E79AAD4445B232FFF131BCBE4916">
    <w:name w:val="49CB83E79AAD4445B232FFF131BCBE491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69A6280C7504F97A11FCE6563DF8BE016">
    <w:name w:val="A69A6280C7504F97A11FCE6563DF8BE01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DAC0011778C441EB7B167D7931B08BB16">
    <w:name w:val="9DAC0011778C441EB7B167D7931B08BB1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AE219B7287A48DBBB6B92393CC8EE6515">
    <w:name w:val="4AE219B7287A48DBBB6B92393CC8EE651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D6F004AB54E54CA9857377467233302815">
    <w:name w:val="D6F004AB54E54CA985737746723330281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F006016D7804F4E8C461BDFF599EACE15">
    <w:name w:val="0F006016D7804F4E8C461BDFF599EACE1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C3CA9901DCA4B738895DDB16D6C822815">
    <w:name w:val="9C3CA9901DCA4B738895DDB16D6C82281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E314C6D551C459DBB20AFA33D6F19F315">
    <w:name w:val="CE314C6D551C459DBB20AFA33D6F19F31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5914C0555394F7FA74B71DCB22C61CA14">
    <w:name w:val="45914C0555394F7FA74B71DCB22C61CA1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556A175A529427C8469848D694C678414">
    <w:name w:val="5556A175A529427C8469848D694C67841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637A6F66AE54BA186A6879A2429D56A14">
    <w:name w:val="3637A6F66AE54BA186A6879A2429D56A1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78C25F2F8ABF448D8082B465C9CCCAA114">
    <w:name w:val="78C25F2F8ABF448D8082B465C9CCCAA11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D38E8D944BBB4CFF8BEC8A1F3436B5D514">
    <w:name w:val="D38E8D944BBB4CFF8BEC8A1F3436B5D51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5A510A9EE4C42C2B06FC1A826776C8216">
    <w:name w:val="F5A510A9EE4C42C2B06FC1A826776C821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D7C07179C8B4EA3BCD13E9FB51B96006">
    <w:name w:val="FD7C07179C8B4EA3BCD13E9FB51B9600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DEA67607AA94678A5601E0E0F88E84E6">
    <w:name w:val="FDEA67607AA94678A5601E0E0F88E84E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194DAFF20134591B156F7EA303E38686">
    <w:name w:val="E194DAFF20134591B156F7EA303E3868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E2553184150490E8380A9FEDE727CC06">
    <w:name w:val="1E2553184150490E8380A9FEDE727CC0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AC69C28B7D8408ABC3C2768D2F91D765">
    <w:name w:val="9AC69C28B7D8408ABC3C2768D2F91D76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2CEA9131257441C8AF9BA520CA668EC5">
    <w:name w:val="A2CEA9131257441C8AF9BA520CA668EC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CB5F7D1D5DB481A9D85B839EFA55D8B5">
    <w:name w:val="BCB5F7D1D5DB481A9D85B839EFA55D8B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9325436B8B64D52BB6A1EF6E9413F415">
    <w:name w:val="19325436B8B64D52BB6A1EF6E9413F41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1BC943CD05841628ED8A033E3D314C45">
    <w:name w:val="31BC943CD05841628ED8A033E3D314C4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94E23FDD1E341EEA4A81923A3E42D875">
    <w:name w:val="B94E23FDD1E341EEA4A81923A3E42D87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4D3B3032B9E4DFD9D12AF7F456EB5A25">
    <w:name w:val="A4D3B3032B9E4DFD9D12AF7F456EB5A2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9573F48CE5B4830B9778CF0E675E1605">
    <w:name w:val="49573F48CE5B4830B9778CF0E675E160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4DA997E614B4B24B8145AFEC1509F9F5">
    <w:name w:val="34DA997E614B4B24B8145AFEC1509F9F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2B1DBFA9720446B8A9EB650E3D714245">
    <w:name w:val="42B1DBFA9720446B8A9EB650E3D71424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06B8144FA8D491985305C29A38C3FE85">
    <w:name w:val="E06B8144FA8D491985305C29A38C3FE8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09656E847C041E3BE734470D10159AE5">
    <w:name w:val="209656E847C041E3BE734470D10159AE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4BF50B9B3104076B01432BCC601E0FB5">
    <w:name w:val="C4BF50B9B3104076B01432BCC601E0FB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725BC7A0EB64D5AB7327917FA444CE05">
    <w:name w:val="4725BC7A0EB64D5AB7327917FA444CE0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9207A25D2F4838BE352E94B23C0DF95">
    <w:name w:val="1A9207A25D2F4838BE352E94B23C0DF9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D95BC5AD021486988057C0DAF56F7E75">
    <w:name w:val="CD95BC5AD021486988057C0DAF56F7E7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AF17466EC934E31A7DDE6FC922559DE5">
    <w:name w:val="4AF17466EC934E31A7DDE6FC922559DE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BD77E731F5648B18CB658D84E8F72925">
    <w:name w:val="FBD77E731F5648B18CB658D84E8F7292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F5DD3FC588943C99D83DB35E252C5295">
    <w:name w:val="BF5DD3FC588943C99D83DB35E252C529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E8DCAC30EDB4B33909C8CDE95CFD5195">
    <w:name w:val="CE8DCAC30EDB4B33909C8CDE95CFD519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2F7B08177CF4DBA987E31FA9782DEF25">
    <w:name w:val="C2F7B08177CF4DBA987E31FA9782DEF2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73E7EE82E924F0ABBB0C64CC3D517095">
    <w:name w:val="F73E7EE82E924F0ABBB0C64CC3D51709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ACDB026504D4B96A2921FD70B1F669B5">
    <w:name w:val="AACDB026504D4B96A2921FD70B1F669B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0ED1CE19022492ABE1D7FADE52167365">
    <w:name w:val="A0ED1CE19022492ABE1D7FADE5216736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BD25AAB12E2425AAD2FCA36B6DA9A015">
    <w:name w:val="9BD25AAB12E2425AAD2FCA36B6DA9A01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F4885BA1696417B8ADC4A7A9D8EC8B772">
    <w:name w:val="CF4885BA1696417B8ADC4A7A9D8EC8B77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FCB9CC9A2B4128BAD7FC8EDFF5B33970">
    <w:name w:val="C5FCB9CC9A2B4128BAD7FC8EDFF5B3397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B42282713BC4D808A42590A9708D17368">
    <w:name w:val="EB42282713BC4D808A42590A9708D1736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4BD3E2BEAAB4EC087BA8361E1B1750A62">
    <w:name w:val="24BD3E2BEAAB4EC087BA8361E1B1750A6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F519A4100144C8DAEC5A20578F9C82011">
    <w:name w:val="2F519A4100144C8DAEC5A20578F9C8201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3037595B37645AFBFE7105D9AF858C811">
    <w:name w:val="C3037595B37645AFBFE7105D9AF858C81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DBA6D0344245FA80D016791F1B7AA751">
    <w:name w:val="1ADBA6D0344245FA80D016791F1B7AA75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E01EB70942D44149852AEDB4E4226CC64">
    <w:name w:val="5E01EB70942D44149852AEDB4E4226CC6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E68D62E165A4AA3B39C3A78475F1C8A52">
    <w:name w:val="9E68D62E165A4AA3B39C3A78475F1C8A5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23929A72017406A8CE74AD0B5F345FD49">
    <w:name w:val="023929A72017406A8CE74AD0B5F345FD4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90550B4803947C18E8D062C52684D5541">
    <w:name w:val="690550B4803947C18E8D062C52684D554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7F9F81DBF090444090B78219DE280A8926">
    <w:name w:val="7F9F81DBF090444090B78219DE280A892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C9B3FBDD52742D88D3A9AF4C88BF62726">
    <w:name w:val="BC9B3FBDD52742D88D3A9AF4C88BF6272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8D1AF5FE4FD43B99A0F221460FD86FB26">
    <w:name w:val="F8D1AF5FE4FD43B99A0F221460FD86FB2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E9D7CD164DD42F7A2C1D347D59F83B426">
    <w:name w:val="FE9D7CD164DD42F7A2C1D347D59F83B42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74AC49C337B4834B0728587F4836A2021">
    <w:name w:val="F74AC49C337B4834B0728587F4836A202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7C43D0796854DB3A346A2C4C02AA02F21">
    <w:name w:val="97C43D0796854DB3A346A2C4C02AA02F2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B915C6F27EE46C9915C3436C063563121">
    <w:name w:val="AB915C6F27EE46C9915C3436C06356312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95F3AEE6B74836B1FF4422A42404F621">
    <w:name w:val="C595F3AEE6B74836B1FF4422A42404F62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0756B7470D242C9BFF72DF41980A84521">
    <w:name w:val="10756B7470D242C9BFF72DF41980A8452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2C9FA6082BA4B7184C3B70D961FB6CC18">
    <w:name w:val="F2C9FA6082BA4B7184C3B70D961FB6CC1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D151B0812EA4C29914A3DF486BDDB9518">
    <w:name w:val="3D151B0812EA4C29914A3DF486BDDB951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99845DFF0B6491E9A89C24A89215B9818">
    <w:name w:val="699845DFF0B6491E9A89C24A89215B981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28E8E8F015D4BF2ABD8BE9F6B77DE1618">
    <w:name w:val="528E8E8F015D4BF2ABD8BE9F6B77DE161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41A86C529DE41EB8CF51D2968BE11A218">
    <w:name w:val="141A86C529DE41EB8CF51D2968BE11A21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87C4BC179EFA4F39AEAC47204A724F0017">
    <w:name w:val="87C4BC179EFA4F39AEAC47204A724F001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5B027A5AC354F598473D4094737C23B17">
    <w:name w:val="95B027A5AC354F598473D4094737C23B1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9CB83E79AAD4445B232FFF131BCBE4917">
    <w:name w:val="49CB83E79AAD4445B232FFF131BCBE491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69A6280C7504F97A11FCE6563DF8BE017">
    <w:name w:val="A69A6280C7504F97A11FCE6563DF8BE01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DAC0011778C441EB7B167D7931B08BB17">
    <w:name w:val="9DAC0011778C441EB7B167D7931B08BB1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AE219B7287A48DBBB6B92393CC8EE6516">
    <w:name w:val="4AE219B7287A48DBBB6B92393CC8EE651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D6F004AB54E54CA9857377467233302816">
    <w:name w:val="D6F004AB54E54CA985737746723330281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F006016D7804F4E8C461BDFF599EACE16">
    <w:name w:val="0F006016D7804F4E8C461BDFF599EACE1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C3CA9901DCA4B738895DDB16D6C822816">
    <w:name w:val="9C3CA9901DCA4B738895DDB16D6C82281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E314C6D551C459DBB20AFA33D6F19F316">
    <w:name w:val="CE314C6D551C459DBB20AFA33D6F19F31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5914C0555394F7FA74B71DCB22C61CA15">
    <w:name w:val="45914C0555394F7FA74B71DCB22C61CA1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556A175A529427C8469848D694C678415">
    <w:name w:val="5556A175A529427C8469848D694C67841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637A6F66AE54BA186A6879A2429D56A15">
    <w:name w:val="3637A6F66AE54BA186A6879A2429D56A1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78C25F2F8ABF448D8082B465C9CCCAA115">
    <w:name w:val="78C25F2F8ABF448D8082B465C9CCCAA11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D38E8D944BBB4CFF8BEC8A1F3436B5D515">
    <w:name w:val="D38E8D944BBB4CFF8BEC8A1F3436B5D51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5A510A9EE4C42C2B06FC1A826776C8217">
    <w:name w:val="F5A510A9EE4C42C2B06FC1A826776C821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D7C07179C8B4EA3BCD13E9FB51B96007">
    <w:name w:val="FD7C07179C8B4EA3BCD13E9FB51B9600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DEA67607AA94678A5601E0E0F88E84E7">
    <w:name w:val="FDEA67607AA94678A5601E0E0F88E84E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194DAFF20134591B156F7EA303E38687">
    <w:name w:val="E194DAFF20134591B156F7EA303E3868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E2553184150490E8380A9FEDE727CC07">
    <w:name w:val="1E2553184150490E8380A9FEDE727CC0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AC69C28B7D8408ABC3C2768D2F91D766">
    <w:name w:val="9AC69C28B7D8408ABC3C2768D2F91D76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2CEA9131257441C8AF9BA520CA668EC6">
    <w:name w:val="A2CEA9131257441C8AF9BA520CA668EC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CB5F7D1D5DB481A9D85B839EFA55D8B6">
    <w:name w:val="BCB5F7D1D5DB481A9D85B839EFA55D8B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9325436B8B64D52BB6A1EF6E9413F416">
    <w:name w:val="19325436B8B64D52BB6A1EF6E9413F41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1BC943CD05841628ED8A033E3D314C46">
    <w:name w:val="31BC943CD05841628ED8A033E3D314C4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94E23FDD1E341EEA4A81923A3E42D876">
    <w:name w:val="B94E23FDD1E341EEA4A81923A3E42D87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4D3B3032B9E4DFD9D12AF7F456EB5A26">
    <w:name w:val="A4D3B3032B9E4DFD9D12AF7F456EB5A2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9573F48CE5B4830B9778CF0E675E1606">
    <w:name w:val="49573F48CE5B4830B9778CF0E675E160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4DA997E614B4B24B8145AFEC1509F9F6">
    <w:name w:val="34DA997E614B4B24B8145AFEC1509F9F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2B1DBFA9720446B8A9EB650E3D714246">
    <w:name w:val="42B1DBFA9720446B8A9EB650E3D71424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06B8144FA8D491985305C29A38C3FE86">
    <w:name w:val="E06B8144FA8D491985305C29A38C3FE8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09656E847C041E3BE734470D10159AE6">
    <w:name w:val="209656E847C041E3BE734470D10159AE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4BF50B9B3104076B01432BCC601E0FB6">
    <w:name w:val="C4BF50B9B3104076B01432BCC601E0FB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725BC7A0EB64D5AB7327917FA444CE06">
    <w:name w:val="4725BC7A0EB64D5AB7327917FA444CE0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9207A25D2F4838BE352E94B23C0DF96">
    <w:name w:val="1A9207A25D2F4838BE352E94B23C0DF9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D95BC5AD021486988057C0DAF56F7E76">
    <w:name w:val="CD95BC5AD021486988057C0DAF56F7E7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AF17466EC934E31A7DDE6FC922559DE6">
    <w:name w:val="4AF17466EC934E31A7DDE6FC922559DE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BD77E731F5648B18CB658D84E8F72926">
    <w:name w:val="FBD77E731F5648B18CB658D84E8F7292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F5DD3FC588943C99D83DB35E252C5296">
    <w:name w:val="BF5DD3FC588943C99D83DB35E252C529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E8DCAC30EDB4B33909C8CDE95CFD5196">
    <w:name w:val="CE8DCAC30EDB4B33909C8CDE95CFD519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2F7B08177CF4DBA987E31FA9782DEF26">
    <w:name w:val="C2F7B08177CF4DBA987E31FA9782DEF2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73E7EE82E924F0ABBB0C64CC3D517096">
    <w:name w:val="F73E7EE82E924F0ABBB0C64CC3D51709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ACDB026504D4B96A2921FD70B1F669B6">
    <w:name w:val="AACDB026504D4B96A2921FD70B1F669B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0ED1CE19022492ABE1D7FADE52167366">
    <w:name w:val="A0ED1CE19022492ABE1D7FADE5216736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BD25AAB12E2425AAD2FCA36B6DA9A016">
    <w:name w:val="9BD25AAB12E2425AAD2FCA36B6DA9A01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F4885BA1696417B8ADC4A7A9D8EC8B773">
    <w:name w:val="CF4885BA1696417B8ADC4A7A9D8EC8B77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FCB9CC9A2B4128BAD7FC8EDFF5B33971">
    <w:name w:val="C5FCB9CC9A2B4128BAD7FC8EDFF5B3397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B42282713BC4D808A42590A9708D17369">
    <w:name w:val="EB42282713BC4D808A42590A9708D1736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4BD3E2BEAAB4EC087BA8361E1B1750A63">
    <w:name w:val="24BD3E2BEAAB4EC087BA8361E1B1750A6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F519A4100144C8DAEC5A20578F9C82012">
    <w:name w:val="2F519A4100144C8DAEC5A20578F9C8201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3037595B37645AFBFE7105D9AF858C812">
    <w:name w:val="C3037595B37645AFBFE7105D9AF858C81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DBA6D0344245FA80D016791F1B7AA752">
    <w:name w:val="1ADBA6D0344245FA80D016791F1B7AA75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E01EB70942D44149852AEDB4E4226CC65">
    <w:name w:val="5E01EB70942D44149852AEDB4E4226CC6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E68D62E165A4AA3B39C3A78475F1C8A53">
    <w:name w:val="9E68D62E165A4AA3B39C3A78475F1C8A5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23929A72017406A8CE74AD0B5F345FD50">
    <w:name w:val="023929A72017406A8CE74AD0B5F345FD5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90550B4803947C18E8D062C52684D5542">
    <w:name w:val="690550B4803947C18E8D062C52684D554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7F9F81DBF090444090B78219DE280A8927">
    <w:name w:val="7F9F81DBF090444090B78219DE280A892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C9B3FBDD52742D88D3A9AF4C88BF62727">
    <w:name w:val="BC9B3FBDD52742D88D3A9AF4C88BF6272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8D1AF5FE4FD43B99A0F221460FD86FB27">
    <w:name w:val="F8D1AF5FE4FD43B99A0F221460FD86FB2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E9D7CD164DD42F7A2C1D347D59F83B427">
    <w:name w:val="FE9D7CD164DD42F7A2C1D347D59F83B42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74AC49C337B4834B0728587F4836A2022">
    <w:name w:val="F74AC49C337B4834B0728587F4836A202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7C43D0796854DB3A346A2C4C02AA02F22">
    <w:name w:val="97C43D0796854DB3A346A2C4C02AA02F2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B915C6F27EE46C9915C3436C063563122">
    <w:name w:val="AB915C6F27EE46C9915C3436C06356312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95F3AEE6B74836B1FF4422A42404F622">
    <w:name w:val="C595F3AEE6B74836B1FF4422A42404F62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0756B7470D242C9BFF72DF41980A84522">
    <w:name w:val="10756B7470D242C9BFF72DF41980A8452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2C9FA6082BA4B7184C3B70D961FB6CC19">
    <w:name w:val="F2C9FA6082BA4B7184C3B70D961FB6CC1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D151B0812EA4C29914A3DF486BDDB9519">
    <w:name w:val="3D151B0812EA4C29914A3DF486BDDB951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99845DFF0B6491E9A89C24A89215B9819">
    <w:name w:val="699845DFF0B6491E9A89C24A89215B981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28E8E8F015D4BF2ABD8BE9F6B77DE1619">
    <w:name w:val="528E8E8F015D4BF2ABD8BE9F6B77DE161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41A86C529DE41EB8CF51D2968BE11A219">
    <w:name w:val="141A86C529DE41EB8CF51D2968BE11A21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87C4BC179EFA4F39AEAC47204A724F0018">
    <w:name w:val="87C4BC179EFA4F39AEAC47204A724F001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5B027A5AC354F598473D4094737C23B18">
    <w:name w:val="95B027A5AC354F598473D4094737C23B1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9CB83E79AAD4445B232FFF131BCBE4918">
    <w:name w:val="49CB83E79AAD4445B232FFF131BCBE491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69A6280C7504F97A11FCE6563DF8BE018">
    <w:name w:val="A69A6280C7504F97A11FCE6563DF8BE01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DAC0011778C441EB7B167D7931B08BB18">
    <w:name w:val="9DAC0011778C441EB7B167D7931B08BB1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AE219B7287A48DBBB6B92393CC8EE6517">
    <w:name w:val="4AE219B7287A48DBBB6B92393CC8EE651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D6F004AB54E54CA9857377467233302817">
    <w:name w:val="D6F004AB54E54CA985737746723330281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F006016D7804F4E8C461BDFF599EACE17">
    <w:name w:val="0F006016D7804F4E8C461BDFF599EACE1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C3CA9901DCA4B738895DDB16D6C822817">
    <w:name w:val="9C3CA9901DCA4B738895DDB16D6C82281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E314C6D551C459DBB20AFA33D6F19F317">
    <w:name w:val="CE314C6D551C459DBB20AFA33D6F19F31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5914C0555394F7FA74B71DCB22C61CA16">
    <w:name w:val="45914C0555394F7FA74B71DCB22C61CA1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556A175A529427C8469848D694C678416">
    <w:name w:val="5556A175A529427C8469848D694C67841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637A6F66AE54BA186A6879A2429D56A16">
    <w:name w:val="3637A6F66AE54BA186A6879A2429D56A1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78C25F2F8ABF448D8082B465C9CCCAA116">
    <w:name w:val="78C25F2F8ABF448D8082B465C9CCCAA11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D38E8D944BBB4CFF8BEC8A1F3436B5D516">
    <w:name w:val="D38E8D944BBB4CFF8BEC8A1F3436B5D51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5A510A9EE4C42C2B06FC1A826776C8218">
    <w:name w:val="F5A510A9EE4C42C2B06FC1A826776C821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D7C07179C8B4EA3BCD13E9FB51B96008">
    <w:name w:val="FD7C07179C8B4EA3BCD13E9FB51B9600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DEA67607AA94678A5601E0E0F88E84E8">
    <w:name w:val="FDEA67607AA94678A5601E0E0F88E84E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194DAFF20134591B156F7EA303E38688">
    <w:name w:val="E194DAFF20134591B156F7EA303E3868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E2553184150490E8380A9FEDE727CC08">
    <w:name w:val="1E2553184150490E8380A9FEDE727CC0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AC69C28B7D8408ABC3C2768D2F91D767">
    <w:name w:val="9AC69C28B7D8408ABC3C2768D2F91D76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2CEA9131257441C8AF9BA520CA668EC7">
    <w:name w:val="A2CEA9131257441C8AF9BA520CA668EC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CB5F7D1D5DB481A9D85B839EFA55D8B7">
    <w:name w:val="BCB5F7D1D5DB481A9D85B839EFA55D8B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9325436B8B64D52BB6A1EF6E9413F417">
    <w:name w:val="19325436B8B64D52BB6A1EF6E9413F41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1BC943CD05841628ED8A033E3D314C47">
    <w:name w:val="31BC943CD05841628ED8A033E3D314C4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94E23FDD1E341EEA4A81923A3E42D877">
    <w:name w:val="B94E23FDD1E341EEA4A81923A3E42D87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4D3B3032B9E4DFD9D12AF7F456EB5A27">
    <w:name w:val="A4D3B3032B9E4DFD9D12AF7F456EB5A2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9573F48CE5B4830B9778CF0E675E1607">
    <w:name w:val="49573F48CE5B4830B9778CF0E675E160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4DA997E614B4B24B8145AFEC1509F9F7">
    <w:name w:val="34DA997E614B4B24B8145AFEC1509F9F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2B1DBFA9720446B8A9EB650E3D714247">
    <w:name w:val="42B1DBFA9720446B8A9EB650E3D71424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06B8144FA8D491985305C29A38C3FE87">
    <w:name w:val="E06B8144FA8D491985305C29A38C3FE8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09656E847C041E3BE734470D10159AE7">
    <w:name w:val="209656E847C041E3BE734470D10159AE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4BF50B9B3104076B01432BCC601E0FB7">
    <w:name w:val="C4BF50B9B3104076B01432BCC601E0FB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725BC7A0EB64D5AB7327917FA444CE07">
    <w:name w:val="4725BC7A0EB64D5AB7327917FA444CE0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9207A25D2F4838BE352E94B23C0DF97">
    <w:name w:val="1A9207A25D2F4838BE352E94B23C0DF9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D95BC5AD021486988057C0DAF56F7E77">
    <w:name w:val="CD95BC5AD021486988057C0DAF56F7E7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AF17466EC934E31A7DDE6FC922559DE7">
    <w:name w:val="4AF17466EC934E31A7DDE6FC922559DE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BD77E731F5648B18CB658D84E8F72927">
    <w:name w:val="FBD77E731F5648B18CB658D84E8F7292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F5DD3FC588943C99D83DB35E252C5297">
    <w:name w:val="BF5DD3FC588943C99D83DB35E252C529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E8DCAC30EDB4B33909C8CDE95CFD5197">
    <w:name w:val="CE8DCAC30EDB4B33909C8CDE95CFD519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2F7B08177CF4DBA987E31FA9782DEF27">
    <w:name w:val="C2F7B08177CF4DBA987E31FA9782DEF2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73E7EE82E924F0ABBB0C64CC3D517097">
    <w:name w:val="F73E7EE82E924F0ABBB0C64CC3D51709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ACDB026504D4B96A2921FD70B1F669B7">
    <w:name w:val="AACDB026504D4B96A2921FD70B1F669B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0ED1CE19022492ABE1D7FADE52167367">
    <w:name w:val="A0ED1CE19022492ABE1D7FADE5216736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BD25AAB12E2425AAD2FCA36B6DA9A017">
    <w:name w:val="9BD25AAB12E2425AAD2FCA36B6DA9A01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F4885BA1696417B8ADC4A7A9D8EC8B774">
    <w:name w:val="CF4885BA1696417B8ADC4A7A9D8EC8B77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FCB9CC9A2B4128BAD7FC8EDFF5B33972">
    <w:name w:val="C5FCB9CC9A2B4128BAD7FC8EDFF5B3397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B42282713BC4D808A42590A9708D17370">
    <w:name w:val="EB42282713BC4D808A42590A9708D1737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4BD3E2BEAAB4EC087BA8361E1B1750A64">
    <w:name w:val="24BD3E2BEAAB4EC087BA8361E1B1750A6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F519A4100144C8DAEC5A20578F9C82013">
    <w:name w:val="2F519A4100144C8DAEC5A20578F9C8201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3037595B37645AFBFE7105D9AF858C813">
    <w:name w:val="C3037595B37645AFBFE7105D9AF858C81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DBA6D0344245FA80D016791F1B7AA753">
    <w:name w:val="1ADBA6D0344245FA80D016791F1B7AA75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E01EB70942D44149852AEDB4E4226CC66">
    <w:name w:val="5E01EB70942D44149852AEDB4E4226CC6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E68D62E165A4AA3B39C3A78475F1C8A54">
    <w:name w:val="9E68D62E165A4AA3B39C3A78475F1C8A5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23929A72017406A8CE74AD0B5F345FD51">
    <w:name w:val="023929A72017406A8CE74AD0B5F345FD5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90550B4803947C18E8D062C52684D5543">
    <w:name w:val="690550B4803947C18E8D062C52684D554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7F9F81DBF090444090B78219DE280A8928">
    <w:name w:val="7F9F81DBF090444090B78219DE280A892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C9B3FBDD52742D88D3A9AF4C88BF62728">
    <w:name w:val="BC9B3FBDD52742D88D3A9AF4C88BF6272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8D1AF5FE4FD43B99A0F221460FD86FB28">
    <w:name w:val="F8D1AF5FE4FD43B99A0F221460FD86FB2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E9D7CD164DD42F7A2C1D347D59F83B428">
    <w:name w:val="FE9D7CD164DD42F7A2C1D347D59F83B42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74AC49C337B4834B0728587F4836A2023">
    <w:name w:val="F74AC49C337B4834B0728587F4836A202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7C43D0796854DB3A346A2C4C02AA02F23">
    <w:name w:val="97C43D0796854DB3A346A2C4C02AA02F2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B915C6F27EE46C9915C3436C063563123">
    <w:name w:val="AB915C6F27EE46C9915C3436C06356312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95F3AEE6B74836B1FF4422A42404F623">
    <w:name w:val="C595F3AEE6B74836B1FF4422A42404F62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0756B7470D242C9BFF72DF41980A84523">
    <w:name w:val="10756B7470D242C9BFF72DF41980A8452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2C9FA6082BA4B7184C3B70D961FB6CC20">
    <w:name w:val="F2C9FA6082BA4B7184C3B70D961FB6CC2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D151B0812EA4C29914A3DF486BDDB9520">
    <w:name w:val="3D151B0812EA4C29914A3DF486BDDB952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99845DFF0B6491E9A89C24A89215B9820">
    <w:name w:val="699845DFF0B6491E9A89C24A89215B982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28E8E8F015D4BF2ABD8BE9F6B77DE1620">
    <w:name w:val="528E8E8F015D4BF2ABD8BE9F6B77DE162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41A86C529DE41EB8CF51D2968BE11A220">
    <w:name w:val="141A86C529DE41EB8CF51D2968BE11A22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87C4BC179EFA4F39AEAC47204A724F0019">
    <w:name w:val="87C4BC179EFA4F39AEAC47204A724F001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5B027A5AC354F598473D4094737C23B19">
    <w:name w:val="95B027A5AC354F598473D4094737C23B1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9CB83E79AAD4445B232FFF131BCBE4919">
    <w:name w:val="49CB83E79AAD4445B232FFF131BCBE491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69A6280C7504F97A11FCE6563DF8BE019">
    <w:name w:val="A69A6280C7504F97A11FCE6563DF8BE01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DAC0011778C441EB7B167D7931B08BB19">
    <w:name w:val="9DAC0011778C441EB7B167D7931B08BB1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AE219B7287A48DBBB6B92393CC8EE6518">
    <w:name w:val="4AE219B7287A48DBBB6B92393CC8EE651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D6F004AB54E54CA9857377467233302818">
    <w:name w:val="D6F004AB54E54CA985737746723330281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F006016D7804F4E8C461BDFF599EACE18">
    <w:name w:val="0F006016D7804F4E8C461BDFF599EACE1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C3CA9901DCA4B738895DDB16D6C822818">
    <w:name w:val="9C3CA9901DCA4B738895DDB16D6C82281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E314C6D551C459DBB20AFA33D6F19F318">
    <w:name w:val="CE314C6D551C459DBB20AFA33D6F19F31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5914C0555394F7FA74B71DCB22C61CA17">
    <w:name w:val="45914C0555394F7FA74B71DCB22C61CA1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556A175A529427C8469848D694C678417">
    <w:name w:val="5556A175A529427C8469848D694C67841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637A6F66AE54BA186A6879A2429D56A17">
    <w:name w:val="3637A6F66AE54BA186A6879A2429D56A1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78C25F2F8ABF448D8082B465C9CCCAA117">
    <w:name w:val="78C25F2F8ABF448D8082B465C9CCCAA11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D38E8D944BBB4CFF8BEC8A1F3436B5D517">
    <w:name w:val="D38E8D944BBB4CFF8BEC8A1F3436B5D51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5A510A9EE4C42C2B06FC1A826776C8219">
    <w:name w:val="F5A510A9EE4C42C2B06FC1A826776C821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D7C07179C8B4EA3BCD13E9FB51B96009">
    <w:name w:val="FD7C07179C8B4EA3BCD13E9FB51B9600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DEA67607AA94678A5601E0E0F88E84E9">
    <w:name w:val="FDEA67607AA94678A5601E0E0F88E84E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194DAFF20134591B156F7EA303E38689">
    <w:name w:val="E194DAFF20134591B156F7EA303E3868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E2553184150490E8380A9FEDE727CC09">
    <w:name w:val="1E2553184150490E8380A9FEDE727CC0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AC69C28B7D8408ABC3C2768D2F91D768">
    <w:name w:val="9AC69C28B7D8408ABC3C2768D2F91D76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2CEA9131257441C8AF9BA520CA668EC8">
    <w:name w:val="A2CEA9131257441C8AF9BA520CA668EC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CB5F7D1D5DB481A9D85B839EFA55D8B8">
    <w:name w:val="BCB5F7D1D5DB481A9D85B839EFA55D8B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9325436B8B64D52BB6A1EF6E9413F418">
    <w:name w:val="19325436B8B64D52BB6A1EF6E9413F41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1BC943CD05841628ED8A033E3D314C48">
    <w:name w:val="31BC943CD05841628ED8A033E3D314C4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94E23FDD1E341EEA4A81923A3E42D878">
    <w:name w:val="B94E23FDD1E341EEA4A81923A3E42D87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4D3B3032B9E4DFD9D12AF7F456EB5A28">
    <w:name w:val="A4D3B3032B9E4DFD9D12AF7F456EB5A2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9573F48CE5B4830B9778CF0E675E1608">
    <w:name w:val="49573F48CE5B4830B9778CF0E675E160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4DA997E614B4B24B8145AFEC1509F9F8">
    <w:name w:val="34DA997E614B4B24B8145AFEC1509F9F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2B1DBFA9720446B8A9EB650E3D714248">
    <w:name w:val="42B1DBFA9720446B8A9EB650E3D71424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06B8144FA8D491985305C29A38C3FE88">
    <w:name w:val="E06B8144FA8D491985305C29A38C3FE8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09656E847C041E3BE734470D10159AE8">
    <w:name w:val="209656E847C041E3BE734470D10159AE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4BF50B9B3104076B01432BCC601E0FB8">
    <w:name w:val="C4BF50B9B3104076B01432BCC601E0FB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725BC7A0EB64D5AB7327917FA444CE08">
    <w:name w:val="4725BC7A0EB64D5AB7327917FA444CE0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9207A25D2F4838BE352E94B23C0DF98">
    <w:name w:val="1A9207A25D2F4838BE352E94B23C0DF9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D95BC5AD021486988057C0DAF56F7E78">
    <w:name w:val="CD95BC5AD021486988057C0DAF56F7E7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AF17466EC934E31A7DDE6FC922559DE8">
    <w:name w:val="4AF17466EC934E31A7DDE6FC922559DE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BD77E731F5648B18CB658D84E8F72928">
    <w:name w:val="FBD77E731F5648B18CB658D84E8F7292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F5DD3FC588943C99D83DB35E252C5298">
    <w:name w:val="BF5DD3FC588943C99D83DB35E252C529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E8DCAC30EDB4B33909C8CDE95CFD5198">
    <w:name w:val="CE8DCAC30EDB4B33909C8CDE95CFD519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2F7B08177CF4DBA987E31FA9782DEF28">
    <w:name w:val="C2F7B08177CF4DBA987E31FA9782DEF2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73E7EE82E924F0ABBB0C64CC3D517098">
    <w:name w:val="F73E7EE82E924F0ABBB0C64CC3D51709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ACDB026504D4B96A2921FD70B1F669B8">
    <w:name w:val="AACDB026504D4B96A2921FD70B1F669B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0ED1CE19022492ABE1D7FADE52167368">
    <w:name w:val="A0ED1CE19022492ABE1D7FADE5216736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BD25AAB12E2425AAD2FCA36B6DA9A018">
    <w:name w:val="9BD25AAB12E2425AAD2FCA36B6DA9A01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F4885BA1696417B8ADC4A7A9D8EC8B775">
    <w:name w:val="CF4885BA1696417B8ADC4A7A9D8EC8B77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FCB9CC9A2B4128BAD7FC8EDFF5B33973">
    <w:name w:val="C5FCB9CC9A2B4128BAD7FC8EDFF5B3397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B42282713BC4D808A42590A9708D17371">
    <w:name w:val="EB42282713BC4D808A42590A9708D1737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4BD3E2BEAAB4EC087BA8361E1B1750A65">
    <w:name w:val="24BD3E2BEAAB4EC087BA8361E1B1750A6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F519A4100144C8DAEC5A20578F9C82014">
    <w:name w:val="2F519A4100144C8DAEC5A20578F9C8201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3037595B37645AFBFE7105D9AF858C814">
    <w:name w:val="C3037595B37645AFBFE7105D9AF858C81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DBA6D0344245FA80D016791F1B7AA754">
    <w:name w:val="1ADBA6D0344245FA80D016791F1B7AA75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E01EB70942D44149852AEDB4E4226CC67">
    <w:name w:val="5E01EB70942D44149852AEDB4E4226CC6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E68D62E165A4AA3B39C3A78475F1C8A55">
    <w:name w:val="9E68D62E165A4AA3B39C3A78475F1C8A5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23929A72017406A8CE74AD0B5F345FD52">
    <w:name w:val="023929A72017406A8CE74AD0B5F345FD5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90550B4803947C18E8D062C52684D5544">
    <w:name w:val="690550B4803947C18E8D062C52684D554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7F9F81DBF090444090B78219DE280A8929">
    <w:name w:val="7F9F81DBF090444090B78219DE280A892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C9B3FBDD52742D88D3A9AF4C88BF62729">
    <w:name w:val="BC9B3FBDD52742D88D3A9AF4C88BF6272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8D1AF5FE4FD43B99A0F221460FD86FB29">
    <w:name w:val="F8D1AF5FE4FD43B99A0F221460FD86FB2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E9D7CD164DD42F7A2C1D347D59F83B429">
    <w:name w:val="FE9D7CD164DD42F7A2C1D347D59F83B42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74AC49C337B4834B0728587F4836A2024">
    <w:name w:val="F74AC49C337B4834B0728587F4836A202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7C43D0796854DB3A346A2C4C02AA02F24">
    <w:name w:val="97C43D0796854DB3A346A2C4C02AA02F2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B915C6F27EE46C9915C3436C063563124">
    <w:name w:val="AB915C6F27EE46C9915C3436C06356312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95F3AEE6B74836B1FF4422A42404F624">
    <w:name w:val="C595F3AEE6B74836B1FF4422A42404F62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0756B7470D242C9BFF72DF41980A84524">
    <w:name w:val="10756B7470D242C9BFF72DF41980A8452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2C9FA6082BA4B7184C3B70D961FB6CC21">
    <w:name w:val="F2C9FA6082BA4B7184C3B70D961FB6CC2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D151B0812EA4C29914A3DF486BDDB9521">
    <w:name w:val="3D151B0812EA4C29914A3DF486BDDB952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99845DFF0B6491E9A89C24A89215B9821">
    <w:name w:val="699845DFF0B6491E9A89C24A89215B982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28E8E8F015D4BF2ABD8BE9F6B77DE1621">
    <w:name w:val="528E8E8F015D4BF2ABD8BE9F6B77DE162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41A86C529DE41EB8CF51D2968BE11A221">
    <w:name w:val="141A86C529DE41EB8CF51D2968BE11A22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87C4BC179EFA4F39AEAC47204A724F0020">
    <w:name w:val="87C4BC179EFA4F39AEAC47204A724F002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5B027A5AC354F598473D4094737C23B20">
    <w:name w:val="95B027A5AC354F598473D4094737C23B2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9CB83E79AAD4445B232FFF131BCBE4920">
    <w:name w:val="49CB83E79AAD4445B232FFF131BCBE492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69A6280C7504F97A11FCE6563DF8BE020">
    <w:name w:val="A69A6280C7504F97A11FCE6563DF8BE02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DAC0011778C441EB7B167D7931B08BB20">
    <w:name w:val="9DAC0011778C441EB7B167D7931B08BB2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AE219B7287A48DBBB6B92393CC8EE6519">
    <w:name w:val="4AE219B7287A48DBBB6B92393CC8EE651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D6F004AB54E54CA9857377467233302819">
    <w:name w:val="D6F004AB54E54CA985737746723330281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F006016D7804F4E8C461BDFF599EACE19">
    <w:name w:val="0F006016D7804F4E8C461BDFF599EACE1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C3CA9901DCA4B738895DDB16D6C822819">
    <w:name w:val="9C3CA9901DCA4B738895DDB16D6C82281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E314C6D551C459DBB20AFA33D6F19F319">
    <w:name w:val="CE314C6D551C459DBB20AFA33D6F19F31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5914C0555394F7FA74B71DCB22C61CA18">
    <w:name w:val="45914C0555394F7FA74B71DCB22C61CA1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556A175A529427C8469848D694C678418">
    <w:name w:val="5556A175A529427C8469848D694C67841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637A6F66AE54BA186A6879A2429D56A18">
    <w:name w:val="3637A6F66AE54BA186A6879A2429D56A1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78C25F2F8ABF448D8082B465C9CCCAA118">
    <w:name w:val="78C25F2F8ABF448D8082B465C9CCCAA11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D38E8D944BBB4CFF8BEC8A1F3436B5D518">
    <w:name w:val="D38E8D944BBB4CFF8BEC8A1F3436B5D51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5A510A9EE4C42C2B06FC1A826776C8220">
    <w:name w:val="F5A510A9EE4C42C2B06FC1A826776C822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D7C07179C8B4EA3BCD13E9FB51B960010">
    <w:name w:val="FD7C07179C8B4EA3BCD13E9FB51B96001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DEA67607AA94678A5601E0E0F88E84E10">
    <w:name w:val="FDEA67607AA94678A5601E0E0F88E84E1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194DAFF20134591B156F7EA303E386810">
    <w:name w:val="E194DAFF20134591B156F7EA303E38681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E2553184150490E8380A9FEDE727CC010">
    <w:name w:val="1E2553184150490E8380A9FEDE727CC01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AC69C28B7D8408ABC3C2768D2F91D769">
    <w:name w:val="9AC69C28B7D8408ABC3C2768D2F91D76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2CEA9131257441C8AF9BA520CA668EC9">
    <w:name w:val="A2CEA9131257441C8AF9BA520CA668EC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CB5F7D1D5DB481A9D85B839EFA55D8B9">
    <w:name w:val="BCB5F7D1D5DB481A9D85B839EFA55D8B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9325436B8B64D52BB6A1EF6E9413F419">
    <w:name w:val="19325436B8B64D52BB6A1EF6E9413F41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1BC943CD05841628ED8A033E3D314C49">
    <w:name w:val="31BC943CD05841628ED8A033E3D314C4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94E23FDD1E341EEA4A81923A3E42D879">
    <w:name w:val="B94E23FDD1E341EEA4A81923A3E42D87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4D3B3032B9E4DFD9D12AF7F456EB5A29">
    <w:name w:val="A4D3B3032B9E4DFD9D12AF7F456EB5A2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9573F48CE5B4830B9778CF0E675E1609">
    <w:name w:val="49573F48CE5B4830B9778CF0E675E160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4DA997E614B4B24B8145AFEC1509F9F9">
    <w:name w:val="34DA997E614B4B24B8145AFEC1509F9F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2B1DBFA9720446B8A9EB650E3D714249">
    <w:name w:val="42B1DBFA9720446B8A9EB650E3D71424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06B8144FA8D491985305C29A38C3FE89">
    <w:name w:val="E06B8144FA8D491985305C29A38C3FE8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09656E847C041E3BE734470D10159AE9">
    <w:name w:val="209656E847C041E3BE734470D10159AE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4BF50B9B3104076B01432BCC601E0FB9">
    <w:name w:val="C4BF50B9B3104076B01432BCC601E0FB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725BC7A0EB64D5AB7327917FA444CE09">
    <w:name w:val="4725BC7A0EB64D5AB7327917FA444CE0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9207A25D2F4838BE352E94B23C0DF99">
    <w:name w:val="1A9207A25D2F4838BE352E94B23C0DF9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D95BC5AD021486988057C0DAF56F7E79">
    <w:name w:val="CD95BC5AD021486988057C0DAF56F7E7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AF17466EC934E31A7DDE6FC922559DE9">
    <w:name w:val="4AF17466EC934E31A7DDE6FC922559DE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BD77E731F5648B18CB658D84E8F72929">
    <w:name w:val="FBD77E731F5648B18CB658D84E8F7292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F5DD3FC588943C99D83DB35E252C5299">
    <w:name w:val="BF5DD3FC588943C99D83DB35E252C529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E8DCAC30EDB4B33909C8CDE95CFD5199">
    <w:name w:val="CE8DCAC30EDB4B33909C8CDE95CFD519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2F7B08177CF4DBA987E31FA9782DEF29">
    <w:name w:val="C2F7B08177CF4DBA987E31FA9782DEF2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73E7EE82E924F0ABBB0C64CC3D517099">
    <w:name w:val="F73E7EE82E924F0ABBB0C64CC3D51709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ACDB026504D4B96A2921FD70B1F669B9">
    <w:name w:val="AACDB026504D4B96A2921FD70B1F669B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0ED1CE19022492ABE1D7FADE52167369">
    <w:name w:val="A0ED1CE19022492ABE1D7FADE5216736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BD25AAB12E2425AAD2FCA36B6DA9A019">
    <w:name w:val="9BD25AAB12E2425AAD2FCA36B6DA9A01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F4885BA1696417B8ADC4A7A9D8EC8B776">
    <w:name w:val="CF4885BA1696417B8ADC4A7A9D8EC8B77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FCB9CC9A2B4128BAD7FC8EDFF5B33974">
    <w:name w:val="C5FCB9CC9A2B4128BAD7FC8EDFF5B3397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B42282713BC4D808A42590A9708D17372">
    <w:name w:val="EB42282713BC4D808A42590A9708D1737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4BD3E2BEAAB4EC087BA8361E1B1750A66">
    <w:name w:val="24BD3E2BEAAB4EC087BA8361E1B1750A6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F519A4100144C8DAEC5A20578F9C82015">
    <w:name w:val="2F519A4100144C8DAEC5A20578F9C8201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3037595B37645AFBFE7105D9AF858C815">
    <w:name w:val="C3037595B37645AFBFE7105D9AF858C81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DBA6D0344245FA80D016791F1B7AA755">
    <w:name w:val="1ADBA6D0344245FA80D016791F1B7AA75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E01EB70942D44149852AEDB4E4226CC68">
    <w:name w:val="5E01EB70942D44149852AEDB4E4226CC6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E68D62E165A4AA3B39C3A78475F1C8A56">
    <w:name w:val="9E68D62E165A4AA3B39C3A78475F1C8A5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23929A72017406A8CE74AD0B5F345FD53">
    <w:name w:val="023929A72017406A8CE74AD0B5F345FD5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90550B4803947C18E8D062C52684D5545">
    <w:name w:val="690550B4803947C18E8D062C52684D554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7F9F81DBF090444090B78219DE280A8930">
    <w:name w:val="7F9F81DBF090444090B78219DE280A893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C9B3FBDD52742D88D3A9AF4C88BF62730">
    <w:name w:val="BC9B3FBDD52742D88D3A9AF4C88BF6273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8D1AF5FE4FD43B99A0F221460FD86FB30">
    <w:name w:val="F8D1AF5FE4FD43B99A0F221460FD86FB3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E9D7CD164DD42F7A2C1D347D59F83B430">
    <w:name w:val="FE9D7CD164DD42F7A2C1D347D59F83B43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74AC49C337B4834B0728587F4836A2025">
    <w:name w:val="F74AC49C337B4834B0728587F4836A202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7C43D0796854DB3A346A2C4C02AA02F25">
    <w:name w:val="97C43D0796854DB3A346A2C4C02AA02F2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B915C6F27EE46C9915C3436C063563125">
    <w:name w:val="AB915C6F27EE46C9915C3436C06356312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95F3AEE6B74836B1FF4422A42404F625">
    <w:name w:val="C595F3AEE6B74836B1FF4422A42404F62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0756B7470D242C9BFF72DF41980A84525">
    <w:name w:val="10756B7470D242C9BFF72DF41980A8452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2C9FA6082BA4B7184C3B70D961FB6CC22">
    <w:name w:val="F2C9FA6082BA4B7184C3B70D961FB6CC2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D151B0812EA4C29914A3DF486BDDB9522">
    <w:name w:val="3D151B0812EA4C29914A3DF486BDDB952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99845DFF0B6491E9A89C24A89215B9822">
    <w:name w:val="699845DFF0B6491E9A89C24A89215B982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28E8E8F015D4BF2ABD8BE9F6B77DE1622">
    <w:name w:val="528E8E8F015D4BF2ABD8BE9F6B77DE162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41A86C529DE41EB8CF51D2968BE11A222">
    <w:name w:val="141A86C529DE41EB8CF51D2968BE11A22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87C4BC179EFA4F39AEAC47204A724F0021">
    <w:name w:val="87C4BC179EFA4F39AEAC47204A724F002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5B027A5AC354F598473D4094737C23B21">
    <w:name w:val="95B027A5AC354F598473D4094737C23B2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9CB83E79AAD4445B232FFF131BCBE4921">
    <w:name w:val="49CB83E79AAD4445B232FFF131BCBE492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69A6280C7504F97A11FCE6563DF8BE021">
    <w:name w:val="A69A6280C7504F97A11FCE6563DF8BE02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DAC0011778C441EB7B167D7931B08BB21">
    <w:name w:val="9DAC0011778C441EB7B167D7931B08BB2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AE219B7287A48DBBB6B92393CC8EE6520">
    <w:name w:val="4AE219B7287A48DBBB6B92393CC8EE652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D6F004AB54E54CA9857377467233302820">
    <w:name w:val="D6F004AB54E54CA985737746723330282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F006016D7804F4E8C461BDFF599EACE20">
    <w:name w:val="0F006016D7804F4E8C461BDFF599EACE2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C3CA9901DCA4B738895DDB16D6C822820">
    <w:name w:val="9C3CA9901DCA4B738895DDB16D6C82282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E314C6D551C459DBB20AFA33D6F19F320">
    <w:name w:val="CE314C6D551C459DBB20AFA33D6F19F32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5914C0555394F7FA74B71DCB22C61CA19">
    <w:name w:val="45914C0555394F7FA74B71DCB22C61CA1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556A175A529427C8469848D694C678419">
    <w:name w:val="5556A175A529427C8469848D694C67841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637A6F66AE54BA186A6879A2429D56A19">
    <w:name w:val="3637A6F66AE54BA186A6879A2429D56A1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78C25F2F8ABF448D8082B465C9CCCAA119">
    <w:name w:val="78C25F2F8ABF448D8082B465C9CCCAA11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D38E8D944BBB4CFF8BEC8A1F3436B5D519">
    <w:name w:val="D38E8D944BBB4CFF8BEC8A1F3436B5D51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5A510A9EE4C42C2B06FC1A826776C8221">
    <w:name w:val="F5A510A9EE4C42C2B06FC1A826776C822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D7C07179C8B4EA3BCD13E9FB51B960011">
    <w:name w:val="FD7C07179C8B4EA3BCD13E9FB51B96001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DEA67607AA94678A5601E0E0F88E84E11">
    <w:name w:val="FDEA67607AA94678A5601E0E0F88E84E1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194DAFF20134591B156F7EA303E386811">
    <w:name w:val="E194DAFF20134591B156F7EA303E38681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E2553184150490E8380A9FEDE727CC011">
    <w:name w:val="1E2553184150490E8380A9FEDE727CC01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AC69C28B7D8408ABC3C2768D2F91D7610">
    <w:name w:val="9AC69C28B7D8408ABC3C2768D2F91D761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2CEA9131257441C8AF9BA520CA668EC10">
    <w:name w:val="A2CEA9131257441C8AF9BA520CA668EC1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CB5F7D1D5DB481A9D85B839EFA55D8B10">
    <w:name w:val="BCB5F7D1D5DB481A9D85B839EFA55D8B1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9325436B8B64D52BB6A1EF6E9413F4110">
    <w:name w:val="19325436B8B64D52BB6A1EF6E9413F411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1BC943CD05841628ED8A033E3D314C410">
    <w:name w:val="31BC943CD05841628ED8A033E3D314C41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94E23FDD1E341EEA4A81923A3E42D8710">
    <w:name w:val="B94E23FDD1E341EEA4A81923A3E42D871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4D3B3032B9E4DFD9D12AF7F456EB5A210">
    <w:name w:val="A4D3B3032B9E4DFD9D12AF7F456EB5A21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9573F48CE5B4830B9778CF0E675E16010">
    <w:name w:val="49573F48CE5B4830B9778CF0E675E1601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4DA997E614B4B24B8145AFEC1509F9F10">
    <w:name w:val="34DA997E614B4B24B8145AFEC1509F9F1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2B1DBFA9720446B8A9EB650E3D7142410">
    <w:name w:val="42B1DBFA9720446B8A9EB650E3D714241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06B8144FA8D491985305C29A38C3FE810">
    <w:name w:val="E06B8144FA8D491985305C29A38C3FE81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09656E847C041E3BE734470D10159AE10">
    <w:name w:val="209656E847C041E3BE734470D10159AE1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4BF50B9B3104076B01432BCC601E0FB10">
    <w:name w:val="C4BF50B9B3104076B01432BCC601E0FB1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725BC7A0EB64D5AB7327917FA444CE010">
    <w:name w:val="4725BC7A0EB64D5AB7327917FA444CE01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9207A25D2F4838BE352E94B23C0DF910">
    <w:name w:val="1A9207A25D2F4838BE352E94B23C0DF91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D95BC5AD021486988057C0DAF56F7E710">
    <w:name w:val="CD95BC5AD021486988057C0DAF56F7E71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AF17466EC934E31A7DDE6FC922559DE10">
    <w:name w:val="4AF17466EC934E31A7DDE6FC922559DE1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BD77E731F5648B18CB658D84E8F729210">
    <w:name w:val="FBD77E731F5648B18CB658D84E8F72921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F5DD3FC588943C99D83DB35E252C52910">
    <w:name w:val="BF5DD3FC588943C99D83DB35E252C5291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E8DCAC30EDB4B33909C8CDE95CFD51910">
    <w:name w:val="CE8DCAC30EDB4B33909C8CDE95CFD5191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2F7B08177CF4DBA987E31FA9782DEF210">
    <w:name w:val="C2F7B08177CF4DBA987E31FA9782DEF21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73E7EE82E924F0ABBB0C64CC3D5170910">
    <w:name w:val="F73E7EE82E924F0ABBB0C64CC3D517091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ACDB026504D4B96A2921FD70B1F669B10">
    <w:name w:val="AACDB026504D4B96A2921FD70B1F669B1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0ED1CE19022492ABE1D7FADE521673610">
    <w:name w:val="A0ED1CE19022492ABE1D7FADE52167361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BD25AAB12E2425AAD2FCA36B6DA9A0110">
    <w:name w:val="9BD25AAB12E2425AAD2FCA36B6DA9A011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F4885BA1696417B8ADC4A7A9D8EC8B777">
    <w:name w:val="CF4885BA1696417B8ADC4A7A9D8EC8B77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FCB9CC9A2B4128BAD7FC8EDFF5B33975">
    <w:name w:val="C5FCB9CC9A2B4128BAD7FC8EDFF5B3397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B42282713BC4D808A42590A9708D17373">
    <w:name w:val="EB42282713BC4D808A42590A9708D1737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4BD3E2BEAAB4EC087BA8361E1B1750A67">
    <w:name w:val="24BD3E2BEAAB4EC087BA8361E1B1750A6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F519A4100144C8DAEC5A20578F9C82016">
    <w:name w:val="2F519A4100144C8DAEC5A20578F9C8201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3037595B37645AFBFE7105D9AF858C816">
    <w:name w:val="C3037595B37645AFBFE7105D9AF858C81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DBA6D0344245FA80D016791F1B7AA756">
    <w:name w:val="1ADBA6D0344245FA80D016791F1B7AA75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E01EB70942D44149852AEDB4E4226CC69">
    <w:name w:val="5E01EB70942D44149852AEDB4E4226CC6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E68D62E165A4AA3B39C3A78475F1C8A57">
    <w:name w:val="9E68D62E165A4AA3B39C3A78475F1C8A5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23929A72017406A8CE74AD0B5F345FD54">
    <w:name w:val="023929A72017406A8CE74AD0B5F345FD5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90550B4803947C18E8D062C52684D5546">
    <w:name w:val="690550B4803947C18E8D062C52684D554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7F9F81DBF090444090B78219DE280A8931">
    <w:name w:val="7F9F81DBF090444090B78219DE280A893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C9B3FBDD52742D88D3A9AF4C88BF62731">
    <w:name w:val="BC9B3FBDD52742D88D3A9AF4C88BF6273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8D1AF5FE4FD43B99A0F221460FD86FB31">
    <w:name w:val="F8D1AF5FE4FD43B99A0F221460FD86FB3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E9D7CD164DD42F7A2C1D347D59F83B431">
    <w:name w:val="FE9D7CD164DD42F7A2C1D347D59F83B43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74AC49C337B4834B0728587F4836A2026">
    <w:name w:val="F74AC49C337B4834B0728587F4836A202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7C43D0796854DB3A346A2C4C02AA02F26">
    <w:name w:val="97C43D0796854DB3A346A2C4C02AA02F2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B915C6F27EE46C9915C3436C063563126">
    <w:name w:val="AB915C6F27EE46C9915C3436C06356312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95F3AEE6B74836B1FF4422A42404F626">
    <w:name w:val="C595F3AEE6B74836B1FF4422A42404F62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0756B7470D242C9BFF72DF41980A84526">
    <w:name w:val="10756B7470D242C9BFF72DF41980A8452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2C9FA6082BA4B7184C3B70D961FB6CC23">
    <w:name w:val="F2C9FA6082BA4B7184C3B70D961FB6CC2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D151B0812EA4C29914A3DF486BDDB9523">
    <w:name w:val="3D151B0812EA4C29914A3DF486BDDB952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99845DFF0B6491E9A89C24A89215B9823">
    <w:name w:val="699845DFF0B6491E9A89C24A89215B982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28E8E8F015D4BF2ABD8BE9F6B77DE1623">
    <w:name w:val="528E8E8F015D4BF2ABD8BE9F6B77DE162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41A86C529DE41EB8CF51D2968BE11A223">
    <w:name w:val="141A86C529DE41EB8CF51D2968BE11A22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87C4BC179EFA4F39AEAC47204A724F0022">
    <w:name w:val="87C4BC179EFA4F39AEAC47204A724F002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5B027A5AC354F598473D4094737C23B22">
    <w:name w:val="95B027A5AC354F598473D4094737C23B2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9CB83E79AAD4445B232FFF131BCBE4922">
    <w:name w:val="49CB83E79AAD4445B232FFF131BCBE492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69A6280C7504F97A11FCE6563DF8BE022">
    <w:name w:val="A69A6280C7504F97A11FCE6563DF8BE02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DAC0011778C441EB7B167D7931B08BB22">
    <w:name w:val="9DAC0011778C441EB7B167D7931B08BB2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AE219B7287A48DBBB6B92393CC8EE6521">
    <w:name w:val="4AE219B7287A48DBBB6B92393CC8EE652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D6F004AB54E54CA9857377467233302821">
    <w:name w:val="D6F004AB54E54CA985737746723330282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F006016D7804F4E8C461BDFF599EACE21">
    <w:name w:val="0F006016D7804F4E8C461BDFF599EACE2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C3CA9901DCA4B738895DDB16D6C822821">
    <w:name w:val="9C3CA9901DCA4B738895DDB16D6C82282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E314C6D551C459DBB20AFA33D6F19F321">
    <w:name w:val="CE314C6D551C459DBB20AFA33D6F19F32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5914C0555394F7FA74B71DCB22C61CA20">
    <w:name w:val="45914C0555394F7FA74B71DCB22C61CA2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556A175A529427C8469848D694C678420">
    <w:name w:val="5556A175A529427C8469848D694C67842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637A6F66AE54BA186A6879A2429D56A20">
    <w:name w:val="3637A6F66AE54BA186A6879A2429D56A2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78C25F2F8ABF448D8082B465C9CCCAA120">
    <w:name w:val="78C25F2F8ABF448D8082B465C9CCCAA12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D38E8D944BBB4CFF8BEC8A1F3436B5D520">
    <w:name w:val="D38E8D944BBB4CFF8BEC8A1F3436B5D52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5A510A9EE4C42C2B06FC1A826776C8222">
    <w:name w:val="F5A510A9EE4C42C2B06FC1A826776C822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D7C07179C8B4EA3BCD13E9FB51B960012">
    <w:name w:val="FD7C07179C8B4EA3BCD13E9FB51B96001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DEA67607AA94678A5601E0E0F88E84E12">
    <w:name w:val="FDEA67607AA94678A5601E0E0F88E84E1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194DAFF20134591B156F7EA303E386812">
    <w:name w:val="E194DAFF20134591B156F7EA303E38681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E2553184150490E8380A9FEDE727CC012">
    <w:name w:val="1E2553184150490E8380A9FEDE727CC01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AC69C28B7D8408ABC3C2768D2F91D7611">
    <w:name w:val="9AC69C28B7D8408ABC3C2768D2F91D761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2CEA9131257441C8AF9BA520CA668EC11">
    <w:name w:val="A2CEA9131257441C8AF9BA520CA668EC1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CB5F7D1D5DB481A9D85B839EFA55D8B11">
    <w:name w:val="BCB5F7D1D5DB481A9D85B839EFA55D8B1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9325436B8B64D52BB6A1EF6E9413F4111">
    <w:name w:val="19325436B8B64D52BB6A1EF6E9413F411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1BC943CD05841628ED8A033E3D314C411">
    <w:name w:val="31BC943CD05841628ED8A033E3D314C41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94E23FDD1E341EEA4A81923A3E42D8711">
    <w:name w:val="B94E23FDD1E341EEA4A81923A3E42D871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4D3B3032B9E4DFD9D12AF7F456EB5A211">
    <w:name w:val="A4D3B3032B9E4DFD9D12AF7F456EB5A21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9573F48CE5B4830B9778CF0E675E16011">
    <w:name w:val="49573F48CE5B4830B9778CF0E675E1601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4DA997E614B4B24B8145AFEC1509F9F11">
    <w:name w:val="34DA997E614B4B24B8145AFEC1509F9F1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2B1DBFA9720446B8A9EB650E3D7142411">
    <w:name w:val="42B1DBFA9720446B8A9EB650E3D714241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06B8144FA8D491985305C29A38C3FE811">
    <w:name w:val="E06B8144FA8D491985305C29A38C3FE81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09656E847C041E3BE734470D10159AE11">
    <w:name w:val="209656E847C041E3BE734470D10159AE1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4BF50B9B3104076B01432BCC601E0FB11">
    <w:name w:val="C4BF50B9B3104076B01432BCC601E0FB1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725BC7A0EB64D5AB7327917FA444CE011">
    <w:name w:val="4725BC7A0EB64D5AB7327917FA444CE01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9207A25D2F4838BE352E94B23C0DF911">
    <w:name w:val="1A9207A25D2F4838BE352E94B23C0DF91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D95BC5AD021486988057C0DAF56F7E711">
    <w:name w:val="CD95BC5AD021486988057C0DAF56F7E71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AF17466EC934E31A7DDE6FC922559DE11">
    <w:name w:val="4AF17466EC934E31A7DDE6FC922559DE1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BD77E731F5648B18CB658D84E8F729211">
    <w:name w:val="FBD77E731F5648B18CB658D84E8F72921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F5DD3FC588943C99D83DB35E252C52911">
    <w:name w:val="BF5DD3FC588943C99D83DB35E252C5291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E8DCAC30EDB4B33909C8CDE95CFD51911">
    <w:name w:val="CE8DCAC30EDB4B33909C8CDE95CFD5191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2F7B08177CF4DBA987E31FA9782DEF211">
    <w:name w:val="C2F7B08177CF4DBA987E31FA9782DEF21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73E7EE82E924F0ABBB0C64CC3D5170911">
    <w:name w:val="F73E7EE82E924F0ABBB0C64CC3D517091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ACDB026504D4B96A2921FD70B1F669B11">
    <w:name w:val="AACDB026504D4B96A2921FD70B1F669B1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0ED1CE19022492ABE1D7FADE521673611">
    <w:name w:val="A0ED1CE19022492ABE1D7FADE52167361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BD25AAB12E2425AAD2FCA36B6DA9A0111">
    <w:name w:val="9BD25AAB12E2425AAD2FCA36B6DA9A011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F4885BA1696417B8ADC4A7A9D8EC8B778">
    <w:name w:val="CF4885BA1696417B8ADC4A7A9D8EC8B77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FCB9CC9A2B4128BAD7FC8EDFF5B33976">
    <w:name w:val="C5FCB9CC9A2B4128BAD7FC8EDFF5B3397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B42282713BC4D808A42590A9708D17374">
    <w:name w:val="EB42282713BC4D808A42590A9708D1737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4BD3E2BEAAB4EC087BA8361E1B1750A68">
    <w:name w:val="24BD3E2BEAAB4EC087BA8361E1B1750A6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F519A4100144C8DAEC5A20578F9C82017">
    <w:name w:val="2F519A4100144C8DAEC5A20578F9C8201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3037595B37645AFBFE7105D9AF858C817">
    <w:name w:val="C3037595B37645AFBFE7105D9AF858C81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DBA6D0344245FA80D016791F1B7AA757">
    <w:name w:val="1ADBA6D0344245FA80D016791F1B7AA75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E01EB70942D44149852AEDB4E4226CC70">
    <w:name w:val="5E01EB70942D44149852AEDB4E4226CC7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E68D62E165A4AA3B39C3A78475F1C8A58">
    <w:name w:val="9E68D62E165A4AA3B39C3A78475F1C8A5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23929A72017406A8CE74AD0B5F345FD55">
    <w:name w:val="023929A72017406A8CE74AD0B5F345FD5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90550B4803947C18E8D062C52684D5547">
    <w:name w:val="690550B4803947C18E8D062C52684D554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7F9F81DBF090444090B78219DE280A8932">
    <w:name w:val="7F9F81DBF090444090B78219DE280A893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C9B3FBDD52742D88D3A9AF4C88BF62732">
    <w:name w:val="BC9B3FBDD52742D88D3A9AF4C88BF6273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8D1AF5FE4FD43B99A0F221460FD86FB32">
    <w:name w:val="F8D1AF5FE4FD43B99A0F221460FD86FB3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E9D7CD164DD42F7A2C1D347D59F83B432">
    <w:name w:val="FE9D7CD164DD42F7A2C1D347D59F83B43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74AC49C337B4834B0728587F4836A2027">
    <w:name w:val="F74AC49C337B4834B0728587F4836A202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7C43D0796854DB3A346A2C4C02AA02F27">
    <w:name w:val="97C43D0796854DB3A346A2C4C02AA02F2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B915C6F27EE46C9915C3436C063563127">
    <w:name w:val="AB915C6F27EE46C9915C3436C06356312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95F3AEE6B74836B1FF4422A42404F627">
    <w:name w:val="C595F3AEE6B74836B1FF4422A42404F62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0756B7470D242C9BFF72DF41980A84527">
    <w:name w:val="10756B7470D242C9BFF72DF41980A8452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2C9FA6082BA4B7184C3B70D961FB6CC24">
    <w:name w:val="F2C9FA6082BA4B7184C3B70D961FB6CC2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D151B0812EA4C29914A3DF486BDDB9524">
    <w:name w:val="3D151B0812EA4C29914A3DF486BDDB952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99845DFF0B6491E9A89C24A89215B9824">
    <w:name w:val="699845DFF0B6491E9A89C24A89215B982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28E8E8F015D4BF2ABD8BE9F6B77DE1624">
    <w:name w:val="528E8E8F015D4BF2ABD8BE9F6B77DE162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41A86C529DE41EB8CF51D2968BE11A224">
    <w:name w:val="141A86C529DE41EB8CF51D2968BE11A22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87C4BC179EFA4F39AEAC47204A724F0023">
    <w:name w:val="87C4BC179EFA4F39AEAC47204A724F002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5B027A5AC354F598473D4094737C23B23">
    <w:name w:val="95B027A5AC354F598473D4094737C23B2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9CB83E79AAD4445B232FFF131BCBE4923">
    <w:name w:val="49CB83E79AAD4445B232FFF131BCBE492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69A6280C7504F97A11FCE6563DF8BE023">
    <w:name w:val="A69A6280C7504F97A11FCE6563DF8BE02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DAC0011778C441EB7B167D7931B08BB23">
    <w:name w:val="9DAC0011778C441EB7B167D7931B08BB2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AE219B7287A48DBBB6B92393CC8EE6522">
    <w:name w:val="4AE219B7287A48DBBB6B92393CC8EE652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D6F004AB54E54CA9857377467233302822">
    <w:name w:val="D6F004AB54E54CA985737746723330282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F006016D7804F4E8C461BDFF599EACE22">
    <w:name w:val="0F006016D7804F4E8C461BDFF599EACE2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C3CA9901DCA4B738895DDB16D6C822822">
    <w:name w:val="9C3CA9901DCA4B738895DDB16D6C82282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E314C6D551C459DBB20AFA33D6F19F322">
    <w:name w:val="CE314C6D551C459DBB20AFA33D6F19F32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5914C0555394F7FA74B71DCB22C61CA21">
    <w:name w:val="45914C0555394F7FA74B71DCB22C61CA2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556A175A529427C8469848D694C678421">
    <w:name w:val="5556A175A529427C8469848D694C67842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637A6F66AE54BA186A6879A2429D56A21">
    <w:name w:val="3637A6F66AE54BA186A6879A2429D56A2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78C25F2F8ABF448D8082B465C9CCCAA121">
    <w:name w:val="78C25F2F8ABF448D8082B465C9CCCAA12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D38E8D944BBB4CFF8BEC8A1F3436B5D521">
    <w:name w:val="D38E8D944BBB4CFF8BEC8A1F3436B5D52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5A510A9EE4C42C2B06FC1A826776C8223">
    <w:name w:val="F5A510A9EE4C42C2B06FC1A826776C822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D7C07179C8B4EA3BCD13E9FB51B960013">
    <w:name w:val="FD7C07179C8B4EA3BCD13E9FB51B96001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DEA67607AA94678A5601E0E0F88E84E13">
    <w:name w:val="FDEA67607AA94678A5601E0E0F88E84E1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194DAFF20134591B156F7EA303E386813">
    <w:name w:val="E194DAFF20134591B156F7EA303E38681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E2553184150490E8380A9FEDE727CC013">
    <w:name w:val="1E2553184150490E8380A9FEDE727CC01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AC69C28B7D8408ABC3C2768D2F91D7612">
    <w:name w:val="9AC69C28B7D8408ABC3C2768D2F91D761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2CEA9131257441C8AF9BA520CA668EC12">
    <w:name w:val="A2CEA9131257441C8AF9BA520CA668EC1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CB5F7D1D5DB481A9D85B839EFA55D8B12">
    <w:name w:val="BCB5F7D1D5DB481A9D85B839EFA55D8B1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9325436B8B64D52BB6A1EF6E9413F4112">
    <w:name w:val="19325436B8B64D52BB6A1EF6E9413F411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1BC943CD05841628ED8A033E3D314C412">
    <w:name w:val="31BC943CD05841628ED8A033E3D314C41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94E23FDD1E341EEA4A81923A3E42D8712">
    <w:name w:val="B94E23FDD1E341EEA4A81923A3E42D871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4D3B3032B9E4DFD9D12AF7F456EB5A212">
    <w:name w:val="A4D3B3032B9E4DFD9D12AF7F456EB5A21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9573F48CE5B4830B9778CF0E675E16012">
    <w:name w:val="49573F48CE5B4830B9778CF0E675E1601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4DA997E614B4B24B8145AFEC1509F9F12">
    <w:name w:val="34DA997E614B4B24B8145AFEC1509F9F1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2B1DBFA9720446B8A9EB650E3D7142412">
    <w:name w:val="42B1DBFA9720446B8A9EB650E3D714241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06B8144FA8D491985305C29A38C3FE812">
    <w:name w:val="E06B8144FA8D491985305C29A38C3FE81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09656E847C041E3BE734470D10159AE12">
    <w:name w:val="209656E847C041E3BE734470D10159AE1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4BF50B9B3104076B01432BCC601E0FB12">
    <w:name w:val="C4BF50B9B3104076B01432BCC601E0FB1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725BC7A0EB64D5AB7327917FA444CE012">
    <w:name w:val="4725BC7A0EB64D5AB7327917FA444CE01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9207A25D2F4838BE352E94B23C0DF912">
    <w:name w:val="1A9207A25D2F4838BE352E94B23C0DF91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D95BC5AD021486988057C0DAF56F7E712">
    <w:name w:val="CD95BC5AD021486988057C0DAF56F7E71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AF17466EC934E31A7DDE6FC922559DE12">
    <w:name w:val="4AF17466EC934E31A7DDE6FC922559DE1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BD77E731F5648B18CB658D84E8F729212">
    <w:name w:val="FBD77E731F5648B18CB658D84E8F72921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F5DD3FC588943C99D83DB35E252C52912">
    <w:name w:val="BF5DD3FC588943C99D83DB35E252C5291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E8DCAC30EDB4B33909C8CDE95CFD51912">
    <w:name w:val="CE8DCAC30EDB4B33909C8CDE95CFD5191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2F7B08177CF4DBA987E31FA9782DEF212">
    <w:name w:val="C2F7B08177CF4DBA987E31FA9782DEF21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73E7EE82E924F0ABBB0C64CC3D5170912">
    <w:name w:val="F73E7EE82E924F0ABBB0C64CC3D517091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ACDB026504D4B96A2921FD70B1F669B12">
    <w:name w:val="AACDB026504D4B96A2921FD70B1F669B1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0ED1CE19022492ABE1D7FADE521673612">
    <w:name w:val="A0ED1CE19022492ABE1D7FADE52167361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BD25AAB12E2425AAD2FCA36B6DA9A0112">
    <w:name w:val="9BD25AAB12E2425AAD2FCA36B6DA9A011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F4885BA1696417B8ADC4A7A9D8EC8B779">
    <w:name w:val="CF4885BA1696417B8ADC4A7A9D8EC8B77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FCB9CC9A2B4128BAD7FC8EDFF5B33977">
    <w:name w:val="C5FCB9CC9A2B4128BAD7FC8EDFF5B3397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B42282713BC4D808A42590A9708D17375">
    <w:name w:val="EB42282713BC4D808A42590A9708D1737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4BD3E2BEAAB4EC087BA8361E1B1750A69">
    <w:name w:val="24BD3E2BEAAB4EC087BA8361E1B1750A6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F519A4100144C8DAEC5A20578F9C82018">
    <w:name w:val="2F519A4100144C8DAEC5A20578F9C8201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3037595B37645AFBFE7105D9AF858C818">
    <w:name w:val="C3037595B37645AFBFE7105D9AF858C81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DBA6D0344245FA80D016791F1B7AA758">
    <w:name w:val="1ADBA6D0344245FA80D016791F1B7AA75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E01EB70942D44149852AEDB4E4226CC71">
    <w:name w:val="5E01EB70942D44149852AEDB4E4226CC7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E68D62E165A4AA3B39C3A78475F1C8A59">
    <w:name w:val="9E68D62E165A4AA3B39C3A78475F1C8A5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23929A72017406A8CE74AD0B5F345FD56">
    <w:name w:val="023929A72017406A8CE74AD0B5F345FD5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90550B4803947C18E8D062C52684D5548">
    <w:name w:val="690550B4803947C18E8D062C52684D554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7F9F81DBF090444090B78219DE280A8933">
    <w:name w:val="7F9F81DBF090444090B78219DE280A893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C9B3FBDD52742D88D3A9AF4C88BF62733">
    <w:name w:val="BC9B3FBDD52742D88D3A9AF4C88BF6273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8D1AF5FE4FD43B99A0F221460FD86FB33">
    <w:name w:val="F8D1AF5FE4FD43B99A0F221460FD86FB3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E9D7CD164DD42F7A2C1D347D59F83B433">
    <w:name w:val="FE9D7CD164DD42F7A2C1D347D59F83B43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74AC49C337B4834B0728587F4836A2028">
    <w:name w:val="F74AC49C337B4834B0728587F4836A202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7C43D0796854DB3A346A2C4C02AA02F28">
    <w:name w:val="97C43D0796854DB3A346A2C4C02AA02F2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B915C6F27EE46C9915C3436C063563128">
    <w:name w:val="AB915C6F27EE46C9915C3436C06356312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95F3AEE6B74836B1FF4422A42404F628">
    <w:name w:val="C595F3AEE6B74836B1FF4422A42404F62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0756B7470D242C9BFF72DF41980A84528">
    <w:name w:val="10756B7470D242C9BFF72DF41980A8452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2C9FA6082BA4B7184C3B70D961FB6CC25">
    <w:name w:val="F2C9FA6082BA4B7184C3B70D961FB6CC2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D151B0812EA4C29914A3DF486BDDB9525">
    <w:name w:val="3D151B0812EA4C29914A3DF486BDDB952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99845DFF0B6491E9A89C24A89215B9825">
    <w:name w:val="699845DFF0B6491E9A89C24A89215B982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28E8E8F015D4BF2ABD8BE9F6B77DE1625">
    <w:name w:val="528E8E8F015D4BF2ABD8BE9F6B77DE162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41A86C529DE41EB8CF51D2968BE11A225">
    <w:name w:val="141A86C529DE41EB8CF51D2968BE11A22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87C4BC179EFA4F39AEAC47204A724F0024">
    <w:name w:val="87C4BC179EFA4F39AEAC47204A724F002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5B027A5AC354F598473D4094737C23B24">
    <w:name w:val="95B027A5AC354F598473D4094737C23B2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9CB83E79AAD4445B232FFF131BCBE4924">
    <w:name w:val="49CB83E79AAD4445B232FFF131BCBE492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69A6280C7504F97A11FCE6563DF8BE024">
    <w:name w:val="A69A6280C7504F97A11FCE6563DF8BE02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DAC0011778C441EB7B167D7931B08BB24">
    <w:name w:val="9DAC0011778C441EB7B167D7931B08BB2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AE219B7287A48DBBB6B92393CC8EE6523">
    <w:name w:val="4AE219B7287A48DBBB6B92393CC8EE652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D6F004AB54E54CA9857377467233302823">
    <w:name w:val="D6F004AB54E54CA985737746723330282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F006016D7804F4E8C461BDFF599EACE23">
    <w:name w:val="0F006016D7804F4E8C461BDFF599EACE2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C3CA9901DCA4B738895DDB16D6C822823">
    <w:name w:val="9C3CA9901DCA4B738895DDB16D6C82282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E314C6D551C459DBB20AFA33D6F19F323">
    <w:name w:val="CE314C6D551C459DBB20AFA33D6F19F32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5914C0555394F7FA74B71DCB22C61CA22">
    <w:name w:val="45914C0555394F7FA74B71DCB22C61CA2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556A175A529427C8469848D694C678422">
    <w:name w:val="5556A175A529427C8469848D694C67842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637A6F66AE54BA186A6879A2429D56A22">
    <w:name w:val="3637A6F66AE54BA186A6879A2429D56A2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78C25F2F8ABF448D8082B465C9CCCAA122">
    <w:name w:val="78C25F2F8ABF448D8082B465C9CCCAA12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D38E8D944BBB4CFF8BEC8A1F3436B5D522">
    <w:name w:val="D38E8D944BBB4CFF8BEC8A1F3436B5D52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5A510A9EE4C42C2B06FC1A826776C8224">
    <w:name w:val="F5A510A9EE4C42C2B06FC1A826776C822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D7C07179C8B4EA3BCD13E9FB51B960014">
    <w:name w:val="FD7C07179C8B4EA3BCD13E9FB51B96001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DEA67607AA94678A5601E0E0F88E84E14">
    <w:name w:val="FDEA67607AA94678A5601E0E0F88E84E1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194DAFF20134591B156F7EA303E386814">
    <w:name w:val="E194DAFF20134591B156F7EA303E38681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E2553184150490E8380A9FEDE727CC014">
    <w:name w:val="1E2553184150490E8380A9FEDE727CC01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AC69C28B7D8408ABC3C2768D2F91D7613">
    <w:name w:val="9AC69C28B7D8408ABC3C2768D2F91D761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2CEA9131257441C8AF9BA520CA668EC13">
    <w:name w:val="A2CEA9131257441C8AF9BA520CA668EC1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CB5F7D1D5DB481A9D85B839EFA55D8B13">
    <w:name w:val="BCB5F7D1D5DB481A9D85B839EFA55D8B1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9325436B8B64D52BB6A1EF6E9413F4113">
    <w:name w:val="19325436B8B64D52BB6A1EF6E9413F411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1BC943CD05841628ED8A033E3D314C413">
    <w:name w:val="31BC943CD05841628ED8A033E3D314C41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94E23FDD1E341EEA4A81923A3E42D8713">
    <w:name w:val="B94E23FDD1E341EEA4A81923A3E42D871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4D3B3032B9E4DFD9D12AF7F456EB5A213">
    <w:name w:val="A4D3B3032B9E4DFD9D12AF7F456EB5A21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9573F48CE5B4830B9778CF0E675E16013">
    <w:name w:val="49573F48CE5B4830B9778CF0E675E1601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4DA997E614B4B24B8145AFEC1509F9F13">
    <w:name w:val="34DA997E614B4B24B8145AFEC1509F9F1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2B1DBFA9720446B8A9EB650E3D7142413">
    <w:name w:val="42B1DBFA9720446B8A9EB650E3D714241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06B8144FA8D491985305C29A38C3FE813">
    <w:name w:val="E06B8144FA8D491985305C29A38C3FE81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09656E847C041E3BE734470D10159AE13">
    <w:name w:val="209656E847C041E3BE734470D10159AE1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4BF50B9B3104076B01432BCC601E0FB13">
    <w:name w:val="C4BF50B9B3104076B01432BCC601E0FB1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725BC7A0EB64D5AB7327917FA444CE013">
    <w:name w:val="4725BC7A0EB64D5AB7327917FA444CE01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9207A25D2F4838BE352E94B23C0DF913">
    <w:name w:val="1A9207A25D2F4838BE352E94B23C0DF91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D95BC5AD021486988057C0DAF56F7E713">
    <w:name w:val="CD95BC5AD021486988057C0DAF56F7E71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AF17466EC934E31A7DDE6FC922559DE13">
    <w:name w:val="4AF17466EC934E31A7DDE6FC922559DE1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BD77E731F5648B18CB658D84E8F729213">
    <w:name w:val="FBD77E731F5648B18CB658D84E8F72921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F5DD3FC588943C99D83DB35E252C52913">
    <w:name w:val="BF5DD3FC588943C99D83DB35E252C5291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E8DCAC30EDB4B33909C8CDE95CFD51913">
    <w:name w:val="CE8DCAC30EDB4B33909C8CDE95CFD5191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2F7B08177CF4DBA987E31FA9782DEF213">
    <w:name w:val="C2F7B08177CF4DBA987E31FA9782DEF21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73E7EE82E924F0ABBB0C64CC3D5170913">
    <w:name w:val="F73E7EE82E924F0ABBB0C64CC3D517091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ACDB026504D4B96A2921FD70B1F669B13">
    <w:name w:val="AACDB026504D4B96A2921FD70B1F669B1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0ED1CE19022492ABE1D7FADE521673613">
    <w:name w:val="A0ED1CE19022492ABE1D7FADE52167361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BD25AAB12E2425AAD2FCA36B6DA9A0113">
    <w:name w:val="9BD25AAB12E2425AAD2FCA36B6DA9A011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F4885BA1696417B8ADC4A7A9D8EC8B780">
    <w:name w:val="CF4885BA1696417B8ADC4A7A9D8EC8B78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FCB9CC9A2B4128BAD7FC8EDFF5B33978">
    <w:name w:val="C5FCB9CC9A2B4128BAD7FC8EDFF5B3397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B42282713BC4D808A42590A9708D17376">
    <w:name w:val="EB42282713BC4D808A42590A9708D1737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4BD3E2BEAAB4EC087BA8361E1B1750A70">
    <w:name w:val="24BD3E2BEAAB4EC087BA8361E1B1750A7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F519A4100144C8DAEC5A20578F9C82019">
    <w:name w:val="2F519A4100144C8DAEC5A20578F9C8201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3037595B37645AFBFE7105D9AF858C819">
    <w:name w:val="C3037595B37645AFBFE7105D9AF858C81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DBA6D0344245FA80D016791F1B7AA759">
    <w:name w:val="1ADBA6D0344245FA80D016791F1B7AA75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E01EB70942D44149852AEDB4E4226CC72">
    <w:name w:val="5E01EB70942D44149852AEDB4E4226CC7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E68D62E165A4AA3B39C3A78475F1C8A60">
    <w:name w:val="9E68D62E165A4AA3B39C3A78475F1C8A6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23929A72017406A8CE74AD0B5F345FD57">
    <w:name w:val="023929A72017406A8CE74AD0B5F345FD5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90550B4803947C18E8D062C52684D5549">
    <w:name w:val="690550B4803947C18E8D062C52684D554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7F9F81DBF090444090B78219DE280A8934">
    <w:name w:val="7F9F81DBF090444090B78219DE280A893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C9B3FBDD52742D88D3A9AF4C88BF62734">
    <w:name w:val="BC9B3FBDD52742D88D3A9AF4C88BF6273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8D1AF5FE4FD43B99A0F221460FD86FB34">
    <w:name w:val="F8D1AF5FE4FD43B99A0F221460FD86FB3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E9D7CD164DD42F7A2C1D347D59F83B434">
    <w:name w:val="FE9D7CD164DD42F7A2C1D347D59F83B43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74AC49C337B4834B0728587F4836A2029">
    <w:name w:val="F74AC49C337B4834B0728587F4836A202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7C43D0796854DB3A346A2C4C02AA02F29">
    <w:name w:val="97C43D0796854DB3A346A2C4C02AA02F2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B915C6F27EE46C9915C3436C063563129">
    <w:name w:val="AB915C6F27EE46C9915C3436C06356312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95F3AEE6B74836B1FF4422A42404F629">
    <w:name w:val="C595F3AEE6B74836B1FF4422A42404F62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0756B7470D242C9BFF72DF41980A84529">
    <w:name w:val="10756B7470D242C9BFF72DF41980A8452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2C9FA6082BA4B7184C3B70D961FB6CC26">
    <w:name w:val="F2C9FA6082BA4B7184C3B70D961FB6CC2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D151B0812EA4C29914A3DF486BDDB9526">
    <w:name w:val="3D151B0812EA4C29914A3DF486BDDB952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99845DFF0B6491E9A89C24A89215B9826">
    <w:name w:val="699845DFF0B6491E9A89C24A89215B982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28E8E8F015D4BF2ABD8BE9F6B77DE1626">
    <w:name w:val="528E8E8F015D4BF2ABD8BE9F6B77DE162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41A86C529DE41EB8CF51D2968BE11A226">
    <w:name w:val="141A86C529DE41EB8CF51D2968BE11A22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87C4BC179EFA4F39AEAC47204A724F0025">
    <w:name w:val="87C4BC179EFA4F39AEAC47204A724F002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5B027A5AC354F598473D4094737C23B25">
    <w:name w:val="95B027A5AC354F598473D4094737C23B2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9CB83E79AAD4445B232FFF131BCBE4925">
    <w:name w:val="49CB83E79AAD4445B232FFF131BCBE492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69A6280C7504F97A11FCE6563DF8BE025">
    <w:name w:val="A69A6280C7504F97A11FCE6563DF8BE02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DAC0011778C441EB7B167D7931B08BB25">
    <w:name w:val="9DAC0011778C441EB7B167D7931B08BB2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AE219B7287A48DBBB6B92393CC8EE6524">
    <w:name w:val="4AE219B7287A48DBBB6B92393CC8EE652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D6F004AB54E54CA9857377467233302824">
    <w:name w:val="D6F004AB54E54CA985737746723330282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F006016D7804F4E8C461BDFF599EACE24">
    <w:name w:val="0F006016D7804F4E8C461BDFF599EACE2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C3CA9901DCA4B738895DDB16D6C822824">
    <w:name w:val="9C3CA9901DCA4B738895DDB16D6C82282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E314C6D551C459DBB20AFA33D6F19F324">
    <w:name w:val="CE314C6D551C459DBB20AFA33D6F19F32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5914C0555394F7FA74B71DCB22C61CA23">
    <w:name w:val="45914C0555394F7FA74B71DCB22C61CA2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556A175A529427C8469848D694C678423">
    <w:name w:val="5556A175A529427C8469848D694C67842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637A6F66AE54BA186A6879A2429D56A23">
    <w:name w:val="3637A6F66AE54BA186A6879A2429D56A2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78C25F2F8ABF448D8082B465C9CCCAA123">
    <w:name w:val="78C25F2F8ABF448D8082B465C9CCCAA12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D38E8D944BBB4CFF8BEC8A1F3436B5D523">
    <w:name w:val="D38E8D944BBB4CFF8BEC8A1F3436B5D52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5A510A9EE4C42C2B06FC1A826776C8225">
    <w:name w:val="F5A510A9EE4C42C2B06FC1A826776C822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D7C07179C8B4EA3BCD13E9FB51B960015">
    <w:name w:val="FD7C07179C8B4EA3BCD13E9FB51B96001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DEA67607AA94678A5601E0E0F88E84E15">
    <w:name w:val="FDEA67607AA94678A5601E0E0F88E84E1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194DAFF20134591B156F7EA303E386815">
    <w:name w:val="E194DAFF20134591B156F7EA303E38681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E2553184150490E8380A9FEDE727CC015">
    <w:name w:val="1E2553184150490E8380A9FEDE727CC01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AC69C28B7D8408ABC3C2768D2F91D7614">
    <w:name w:val="9AC69C28B7D8408ABC3C2768D2F91D761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2CEA9131257441C8AF9BA520CA668EC14">
    <w:name w:val="A2CEA9131257441C8AF9BA520CA668EC1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CB5F7D1D5DB481A9D85B839EFA55D8B14">
    <w:name w:val="BCB5F7D1D5DB481A9D85B839EFA55D8B1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9325436B8B64D52BB6A1EF6E9413F4114">
    <w:name w:val="19325436B8B64D52BB6A1EF6E9413F411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1BC943CD05841628ED8A033E3D314C414">
    <w:name w:val="31BC943CD05841628ED8A033E3D314C41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94E23FDD1E341EEA4A81923A3E42D8714">
    <w:name w:val="B94E23FDD1E341EEA4A81923A3E42D871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4D3B3032B9E4DFD9D12AF7F456EB5A214">
    <w:name w:val="A4D3B3032B9E4DFD9D12AF7F456EB5A21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9573F48CE5B4830B9778CF0E675E16014">
    <w:name w:val="49573F48CE5B4830B9778CF0E675E1601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4DA997E614B4B24B8145AFEC1509F9F14">
    <w:name w:val="34DA997E614B4B24B8145AFEC1509F9F1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2B1DBFA9720446B8A9EB650E3D7142414">
    <w:name w:val="42B1DBFA9720446B8A9EB650E3D714241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06B8144FA8D491985305C29A38C3FE814">
    <w:name w:val="E06B8144FA8D491985305C29A38C3FE81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09656E847C041E3BE734470D10159AE14">
    <w:name w:val="209656E847C041E3BE734470D10159AE1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4BF50B9B3104076B01432BCC601E0FB14">
    <w:name w:val="C4BF50B9B3104076B01432BCC601E0FB1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725BC7A0EB64D5AB7327917FA444CE014">
    <w:name w:val="4725BC7A0EB64D5AB7327917FA444CE01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9207A25D2F4838BE352E94B23C0DF914">
    <w:name w:val="1A9207A25D2F4838BE352E94B23C0DF91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D95BC5AD021486988057C0DAF56F7E714">
    <w:name w:val="CD95BC5AD021486988057C0DAF56F7E71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AF17466EC934E31A7DDE6FC922559DE14">
    <w:name w:val="4AF17466EC934E31A7DDE6FC922559DE1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BD77E731F5648B18CB658D84E8F729214">
    <w:name w:val="FBD77E731F5648B18CB658D84E8F72921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F5DD3FC588943C99D83DB35E252C52914">
    <w:name w:val="BF5DD3FC588943C99D83DB35E252C5291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E8DCAC30EDB4B33909C8CDE95CFD51914">
    <w:name w:val="CE8DCAC30EDB4B33909C8CDE95CFD5191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2F7B08177CF4DBA987E31FA9782DEF214">
    <w:name w:val="C2F7B08177CF4DBA987E31FA9782DEF21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73E7EE82E924F0ABBB0C64CC3D5170914">
    <w:name w:val="F73E7EE82E924F0ABBB0C64CC3D517091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ACDB026504D4B96A2921FD70B1F669B14">
    <w:name w:val="AACDB026504D4B96A2921FD70B1F669B1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0ED1CE19022492ABE1D7FADE521673614">
    <w:name w:val="A0ED1CE19022492ABE1D7FADE52167361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BD25AAB12E2425AAD2FCA36B6DA9A0114">
    <w:name w:val="9BD25AAB12E2425AAD2FCA36B6DA9A011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F4885BA1696417B8ADC4A7A9D8EC8B781">
    <w:name w:val="CF4885BA1696417B8ADC4A7A9D8EC8B78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FCB9CC9A2B4128BAD7FC8EDFF5B33979">
    <w:name w:val="C5FCB9CC9A2B4128BAD7FC8EDFF5B3397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B42282713BC4D808A42590A9708D17377">
    <w:name w:val="EB42282713BC4D808A42590A9708D1737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4BD3E2BEAAB4EC087BA8361E1B1750A71">
    <w:name w:val="24BD3E2BEAAB4EC087BA8361E1B1750A7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F519A4100144C8DAEC5A20578F9C82020">
    <w:name w:val="2F519A4100144C8DAEC5A20578F9C8202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3037595B37645AFBFE7105D9AF858C820">
    <w:name w:val="C3037595B37645AFBFE7105D9AF858C82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DBA6D0344245FA80D016791F1B7AA760">
    <w:name w:val="1ADBA6D0344245FA80D016791F1B7AA76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E01EB70942D44149852AEDB4E4226CC73">
    <w:name w:val="5E01EB70942D44149852AEDB4E4226CC7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E68D62E165A4AA3B39C3A78475F1C8A61">
    <w:name w:val="9E68D62E165A4AA3B39C3A78475F1C8A6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23929A72017406A8CE74AD0B5F345FD58">
    <w:name w:val="023929A72017406A8CE74AD0B5F345FD5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90550B4803947C18E8D062C52684D5550">
    <w:name w:val="690550B4803947C18E8D062C52684D555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7F9F81DBF090444090B78219DE280A8935">
    <w:name w:val="7F9F81DBF090444090B78219DE280A893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C9B3FBDD52742D88D3A9AF4C88BF62735">
    <w:name w:val="BC9B3FBDD52742D88D3A9AF4C88BF6273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8D1AF5FE4FD43B99A0F221460FD86FB35">
    <w:name w:val="F8D1AF5FE4FD43B99A0F221460FD86FB3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E9D7CD164DD42F7A2C1D347D59F83B435">
    <w:name w:val="FE9D7CD164DD42F7A2C1D347D59F83B43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74AC49C337B4834B0728587F4836A2030">
    <w:name w:val="F74AC49C337B4834B0728587F4836A203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7C43D0796854DB3A346A2C4C02AA02F30">
    <w:name w:val="97C43D0796854DB3A346A2C4C02AA02F3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B915C6F27EE46C9915C3436C063563130">
    <w:name w:val="AB915C6F27EE46C9915C3436C06356313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95F3AEE6B74836B1FF4422A42404F630">
    <w:name w:val="C595F3AEE6B74836B1FF4422A42404F63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0756B7470D242C9BFF72DF41980A84530">
    <w:name w:val="10756B7470D242C9BFF72DF41980A8453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2C9FA6082BA4B7184C3B70D961FB6CC27">
    <w:name w:val="F2C9FA6082BA4B7184C3B70D961FB6CC2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D151B0812EA4C29914A3DF486BDDB9527">
    <w:name w:val="3D151B0812EA4C29914A3DF486BDDB952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99845DFF0B6491E9A89C24A89215B9827">
    <w:name w:val="699845DFF0B6491E9A89C24A89215B982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28E8E8F015D4BF2ABD8BE9F6B77DE1627">
    <w:name w:val="528E8E8F015D4BF2ABD8BE9F6B77DE162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41A86C529DE41EB8CF51D2968BE11A227">
    <w:name w:val="141A86C529DE41EB8CF51D2968BE11A22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87C4BC179EFA4F39AEAC47204A724F0026">
    <w:name w:val="87C4BC179EFA4F39AEAC47204A724F002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5B027A5AC354F598473D4094737C23B26">
    <w:name w:val="95B027A5AC354F598473D4094737C23B2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9CB83E79AAD4445B232FFF131BCBE4926">
    <w:name w:val="49CB83E79AAD4445B232FFF131BCBE492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69A6280C7504F97A11FCE6563DF8BE026">
    <w:name w:val="A69A6280C7504F97A11FCE6563DF8BE02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DAC0011778C441EB7B167D7931B08BB26">
    <w:name w:val="9DAC0011778C441EB7B167D7931B08BB2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AE219B7287A48DBBB6B92393CC8EE6525">
    <w:name w:val="4AE219B7287A48DBBB6B92393CC8EE652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D6F004AB54E54CA9857377467233302825">
    <w:name w:val="D6F004AB54E54CA985737746723330282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F006016D7804F4E8C461BDFF599EACE25">
    <w:name w:val="0F006016D7804F4E8C461BDFF599EACE2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C3CA9901DCA4B738895DDB16D6C822825">
    <w:name w:val="9C3CA9901DCA4B738895DDB16D6C82282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E314C6D551C459DBB20AFA33D6F19F325">
    <w:name w:val="CE314C6D551C459DBB20AFA33D6F19F32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5914C0555394F7FA74B71DCB22C61CA24">
    <w:name w:val="45914C0555394F7FA74B71DCB22C61CA2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556A175A529427C8469848D694C678424">
    <w:name w:val="5556A175A529427C8469848D694C67842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637A6F66AE54BA186A6879A2429D56A24">
    <w:name w:val="3637A6F66AE54BA186A6879A2429D56A2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78C25F2F8ABF448D8082B465C9CCCAA124">
    <w:name w:val="78C25F2F8ABF448D8082B465C9CCCAA12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D38E8D944BBB4CFF8BEC8A1F3436B5D524">
    <w:name w:val="D38E8D944BBB4CFF8BEC8A1F3436B5D52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5A510A9EE4C42C2B06FC1A826776C8226">
    <w:name w:val="F5A510A9EE4C42C2B06FC1A826776C822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D7C07179C8B4EA3BCD13E9FB51B960016">
    <w:name w:val="FD7C07179C8B4EA3BCD13E9FB51B96001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DEA67607AA94678A5601E0E0F88E84E16">
    <w:name w:val="FDEA67607AA94678A5601E0E0F88E84E1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194DAFF20134591B156F7EA303E386816">
    <w:name w:val="E194DAFF20134591B156F7EA303E38681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E2553184150490E8380A9FEDE727CC016">
    <w:name w:val="1E2553184150490E8380A9FEDE727CC01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AC69C28B7D8408ABC3C2768D2F91D7615">
    <w:name w:val="9AC69C28B7D8408ABC3C2768D2F91D761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2CEA9131257441C8AF9BA520CA668EC15">
    <w:name w:val="A2CEA9131257441C8AF9BA520CA668EC1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CB5F7D1D5DB481A9D85B839EFA55D8B15">
    <w:name w:val="BCB5F7D1D5DB481A9D85B839EFA55D8B1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9325436B8B64D52BB6A1EF6E9413F4115">
    <w:name w:val="19325436B8B64D52BB6A1EF6E9413F411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1BC943CD05841628ED8A033E3D314C415">
    <w:name w:val="31BC943CD05841628ED8A033E3D314C41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94E23FDD1E341EEA4A81923A3E42D8715">
    <w:name w:val="B94E23FDD1E341EEA4A81923A3E42D871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4D3B3032B9E4DFD9D12AF7F456EB5A215">
    <w:name w:val="A4D3B3032B9E4DFD9D12AF7F456EB5A21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9573F48CE5B4830B9778CF0E675E16015">
    <w:name w:val="49573F48CE5B4830B9778CF0E675E1601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4DA997E614B4B24B8145AFEC1509F9F15">
    <w:name w:val="34DA997E614B4B24B8145AFEC1509F9F1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2B1DBFA9720446B8A9EB650E3D7142415">
    <w:name w:val="42B1DBFA9720446B8A9EB650E3D714241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06B8144FA8D491985305C29A38C3FE815">
    <w:name w:val="E06B8144FA8D491985305C29A38C3FE81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09656E847C041E3BE734470D10159AE15">
    <w:name w:val="209656E847C041E3BE734470D10159AE1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4BF50B9B3104076B01432BCC601E0FB15">
    <w:name w:val="C4BF50B9B3104076B01432BCC601E0FB1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725BC7A0EB64D5AB7327917FA444CE015">
    <w:name w:val="4725BC7A0EB64D5AB7327917FA444CE01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9207A25D2F4838BE352E94B23C0DF915">
    <w:name w:val="1A9207A25D2F4838BE352E94B23C0DF91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D95BC5AD021486988057C0DAF56F7E715">
    <w:name w:val="CD95BC5AD021486988057C0DAF56F7E71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AF17466EC934E31A7DDE6FC922559DE15">
    <w:name w:val="4AF17466EC934E31A7DDE6FC922559DE1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BD77E731F5648B18CB658D84E8F729215">
    <w:name w:val="FBD77E731F5648B18CB658D84E8F72921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F5DD3FC588943C99D83DB35E252C52915">
    <w:name w:val="BF5DD3FC588943C99D83DB35E252C5291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E8DCAC30EDB4B33909C8CDE95CFD51915">
    <w:name w:val="CE8DCAC30EDB4B33909C8CDE95CFD5191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2F7B08177CF4DBA987E31FA9782DEF215">
    <w:name w:val="C2F7B08177CF4DBA987E31FA9782DEF21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73E7EE82E924F0ABBB0C64CC3D5170915">
    <w:name w:val="F73E7EE82E924F0ABBB0C64CC3D517091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ACDB026504D4B96A2921FD70B1F669B15">
    <w:name w:val="AACDB026504D4B96A2921FD70B1F669B1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0ED1CE19022492ABE1D7FADE521673615">
    <w:name w:val="A0ED1CE19022492ABE1D7FADE52167361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BD25AAB12E2425AAD2FCA36B6DA9A0115">
    <w:name w:val="9BD25AAB12E2425AAD2FCA36B6DA9A011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F4885BA1696417B8ADC4A7A9D8EC8B782">
    <w:name w:val="CF4885BA1696417B8ADC4A7A9D8EC8B78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FCB9CC9A2B4128BAD7FC8EDFF5B33980">
    <w:name w:val="C5FCB9CC9A2B4128BAD7FC8EDFF5B3398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B42282713BC4D808A42590A9708D17378">
    <w:name w:val="EB42282713BC4D808A42590A9708D1737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4BD3E2BEAAB4EC087BA8361E1B1750A72">
    <w:name w:val="24BD3E2BEAAB4EC087BA8361E1B1750A7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F519A4100144C8DAEC5A20578F9C82021">
    <w:name w:val="2F519A4100144C8DAEC5A20578F9C8202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3037595B37645AFBFE7105D9AF858C821">
    <w:name w:val="C3037595B37645AFBFE7105D9AF858C82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DBA6D0344245FA80D016791F1B7AA761">
    <w:name w:val="1ADBA6D0344245FA80D016791F1B7AA76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E01EB70942D44149852AEDB4E4226CC74">
    <w:name w:val="5E01EB70942D44149852AEDB4E4226CC7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E68D62E165A4AA3B39C3A78475F1C8A62">
    <w:name w:val="9E68D62E165A4AA3B39C3A78475F1C8A6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23929A72017406A8CE74AD0B5F345FD59">
    <w:name w:val="023929A72017406A8CE74AD0B5F345FD5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90550B4803947C18E8D062C52684D5551">
    <w:name w:val="690550B4803947C18E8D062C52684D555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7F9F81DBF090444090B78219DE280A8936">
    <w:name w:val="7F9F81DBF090444090B78219DE280A893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C9B3FBDD52742D88D3A9AF4C88BF62736">
    <w:name w:val="BC9B3FBDD52742D88D3A9AF4C88BF6273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8D1AF5FE4FD43B99A0F221460FD86FB36">
    <w:name w:val="F8D1AF5FE4FD43B99A0F221460FD86FB3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E9D7CD164DD42F7A2C1D347D59F83B436">
    <w:name w:val="FE9D7CD164DD42F7A2C1D347D59F83B43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74AC49C337B4834B0728587F4836A2031">
    <w:name w:val="F74AC49C337B4834B0728587F4836A203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7C43D0796854DB3A346A2C4C02AA02F31">
    <w:name w:val="97C43D0796854DB3A346A2C4C02AA02F3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B915C6F27EE46C9915C3436C063563131">
    <w:name w:val="AB915C6F27EE46C9915C3436C06356313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95F3AEE6B74836B1FF4422A42404F631">
    <w:name w:val="C595F3AEE6B74836B1FF4422A42404F63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0756B7470D242C9BFF72DF41980A84531">
    <w:name w:val="10756B7470D242C9BFF72DF41980A8453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2C9FA6082BA4B7184C3B70D961FB6CC28">
    <w:name w:val="F2C9FA6082BA4B7184C3B70D961FB6CC2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D151B0812EA4C29914A3DF486BDDB9528">
    <w:name w:val="3D151B0812EA4C29914A3DF486BDDB952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99845DFF0B6491E9A89C24A89215B9828">
    <w:name w:val="699845DFF0B6491E9A89C24A89215B982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28E8E8F015D4BF2ABD8BE9F6B77DE1628">
    <w:name w:val="528E8E8F015D4BF2ABD8BE9F6B77DE162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41A86C529DE41EB8CF51D2968BE11A228">
    <w:name w:val="141A86C529DE41EB8CF51D2968BE11A22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87C4BC179EFA4F39AEAC47204A724F0027">
    <w:name w:val="87C4BC179EFA4F39AEAC47204A724F002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5B027A5AC354F598473D4094737C23B27">
    <w:name w:val="95B027A5AC354F598473D4094737C23B2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9CB83E79AAD4445B232FFF131BCBE4927">
    <w:name w:val="49CB83E79AAD4445B232FFF131BCBE492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69A6280C7504F97A11FCE6563DF8BE027">
    <w:name w:val="A69A6280C7504F97A11FCE6563DF8BE02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DAC0011778C441EB7B167D7931B08BB27">
    <w:name w:val="9DAC0011778C441EB7B167D7931B08BB2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AE219B7287A48DBBB6B92393CC8EE6526">
    <w:name w:val="4AE219B7287A48DBBB6B92393CC8EE652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D6F004AB54E54CA9857377467233302826">
    <w:name w:val="D6F004AB54E54CA985737746723330282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F006016D7804F4E8C461BDFF599EACE26">
    <w:name w:val="0F006016D7804F4E8C461BDFF599EACE2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C3CA9901DCA4B738895DDB16D6C822826">
    <w:name w:val="9C3CA9901DCA4B738895DDB16D6C82282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E314C6D551C459DBB20AFA33D6F19F326">
    <w:name w:val="CE314C6D551C459DBB20AFA33D6F19F32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5914C0555394F7FA74B71DCB22C61CA25">
    <w:name w:val="45914C0555394F7FA74B71DCB22C61CA2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556A175A529427C8469848D694C678425">
    <w:name w:val="5556A175A529427C8469848D694C67842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637A6F66AE54BA186A6879A2429D56A25">
    <w:name w:val="3637A6F66AE54BA186A6879A2429D56A2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78C25F2F8ABF448D8082B465C9CCCAA125">
    <w:name w:val="78C25F2F8ABF448D8082B465C9CCCAA12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D38E8D944BBB4CFF8BEC8A1F3436B5D525">
    <w:name w:val="D38E8D944BBB4CFF8BEC8A1F3436B5D52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5A510A9EE4C42C2B06FC1A826776C8227">
    <w:name w:val="F5A510A9EE4C42C2B06FC1A826776C822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D7C07179C8B4EA3BCD13E9FB51B960017">
    <w:name w:val="FD7C07179C8B4EA3BCD13E9FB51B96001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DEA67607AA94678A5601E0E0F88E84E17">
    <w:name w:val="FDEA67607AA94678A5601E0E0F88E84E1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194DAFF20134591B156F7EA303E386817">
    <w:name w:val="E194DAFF20134591B156F7EA303E38681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E2553184150490E8380A9FEDE727CC017">
    <w:name w:val="1E2553184150490E8380A9FEDE727CC01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AC69C28B7D8408ABC3C2768D2F91D7616">
    <w:name w:val="9AC69C28B7D8408ABC3C2768D2F91D761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2CEA9131257441C8AF9BA520CA668EC16">
    <w:name w:val="A2CEA9131257441C8AF9BA520CA668EC1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CB5F7D1D5DB481A9D85B839EFA55D8B16">
    <w:name w:val="BCB5F7D1D5DB481A9D85B839EFA55D8B1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9325436B8B64D52BB6A1EF6E9413F4116">
    <w:name w:val="19325436B8B64D52BB6A1EF6E9413F411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1BC943CD05841628ED8A033E3D314C416">
    <w:name w:val="31BC943CD05841628ED8A033E3D314C41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94E23FDD1E341EEA4A81923A3E42D8716">
    <w:name w:val="B94E23FDD1E341EEA4A81923A3E42D871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4D3B3032B9E4DFD9D12AF7F456EB5A216">
    <w:name w:val="A4D3B3032B9E4DFD9D12AF7F456EB5A21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9573F48CE5B4830B9778CF0E675E16016">
    <w:name w:val="49573F48CE5B4830B9778CF0E675E1601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4DA997E614B4B24B8145AFEC1509F9F16">
    <w:name w:val="34DA997E614B4B24B8145AFEC1509F9F1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2B1DBFA9720446B8A9EB650E3D7142416">
    <w:name w:val="42B1DBFA9720446B8A9EB650E3D714241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06B8144FA8D491985305C29A38C3FE816">
    <w:name w:val="E06B8144FA8D491985305C29A38C3FE81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09656E847C041E3BE734470D10159AE16">
    <w:name w:val="209656E847C041E3BE734470D10159AE1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4BF50B9B3104076B01432BCC601E0FB16">
    <w:name w:val="C4BF50B9B3104076B01432BCC601E0FB1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725BC7A0EB64D5AB7327917FA444CE016">
    <w:name w:val="4725BC7A0EB64D5AB7327917FA444CE01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9207A25D2F4838BE352E94B23C0DF916">
    <w:name w:val="1A9207A25D2F4838BE352E94B23C0DF91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D95BC5AD021486988057C0DAF56F7E716">
    <w:name w:val="CD95BC5AD021486988057C0DAF56F7E71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AF17466EC934E31A7DDE6FC922559DE16">
    <w:name w:val="4AF17466EC934E31A7DDE6FC922559DE1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BD77E731F5648B18CB658D84E8F729216">
    <w:name w:val="FBD77E731F5648B18CB658D84E8F72921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F5DD3FC588943C99D83DB35E252C52916">
    <w:name w:val="BF5DD3FC588943C99D83DB35E252C5291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E8DCAC30EDB4B33909C8CDE95CFD51916">
    <w:name w:val="CE8DCAC30EDB4B33909C8CDE95CFD5191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2F7B08177CF4DBA987E31FA9782DEF216">
    <w:name w:val="C2F7B08177CF4DBA987E31FA9782DEF21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73E7EE82E924F0ABBB0C64CC3D5170916">
    <w:name w:val="F73E7EE82E924F0ABBB0C64CC3D517091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ACDB026504D4B96A2921FD70B1F669B16">
    <w:name w:val="AACDB026504D4B96A2921FD70B1F669B1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0ED1CE19022492ABE1D7FADE521673616">
    <w:name w:val="A0ED1CE19022492ABE1D7FADE52167361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BD25AAB12E2425AAD2FCA36B6DA9A0116">
    <w:name w:val="9BD25AAB12E2425AAD2FCA36B6DA9A011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F4885BA1696417B8ADC4A7A9D8EC8B783">
    <w:name w:val="CF4885BA1696417B8ADC4A7A9D8EC8B78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FCB9CC9A2B4128BAD7FC8EDFF5B33981">
    <w:name w:val="C5FCB9CC9A2B4128BAD7FC8EDFF5B3398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B42282713BC4D808A42590A9708D17379">
    <w:name w:val="EB42282713BC4D808A42590A9708D1737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4BD3E2BEAAB4EC087BA8361E1B1750A73">
    <w:name w:val="24BD3E2BEAAB4EC087BA8361E1B1750A7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F519A4100144C8DAEC5A20578F9C82022">
    <w:name w:val="2F519A4100144C8DAEC5A20578F9C8202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3037595B37645AFBFE7105D9AF858C822">
    <w:name w:val="C3037595B37645AFBFE7105D9AF858C82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DBA6D0344245FA80D016791F1B7AA762">
    <w:name w:val="1ADBA6D0344245FA80D016791F1B7AA76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E01EB70942D44149852AEDB4E4226CC75">
    <w:name w:val="5E01EB70942D44149852AEDB4E4226CC7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E68D62E165A4AA3B39C3A78475F1C8A63">
    <w:name w:val="9E68D62E165A4AA3B39C3A78475F1C8A6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23929A72017406A8CE74AD0B5F345FD60">
    <w:name w:val="023929A72017406A8CE74AD0B5F345FD6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90550B4803947C18E8D062C52684D5552">
    <w:name w:val="690550B4803947C18E8D062C52684D555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7F9F81DBF090444090B78219DE280A8937">
    <w:name w:val="7F9F81DBF090444090B78219DE280A893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C9B3FBDD52742D88D3A9AF4C88BF62737">
    <w:name w:val="BC9B3FBDD52742D88D3A9AF4C88BF6273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8D1AF5FE4FD43B99A0F221460FD86FB37">
    <w:name w:val="F8D1AF5FE4FD43B99A0F221460FD86FB3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E9D7CD164DD42F7A2C1D347D59F83B437">
    <w:name w:val="FE9D7CD164DD42F7A2C1D347D59F83B43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74AC49C337B4834B0728587F4836A2032">
    <w:name w:val="F74AC49C337B4834B0728587F4836A203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7C43D0796854DB3A346A2C4C02AA02F32">
    <w:name w:val="97C43D0796854DB3A346A2C4C02AA02F3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B915C6F27EE46C9915C3436C063563132">
    <w:name w:val="AB915C6F27EE46C9915C3436C06356313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95F3AEE6B74836B1FF4422A42404F632">
    <w:name w:val="C595F3AEE6B74836B1FF4422A42404F63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0756B7470D242C9BFF72DF41980A84532">
    <w:name w:val="10756B7470D242C9BFF72DF41980A8453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2C9FA6082BA4B7184C3B70D961FB6CC29">
    <w:name w:val="F2C9FA6082BA4B7184C3B70D961FB6CC2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D151B0812EA4C29914A3DF486BDDB9529">
    <w:name w:val="3D151B0812EA4C29914A3DF486BDDB952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99845DFF0B6491E9A89C24A89215B9829">
    <w:name w:val="699845DFF0B6491E9A89C24A89215B982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28E8E8F015D4BF2ABD8BE9F6B77DE1629">
    <w:name w:val="528E8E8F015D4BF2ABD8BE9F6B77DE162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41A86C529DE41EB8CF51D2968BE11A229">
    <w:name w:val="141A86C529DE41EB8CF51D2968BE11A22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87C4BC179EFA4F39AEAC47204A724F0028">
    <w:name w:val="87C4BC179EFA4F39AEAC47204A724F002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5B027A5AC354F598473D4094737C23B28">
    <w:name w:val="95B027A5AC354F598473D4094737C23B2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9CB83E79AAD4445B232FFF131BCBE4928">
    <w:name w:val="49CB83E79AAD4445B232FFF131BCBE492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69A6280C7504F97A11FCE6563DF8BE028">
    <w:name w:val="A69A6280C7504F97A11FCE6563DF8BE02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DAC0011778C441EB7B167D7931B08BB28">
    <w:name w:val="9DAC0011778C441EB7B167D7931B08BB2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AE219B7287A48DBBB6B92393CC8EE6527">
    <w:name w:val="4AE219B7287A48DBBB6B92393CC8EE652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D6F004AB54E54CA9857377467233302827">
    <w:name w:val="D6F004AB54E54CA985737746723330282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F006016D7804F4E8C461BDFF599EACE27">
    <w:name w:val="0F006016D7804F4E8C461BDFF599EACE2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C3CA9901DCA4B738895DDB16D6C822827">
    <w:name w:val="9C3CA9901DCA4B738895DDB16D6C82282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E314C6D551C459DBB20AFA33D6F19F327">
    <w:name w:val="CE314C6D551C459DBB20AFA33D6F19F32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5914C0555394F7FA74B71DCB22C61CA26">
    <w:name w:val="45914C0555394F7FA74B71DCB22C61CA2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556A175A529427C8469848D694C678426">
    <w:name w:val="5556A175A529427C8469848D694C67842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637A6F66AE54BA186A6879A2429D56A26">
    <w:name w:val="3637A6F66AE54BA186A6879A2429D56A2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78C25F2F8ABF448D8082B465C9CCCAA126">
    <w:name w:val="78C25F2F8ABF448D8082B465C9CCCAA12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D38E8D944BBB4CFF8BEC8A1F3436B5D526">
    <w:name w:val="D38E8D944BBB4CFF8BEC8A1F3436B5D52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5A510A9EE4C42C2B06FC1A826776C8228">
    <w:name w:val="F5A510A9EE4C42C2B06FC1A826776C822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D7C07179C8B4EA3BCD13E9FB51B960018">
    <w:name w:val="FD7C07179C8B4EA3BCD13E9FB51B96001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DEA67607AA94678A5601E0E0F88E84E18">
    <w:name w:val="FDEA67607AA94678A5601E0E0F88E84E1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194DAFF20134591B156F7EA303E386818">
    <w:name w:val="E194DAFF20134591B156F7EA303E38681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E2553184150490E8380A9FEDE727CC018">
    <w:name w:val="1E2553184150490E8380A9FEDE727CC01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AC69C28B7D8408ABC3C2768D2F91D7617">
    <w:name w:val="9AC69C28B7D8408ABC3C2768D2F91D761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2CEA9131257441C8AF9BA520CA668EC17">
    <w:name w:val="A2CEA9131257441C8AF9BA520CA668EC1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CB5F7D1D5DB481A9D85B839EFA55D8B17">
    <w:name w:val="BCB5F7D1D5DB481A9D85B839EFA55D8B1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9325436B8B64D52BB6A1EF6E9413F4117">
    <w:name w:val="19325436B8B64D52BB6A1EF6E9413F411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1BC943CD05841628ED8A033E3D314C417">
    <w:name w:val="31BC943CD05841628ED8A033E3D314C41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94E23FDD1E341EEA4A81923A3E42D8717">
    <w:name w:val="B94E23FDD1E341EEA4A81923A3E42D871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4D3B3032B9E4DFD9D12AF7F456EB5A217">
    <w:name w:val="A4D3B3032B9E4DFD9D12AF7F456EB5A21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9573F48CE5B4830B9778CF0E675E16017">
    <w:name w:val="49573F48CE5B4830B9778CF0E675E1601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4DA997E614B4B24B8145AFEC1509F9F17">
    <w:name w:val="34DA997E614B4B24B8145AFEC1509F9F1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2B1DBFA9720446B8A9EB650E3D7142417">
    <w:name w:val="42B1DBFA9720446B8A9EB650E3D714241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06B8144FA8D491985305C29A38C3FE817">
    <w:name w:val="E06B8144FA8D491985305C29A38C3FE81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09656E847C041E3BE734470D10159AE17">
    <w:name w:val="209656E847C041E3BE734470D10159AE1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4BF50B9B3104076B01432BCC601E0FB17">
    <w:name w:val="C4BF50B9B3104076B01432BCC601E0FB1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725BC7A0EB64D5AB7327917FA444CE017">
    <w:name w:val="4725BC7A0EB64D5AB7327917FA444CE01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9207A25D2F4838BE352E94B23C0DF917">
    <w:name w:val="1A9207A25D2F4838BE352E94B23C0DF91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D95BC5AD021486988057C0DAF56F7E717">
    <w:name w:val="CD95BC5AD021486988057C0DAF56F7E71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AF17466EC934E31A7DDE6FC922559DE17">
    <w:name w:val="4AF17466EC934E31A7DDE6FC922559DE1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BD77E731F5648B18CB658D84E8F729217">
    <w:name w:val="FBD77E731F5648B18CB658D84E8F72921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F5DD3FC588943C99D83DB35E252C52917">
    <w:name w:val="BF5DD3FC588943C99D83DB35E252C5291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E8DCAC30EDB4B33909C8CDE95CFD51917">
    <w:name w:val="CE8DCAC30EDB4B33909C8CDE95CFD5191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2F7B08177CF4DBA987E31FA9782DEF217">
    <w:name w:val="C2F7B08177CF4DBA987E31FA9782DEF21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73E7EE82E924F0ABBB0C64CC3D5170917">
    <w:name w:val="F73E7EE82E924F0ABBB0C64CC3D517091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ACDB026504D4B96A2921FD70B1F669B17">
    <w:name w:val="AACDB026504D4B96A2921FD70B1F669B1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0ED1CE19022492ABE1D7FADE521673617">
    <w:name w:val="A0ED1CE19022492ABE1D7FADE52167361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BD25AAB12E2425AAD2FCA36B6DA9A0117">
    <w:name w:val="9BD25AAB12E2425AAD2FCA36B6DA9A011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F4885BA1696417B8ADC4A7A9D8EC8B784">
    <w:name w:val="CF4885BA1696417B8ADC4A7A9D8EC8B78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FCB9CC9A2B4128BAD7FC8EDFF5B33982">
    <w:name w:val="C5FCB9CC9A2B4128BAD7FC8EDFF5B3398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B42282713BC4D808A42590A9708D17380">
    <w:name w:val="EB42282713BC4D808A42590A9708D1738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4BD3E2BEAAB4EC087BA8361E1B1750A74">
    <w:name w:val="24BD3E2BEAAB4EC087BA8361E1B1750A7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F519A4100144C8DAEC5A20578F9C82023">
    <w:name w:val="2F519A4100144C8DAEC5A20578F9C8202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3037595B37645AFBFE7105D9AF858C823">
    <w:name w:val="C3037595B37645AFBFE7105D9AF858C82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DBA6D0344245FA80D016791F1B7AA763">
    <w:name w:val="1ADBA6D0344245FA80D016791F1B7AA76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E01EB70942D44149852AEDB4E4226CC76">
    <w:name w:val="5E01EB70942D44149852AEDB4E4226CC7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E68D62E165A4AA3B39C3A78475F1C8A64">
    <w:name w:val="9E68D62E165A4AA3B39C3A78475F1C8A6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23929A72017406A8CE74AD0B5F345FD61">
    <w:name w:val="023929A72017406A8CE74AD0B5F345FD6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90550B4803947C18E8D062C52684D5553">
    <w:name w:val="690550B4803947C18E8D062C52684D555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7F9F81DBF090444090B78219DE280A8938">
    <w:name w:val="7F9F81DBF090444090B78219DE280A893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C9B3FBDD52742D88D3A9AF4C88BF62738">
    <w:name w:val="BC9B3FBDD52742D88D3A9AF4C88BF6273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8D1AF5FE4FD43B99A0F221460FD86FB38">
    <w:name w:val="F8D1AF5FE4FD43B99A0F221460FD86FB3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E9D7CD164DD42F7A2C1D347D59F83B438">
    <w:name w:val="FE9D7CD164DD42F7A2C1D347D59F83B43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74AC49C337B4834B0728587F4836A2033">
    <w:name w:val="F74AC49C337B4834B0728587F4836A203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7C43D0796854DB3A346A2C4C02AA02F33">
    <w:name w:val="97C43D0796854DB3A346A2C4C02AA02F3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B915C6F27EE46C9915C3436C063563133">
    <w:name w:val="AB915C6F27EE46C9915C3436C06356313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95F3AEE6B74836B1FF4422A42404F633">
    <w:name w:val="C595F3AEE6B74836B1FF4422A42404F63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0756B7470D242C9BFF72DF41980A84533">
    <w:name w:val="10756B7470D242C9BFF72DF41980A8453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2C9FA6082BA4B7184C3B70D961FB6CC30">
    <w:name w:val="F2C9FA6082BA4B7184C3B70D961FB6CC3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D151B0812EA4C29914A3DF486BDDB9530">
    <w:name w:val="3D151B0812EA4C29914A3DF486BDDB953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99845DFF0B6491E9A89C24A89215B9830">
    <w:name w:val="699845DFF0B6491E9A89C24A89215B983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28E8E8F015D4BF2ABD8BE9F6B77DE1630">
    <w:name w:val="528E8E8F015D4BF2ABD8BE9F6B77DE163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41A86C529DE41EB8CF51D2968BE11A230">
    <w:name w:val="141A86C529DE41EB8CF51D2968BE11A23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87C4BC179EFA4F39AEAC47204A724F0029">
    <w:name w:val="87C4BC179EFA4F39AEAC47204A724F002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5B027A5AC354F598473D4094737C23B29">
    <w:name w:val="95B027A5AC354F598473D4094737C23B2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9CB83E79AAD4445B232FFF131BCBE4929">
    <w:name w:val="49CB83E79AAD4445B232FFF131BCBE492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69A6280C7504F97A11FCE6563DF8BE029">
    <w:name w:val="A69A6280C7504F97A11FCE6563DF8BE02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DAC0011778C441EB7B167D7931B08BB29">
    <w:name w:val="9DAC0011778C441EB7B167D7931B08BB2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AE219B7287A48DBBB6B92393CC8EE6528">
    <w:name w:val="4AE219B7287A48DBBB6B92393CC8EE652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D6F004AB54E54CA9857377467233302828">
    <w:name w:val="D6F004AB54E54CA985737746723330282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F006016D7804F4E8C461BDFF599EACE28">
    <w:name w:val="0F006016D7804F4E8C461BDFF599EACE2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C3CA9901DCA4B738895DDB16D6C822828">
    <w:name w:val="9C3CA9901DCA4B738895DDB16D6C82282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E314C6D551C459DBB20AFA33D6F19F328">
    <w:name w:val="CE314C6D551C459DBB20AFA33D6F19F32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5914C0555394F7FA74B71DCB22C61CA27">
    <w:name w:val="45914C0555394F7FA74B71DCB22C61CA2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556A175A529427C8469848D694C678427">
    <w:name w:val="5556A175A529427C8469848D694C67842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637A6F66AE54BA186A6879A2429D56A27">
    <w:name w:val="3637A6F66AE54BA186A6879A2429D56A2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78C25F2F8ABF448D8082B465C9CCCAA127">
    <w:name w:val="78C25F2F8ABF448D8082B465C9CCCAA12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D38E8D944BBB4CFF8BEC8A1F3436B5D527">
    <w:name w:val="D38E8D944BBB4CFF8BEC8A1F3436B5D52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5A510A9EE4C42C2B06FC1A826776C8229">
    <w:name w:val="F5A510A9EE4C42C2B06FC1A826776C822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D7C07179C8B4EA3BCD13E9FB51B960019">
    <w:name w:val="FD7C07179C8B4EA3BCD13E9FB51B96001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DEA67607AA94678A5601E0E0F88E84E19">
    <w:name w:val="FDEA67607AA94678A5601E0E0F88E84E1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194DAFF20134591B156F7EA303E386819">
    <w:name w:val="E194DAFF20134591B156F7EA303E38681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E2553184150490E8380A9FEDE727CC019">
    <w:name w:val="1E2553184150490E8380A9FEDE727CC01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AC69C28B7D8408ABC3C2768D2F91D7618">
    <w:name w:val="9AC69C28B7D8408ABC3C2768D2F91D761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2CEA9131257441C8AF9BA520CA668EC18">
    <w:name w:val="A2CEA9131257441C8AF9BA520CA668EC1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CB5F7D1D5DB481A9D85B839EFA55D8B18">
    <w:name w:val="BCB5F7D1D5DB481A9D85B839EFA55D8B1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9325436B8B64D52BB6A1EF6E9413F4118">
    <w:name w:val="19325436B8B64D52BB6A1EF6E9413F411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1BC943CD05841628ED8A033E3D314C418">
    <w:name w:val="31BC943CD05841628ED8A033E3D314C41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94E23FDD1E341EEA4A81923A3E42D8718">
    <w:name w:val="B94E23FDD1E341EEA4A81923A3E42D871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4D3B3032B9E4DFD9D12AF7F456EB5A218">
    <w:name w:val="A4D3B3032B9E4DFD9D12AF7F456EB5A21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9573F48CE5B4830B9778CF0E675E16018">
    <w:name w:val="49573F48CE5B4830B9778CF0E675E1601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4DA997E614B4B24B8145AFEC1509F9F18">
    <w:name w:val="34DA997E614B4B24B8145AFEC1509F9F1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2B1DBFA9720446B8A9EB650E3D7142418">
    <w:name w:val="42B1DBFA9720446B8A9EB650E3D714241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06B8144FA8D491985305C29A38C3FE818">
    <w:name w:val="E06B8144FA8D491985305C29A38C3FE81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09656E847C041E3BE734470D10159AE18">
    <w:name w:val="209656E847C041E3BE734470D10159AE1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4BF50B9B3104076B01432BCC601E0FB18">
    <w:name w:val="C4BF50B9B3104076B01432BCC601E0FB1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725BC7A0EB64D5AB7327917FA444CE018">
    <w:name w:val="4725BC7A0EB64D5AB7327917FA444CE01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9207A25D2F4838BE352E94B23C0DF918">
    <w:name w:val="1A9207A25D2F4838BE352E94B23C0DF91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D95BC5AD021486988057C0DAF56F7E718">
    <w:name w:val="CD95BC5AD021486988057C0DAF56F7E71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AF17466EC934E31A7DDE6FC922559DE18">
    <w:name w:val="4AF17466EC934E31A7DDE6FC922559DE1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BD77E731F5648B18CB658D84E8F729218">
    <w:name w:val="FBD77E731F5648B18CB658D84E8F72921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F5DD3FC588943C99D83DB35E252C52918">
    <w:name w:val="BF5DD3FC588943C99D83DB35E252C5291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E8DCAC30EDB4B33909C8CDE95CFD51918">
    <w:name w:val="CE8DCAC30EDB4B33909C8CDE95CFD5191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2F7B08177CF4DBA987E31FA9782DEF218">
    <w:name w:val="C2F7B08177CF4DBA987E31FA9782DEF21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73E7EE82E924F0ABBB0C64CC3D5170918">
    <w:name w:val="F73E7EE82E924F0ABBB0C64CC3D517091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ACDB026504D4B96A2921FD70B1F669B18">
    <w:name w:val="AACDB026504D4B96A2921FD70B1F669B1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0ED1CE19022492ABE1D7FADE521673618">
    <w:name w:val="A0ED1CE19022492ABE1D7FADE52167361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BD25AAB12E2425AAD2FCA36B6DA9A0118">
    <w:name w:val="9BD25AAB12E2425AAD2FCA36B6DA9A011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F4885BA1696417B8ADC4A7A9D8EC8B785">
    <w:name w:val="CF4885BA1696417B8ADC4A7A9D8EC8B78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FCB9CC9A2B4128BAD7FC8EDFF5B33983">
    <w:name w:val="C5FCB9CC9A2B4128BAD7FC8EDFF5B3398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B42282713BC4D808A42590A9708D17381">
    <w:name w:val="EB42282713BC4D808A42590A9708D1738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4BD3E2BEAAB4EC087BA8361E1B1750A75">
    <w:name w:val="24BD3E2BEAAB4EC087BA8361E1B1750A7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F519A4100144C8DAEC5A20578F9C82024">
    <w:name w:val="2F519A4100144C8DAEC5A20578F9C8202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3037595B37645AFBFE7105D9AF858C824">
    <w:name w:val="C3037595B37645AFBFE7105D9AF858C82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DBA6D0344245FA80D016791F1B7AA764">
    <w:name w:val="1ADBA6D0344245FA80D016791F1B7AA76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E01EB70942D44149852AEDB4E4226CC77">
    <w:name w:val="5E01EB70942D44149852AEDB4E4226CC7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E68D62E165A4AA3B39C3A78475F1C8A65">
    <w:name w:val="9E68D62E165A4AA3B39C3A78475F1C8A6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23929A72017406A8CE74AD0B5F345FD62">
    <w:name w:val="023929A72017406A8CE74AD0B5F345FD6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90550B4803947C18E8D062C52684D5554">
    <w:name w:val="690550B4803947C18E8D062C52684D555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7F9F81DBF090444090B78219DE280A8939">
    <w:name w:val="7F9F81DBF090444090B78219DE280A893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C9B3FBDD52742D88D3A9AF4C88BF62739">
    <w:name w:val="BC9B3FBDD52742D88D3A9AF4C88BF6273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8D1AF5FE4FD43B99A0F221460FD86FB39">
    <w:name w:val="F8D1AF5FE4FD43B99A0F221460FD86FB3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E9D7CD164DD42F7A2C1D347D59F83B439">
    <w:name w:val="FE9D7CD164DD42F7A2C1D347D59F83B43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74AC49C337B4834B0728587F4836A2034">
    <w:name w:val="F74AC49C337B4834B0728587F4836A203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7C43D0796854DB3A346A2C4C02AA02F34">
    <w:name w:val="97C43D0796854DB3A346A2C4C02AA02F3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B915C6F27EE46C9915C3436C063563134">
    <w:name w:val="AB915C6F27EE46C9915C3436C06356313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95F3AEE6B74836B1FF4422A42404F634">
    <w:name w:val="C595F3AEE6B74836B1FF4422A42404F63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0756B7470D242C9BFF72DF41980A84534">
    <w:name w:val="10756B7470D242C9BFF72DF41980A8453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2C9FA6082BA4B7184C3B70D961FB6CC31">
    <w:name w:val="F2C9FA6082BA4B7184C3B70D961FB6CC3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D151B0812EA4C29914A3DF486BDDB9531">
    <w:name w:val="3D151B0812EA4C29914A3DF486BDDB953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99845DFF0B6491E9A89C24A89215B9831">
    <w:name w:val="699845DFF0B6491E9A89C24A89215B983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28E8E8F015D4BF2ABD8BE9F6B77DE1631">
    <w:name w:val="528E8E8F015D4BF2ABD8BE9F6B77DE163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41A86C529DE41EB8CF51D2968BE11A231">
    <w:name w:val="141A86C529DE41EB8CF51D2968BE11A23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87C4BC179EFA4F39AEAC47204A724F0030">
    <w:name w:val="87C4BC179EFA4F39AEAC47204A724F003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5B027A5AC354F598473D4094737C23B30">
    <w:name w:val="95B027A5AC354F598473D4094737C23B3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9CB83E79AAD4445B232FFF131BCBE4930">
    <w:name w:val="49CB83E79AAD4445B232FFF131BCBE493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69A6280C7504F97A11FCE6563DF8BE030">
    <w:name w:val="A69A6280C7504F97A11FCE6563DF8BE03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DAC0011778C441EB7B167D7931B08BB30">
    <w:name w:val="9DAC0011778C441EB7B167D7931B08BB3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AE219B7287A48DBBB6B92393CC8EE6529">
    <w:name w:val="4AE219B7287A48DBBB6B92393CC8EE652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D6F004AB54E54CA9857377467233302829">
    <w:name w:val="D6F004AB54E54CA985737746723330282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F006016D7804F4E8C461BDFF599EACE29">
    <w:name w:val="0F006016D7804F4E8C461BDFF599EACE2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C3CA9901DCA4B738895DDB16D6C822829">
    <w:name w:val="9C3CA9901DCA4B738895DDB16D6C82282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E314C6D551C459DBB20AFA33D6F19F329">
    <w:name w:val="CE314C6D551C459DBB20AFA33D6F19F32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5914C0555394F7FA74B71DCB22C61CA28">
    <w:name w:val="45914C0555394F7FA74B71DCB22C61CA2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556A175A529427C8469848D694C678428">
    <w:name w:val="5556A175A529427C8469848D694C67842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637A6F66AE54BA186A6879A2429D56A28">
    <w:name w:val="3637A6F66AE54BA186A6879A2429D56A2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78C25F2F8ABF448D8082B465C9CCCAA128">
    <w:name w:val="78C25F2F8ABF448D8082B465C9CCCAA12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D38E8D944BBB4CFF8BEC8A1F3436B5D528">
    <w:name w:val="D38E8D944BBB4CFF8BEC8A1F3436B5D52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5A510A9EE4C42C2B06FC1A826776C8230">
    <w:name w:val="F5A510A9EE4C42C2B06FC1A826776C823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D7C07179C8B4EA3BCD13E9FB51B960020">
    <w:name w:val="FD7C07179C8B4EA3BCD13E9FB51B96002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DEA67607AA94678A5601E0E0F88E84E20">
    <w:name w:val="FDEA67607AA94678A5601E0E0F88E84E2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194DAFF20134591B156F7EA303E386820">
    <w:name w:val="E194DAFF20134591B156F7EA303E38682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E2553184150490E8380A9FEDE727CC020">
    <w:name w:val="1E2553184150490E8380A9FEDE727CC02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AC69C28B7D8408ABC3C2768D2F91D7619">
    <w:name w:val="9AC69C28B7D8408ABC3C2768D2F91D761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2CEA9131257441C8AF9BA520CA668EC19">
    <w:name w:val="A2CEA9131257441C8AF9BA520CA668EC1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CB5F7D1D5DB481A9D85B839EFA55D8B19">
    <w:name w:val="BCB5F7D1D5DB481A9D85B839EFA55D8B1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9325436B8B64D52BB6A1EF6E9413F4119">
    <w:name w:val="19325436B8B64D52BB6A1EF6E9413F411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1BC943CD05841628ED8A033E3D314C419">
    <w:name w:val="31BC943CD05841628ED8A033E3D314C41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94E23FDD1E341EEA4A81923A3E42D8719">
    <w:name w:val="B94E23FDD1E341EEA4A81923A3E42D871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4D3B3032B9E4DFD9D12AF7F456EB5A219">
    <w:name w:val="A4D3B3032B9E4DFD9D12AF7F456EB5A21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9573F48CE5B4830B9778CF0E675E16019">
    <w:name w:val="49573F48CE5B4830B9778CF0E675E1601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4DA997E614B4B24B8145AFEC1509F9F19">
    <w:name w:val="34DA997E614B4B24B8145AFEC1509F9F1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2B1DBFA9720446B8A9EB650E3D7142419">
    <w:name w:val="42B1DBFA9720446B8A9EB650E3D714241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06B8144FA8D491985305C29A38C3FE819">
    <w:name w:val="E06B8144FA8D491985305C29A38C3FE81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09656E847C041E3BE734470D10159AE19">
    <w:name w:val="209656E847C041E3BE734470D10159AE1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4BF50B9B3104076B01432BCC601E0FB19">
    <w:name w:val="C4BF50B9B3104076B01432BCC601E0FB1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725BC7A0EB64D5AB7327917FA444CE019">
    <w:name w:val="4725BC7A0EB64D5AB7327917FA444CE01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9207A25D2F4838BE352E94B23C0DF919">
    <w:name w:val="1A9207A25D2F4838BE352E94B23C0DF91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D95BC5AD021486988057C0DAF56F7E719">
    <w:name w:val="CD95BC5AD021486988057C0DAF56F7E71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AF17466EC934E31A7DDE6FC922559DE19">
    <w:name w:val="4AF17466EC934E31A7DDE6FC922559DE1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BD77E731F5648B18CB658D84E8F729219">
    <w:name w:val="FBD77E731F5648B18CB658D84E8F72921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F5DD3FC588943C99D83DB35E252C52919">
    <w:name w:val="BF5DD3FC588943C99D83DB35E252C5291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E8DCAC30EDB4B33909C8CDE95CFD51919">
    <w:name w:val="CE8DCAC30EDB4B33909C8CDE95CFD5191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2F7B08177CF4DBA987E31FA9782DEF219">
    <w:name w:val="C2F7B08177CF4DBA987E31FA9782DEF21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73E7EE82E924F0ABBB0C64CC3D5170919">
    <w:name w:val="F73E7EE82E924F0ABBB0C64CC3D517091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ACDB026504D4B96A2921FD70B1F669B19">
    <w:name w:val="AACDB026504D4B96A2921FD70B1F669B1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0ED1CE19022492ABE1D7FADE521673619">
    <w:name w:val="A0ED1CE19022492ABE1D7FADE52167361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BD25AAB12E2425AAD2FCA36B6DA9A0119">
    <w:name w:val="9BD25AAB12E2425AAD2FCA36B6DA9A011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F4885BA1696417B8ADC4A7A9D8EC8B786">
    <w:name w:val="CF4885BA1696417B8ADC4A7A9D8EC8B78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FCB9CC9A2B4128BAD7FC8EDFF5B33984">
    <w:name w:val="C5FCB9CC9A2B4128BAD7FC8EDFF5B3398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B42282713BC4D808A42590A9708D17382">
    <w:name w:val="EB42282713BC4D808A42590A9708D1738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4BD3E2BEAAB4EC087BA8361E1B1750A76">
    <w:name w:val="24BD3E2BEAAB4EC087BA8361E1B1750A7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F519A4100144C8DAEC5A20578F9C82025">
    <w:name w:val="2F519A4100144C8DAEC5A20578F9C8202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3037595B37645AFBFE7105D9AF858C825">
    <w:name w:val="C3037595B37645AFBFE7105D9AF858C82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DBA6D0344245FA80D016791F1B7AA765">
    <w:name w:val="1ADBA6D0344245FA80D016791F1B7AA76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E01EB70942D44149852AEDB4E4226CC78">
    <w:name w:val="5E01EB70942D44149852AEDB4E4226CC7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E68D62E165A4AA3B39C3A78475F1C8A66">
    <w:name w:val="9E68D62E165A4AA3B39C3A78475F1C8A6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23929A72017406A8CE74AD0B5F345FD63">
    <w:name w:val="023929A72017406A8CE74AD0B5F345FD6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90550B4803947C18E8D062C52684D5555">
    <w:name w:val="690550B4803947C18E8D062C52684D555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7F9F81DBF090444090B78219DE280A8940">
    <w:name w:val="7F9F81DBF090444090B78219DE280A894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C9B3FBDD52742D88D3A9AF4C88BF62740">
    <w:name w:val="BC9B3FBDD52742D88D3A9AF4C88BF6274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8D1AF5FE4FD43B99A0F221460FD86FB40">
    <w:name w:val="F8D1AF5FE4FD43B99A0F221460FD86FB4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E9D7CD164DD42F7A2C1D347D59F83B440">
    <w:name w:val="FE9D7CD164DD42F7A2C1D347D59F83B44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74AC49C337B4834B0728587F4836A2035">
    <w:name w:val="F74AC49C337B4834B0728587F4836A203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7C43D0796854DB3A346A2C4C02AA02F35">
    <w:name w:val="97C43D0796854DB3A346A2C4C02AA02F3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B915C6F27EE46C9915C3436C063563135">
    <w:name w:val="AB915C6F27EE46C9915C3436C06356313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95F3AEE6B74836B1FF4422A42404F635">
    <w:name w:val="C595F3AEE6B74836B1FF4422A42404F63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0756B7470D242C9BFF72DF41980A84535">
    <w:name w:val="10756B7470D242C9BFF72DF41980A8453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2C9FA6082BA4B7184C3B70D961FB6CC32">
    <w:name w:val="F2C9FA6082BA4B7184C3B70D961FB6CC3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D151B0812EA4C29914A3DF486BDDB9532">
    <w:name w:val="3D151B0812EA4C29914A3DF486BDDB953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99845DFF0B6491E9A89C24A89215B9832">
    <w:name w:val="699845DFF0B6491E9A89C24A89215B983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28E8E8F015D4BF2ABD8BE9F6B77DE1632">
    <w:name w:val="528E8E8F015D4BF2ABD8BE9F6B77DE163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41A86C529DE41EB8CF51D2968BE11A232">
    <w:name w:val="141A86C529DE41EB8CF51D2968BE11A23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87C4BC179EFA4F39AEAC47204A724F0031">
    <w:name w:val="87C4BC179EFA4F39AEAC47204A724F003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5B027A5AC354F598473D4094737C23B31">
    <w:name w:val="95B027A5AC354F598473D4094737C23B3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9CB83E79AAD4445B232FFF131BCBE4931">
    <w:name w:val="49CB83E79AAD4445B232FFF131BCBE493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69A6280C7504F97A11FCE6563DF8BE031">
    <w:name w:val="A69A6280C7504F97A11FCE6563DF8BE03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DAC0011778C441EB7B167D7931B08BB31">
    <w:name w:val="9DAC0011778C441EB7B167D7931B08BB3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AE219B7287A48DBBB6B92393CC8EE6530">
    <w:name w:val="4AE219B7287A48DBBB6B92393CC8EE653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D6F004AB54E54CA9857377467233302830">
    <w:name w:val="D6F004AB54E54CA985737746723330283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F006016D7804F4E8C461BDFF599EACE30">
    <w:name w:val="0F006016D7804F4E8C461BDFF599EACE3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C3CA9901DCA4B738895DDB16D6C822830">
    <w:name w:val="9C3CA9901DCA4B738895DDB16D6C82283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E314C6D551C459DBB20AFA33D6F19F330">
    <w:name w:val="CE314C6D551C459DBB20AFA33D6F19F33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5914C0555394F7FA74B71DCB22C61CA29">
    <w:name w:val="45914C0555394F7FA74B71DCB22C61CA2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556A175A529427C8469848D694C678429">
    <w:name w:val="5556A175A529427C8469848D694C67842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637A6F66AE54BA186A6879A2429D56A29">
    <w:name w:val="3637A6F66AE54BA186A6879A2429D56A2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78C25F2F8ABF448D8082B465C9CCCAA129">
    <w:name w:val="78C25F2F8ABF448D8082B465C9CCCAA12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D38E8D944BBB4CFF8BEC8A1F3436B5D529">
    <w:name w:val="D38E8D944BBB4CFF8BEC8A1F3436B5D52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5A510A9EE4C42C2B06FC1A826776C8231">
    <w:name w:val="F5A510A9EE4C42C2B06FC1A826776C823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D7C07179C8B4EA3BCD13E9FB51B960021">
    <w:name w:val="FD7C07179C8B4EA3BCD13E9FB51B96002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DEA67607AA94678A5601E0E0F88E84E21">
    <w:name w:val="FDEA67607AA94678A5601E0E0F88E84E2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194DAFF20134591B156F7EA303E386821">
    <w:name w:val="E194DAFF20134591B156F7EA303E38682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E2553184150490E8380A9FEDE727CC021">
    <w:name w:val="1E2553184150490E8380A9FEDE727CC02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AC69C28B7D8408ABC3C2768D2F91D7620">
    <w:name w:val="9AC69C28B7D8408ABC3C2768D2F91D762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2CEA9131257441C8AF9BA520CA668EC20">
    <w:name w:val="A2CEA9131257441C8AF9BA520CA668EC2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CB5F7D1D5DB481A9D85B839EFA55D8B20">
    <w:name w:val="BCB5F7D1D5DB481A9D85B839EFA55D8B2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9325436B8B64D52BB6A1EF6E9413F4120">
    <w:name w:val="19325436B8B64D52BB6A1EF6E9413F412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1BC943CD05841628ED8A033E3D314C420">
    <w:name w:val="31BC943CD05841628ED8A033E3D314C42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94E23FDD1E341EEA4A81923A3E42D8720">
    <w:name w:val="B94E23FDD1E341EEA4A81923A3E42D872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4D3B3032B9E4DFD9D12AF7F456EB5A220">
    <w:name w:val="A4D3B3032B9E4DFD9D12AF7F456EB5A22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9573F48CE5B4830B9778CF0E675E16020">
    <w:name w:val="49573F48CE5B4830B9778CF0E675E1602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4DA997E614B4B24B8145AFEC1509F9F20">
    <w:name w:val="34DA997E614B4B24B8145AFEC1509F9F2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2B1DBFA9720446B8A9EB650E3D7142420">
    <w:name w:val="42B1DBFA9720446B8A9EB650E3D714242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06B8144FA8D491985305C29A38C3FE820">
    <w:name w:val="E06B8144FA8D491985305C29A38C3FE82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09656E847C041E3BE734470D10159AE20">
    <w:name w:val="209656E847C041E3BE734470D10159AE2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4BF50B9B3104076B01432BCC601E0FB20">
    <w:name w:val="C4BF50B9B3104076B01432BCC601E0FB2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725BC7A0EB64D5AB7327917FA444CE020">
    <w:name w:val="4725BC7A0EB64D5AB7327917FA444CE02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9207A25D2F4838BE352E94B23C0DF920">
    <w:name w:val="1A9207A25D2F4838BE352E94B23C0DF92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D95BC5AD021486988057C0DAF56F7E720">
    <w:name w:val="CD95BC5AD021486988057C0DAF56F7E72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AF17466EC934E31A7DDE6FC922559DE20">
    <w:name w:val="4AF17466EC934E31A7DDE6FC922559DE2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BD77E731F5648B18CB658D84E8F729220">
    <w:name w:val="FBD77E731F5648B18CB658D84E8F72922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F5DD3FC588943C99D83DB35E252C52920">
    <w:name w:val="BF5DD3FC588943C99D83DB35E252C5292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E8DCAC30EDB4B33909C8CDE95CFD51920">
    <w:name w:val="CE8DCAC30EDB4B33909C8CDE95CFD5192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2F7B08177CF4DBA987E31FA9782DEF220">
    <w:name w:val="C2F7B08177CF4DBA987E31FA9782DEF22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73E7EE82E924F0ABBB0C64CC3D5170920">
    <w:name w:val="F73E7EE82E924F0ABBB0C64CC3D517092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ACDB026504D4B96A2921FD70B1F669B20">
    <w:name w:val="AACDB026504D4B96A2921FD70B1F669B2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0ED1CE19022492ABE1D7FADE521673620">
    <w:name w:val="A0ED1CE19022492ABE1D7FADE52167362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BD25AAB12E2425AAD2FCA36B6DA9A0120">
    <w:name w:val="9BD25AAB12E2425AAD2FCA36B6DA9A012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D3535CB72DC448B98941ADB47F8CA512">
    <w:name w:val="D3535CB72DC448B98941ADB47F8CA512"/>
    <w:rsid w:val="00A91048"/>
  </w:style>
  <w:style w:type="paragraph" w:customStyle="1" w:styleId="CF4885BA1696417B8ADC4A7A9D8EC8B787">
    <w:name w:val="CF4885BA1696417B8ADC4A7A9D8EC8B78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FCB9CC9A2B4128BAD7FC8EDFF5B33985">
    <w:name w:val="C5FCB9CC9A2B4128BAD7FC8EDFF5B3398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B42282713BC4D808A42590A9708D17383">
    <w:name w:val="EB42282713BC4D808A42590A9708D1738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4BD3E2BEAAB4EC087BA8361E1B1750A77">
    <w:name w:val="24BD3E2BEAAB4EC087BA8361E1B1750A7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F519A4100144C8DAEC5A20578F9C82026">
    <w:name w:val="2F519A4100144C8DAEC5A20578F9C8202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3037595B37645AFBFE7105D9AF858C826">
    <w:name w:val="C3037595B37645AFBFE7105D9AF858C82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DBA6D0344245FA80D016791F1B7AA766">
    <w:name w:val="1ADBA6D0344245FA80D016791F1B7AA76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E01EB70942D44149852AEDB4E4226CC79">
    <w:name w:val="5E01EB70942D44149852AEDB4E4226CC7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E68D62E165A4AA3B39C3A78475F1C8A67">
    <w:name w:val="9E68D62E165A4AA3B39C3A78475F1C8A6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23929A72017406A8CE74AD0B5F345FD64">
    <w:name w:val="023929A72017406A8CE74AD0B5F345FD6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90550B4803947C18E8D062C52684D5556">
    <w:name w:val="690550B4803947C18E8D062C52684D555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7F9F81DBF090444090B78219DE280A8941">
    <w:name w:val="7F9F81DBF090444090B78219DE280A894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C9B3FBDD52742D88D3A9AF4C88BF62741">
    <w:name w:val="BC9B3FBDD52742D88D3A9AF4C88BF6274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8D1AF5FE4FD43B99A0F221460FD86FB41">
    <w:name w:val="F8D1AF5FE4FD43B99A0F221460FD86FB4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E9D7CD164DD42F7A2C1D347D59F83B441">
    <w:name w:val="FE9D7CD164DD42F7A2C1D347D59F83B44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74AC49C337B4834B0728587F4836A2036">
    <w:name w:val="F74AC49C337B4834B0728587F4836A203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7C43D0796854DB3A346A2C4C02AA02F36">
    <w:name w:val="97C43D0796854DB3A346A2C4C02AA02F3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B915C6F27EE46C9915C3436C063563136">
    <w:name w:val="AB915C6F27EE46C9915C3436C06356313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95F3AEE6B74836B1FF4422A42404F636">
    <w:name w:val="C595F3AEE6B74836B1FF4422A42404F63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0756B7470D242C9BFF72DF41980A84536">
    <w:name w:val="10756B7470D242C9BFF72DF41980A8453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2C9FA6082BA4B7184C3B70D961FB6CC33">
    <w:name w:val="F2C9FA6082BA4B7184C3B70D961FB6CC3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D151B0812EA4C29914A3DF486BDDB9533">
    <w:name w:val="3D151B0812EA4C29914A3DF486BDDB953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99845DFF0B6491E9A89C24A89215B9833">
    <w:name w:val="699845DFF0B6491E9A89C24A89215B983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28E8E8F015D4BF2ABD8BE9F6B77DE1633">
    <w:name w:val="528E8E8F015D4BF2ABD8BE9F6B77DE163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41A86C529DE41EB8CF51D2968BE11A233">
    <w:name w:val="141A86C529DE41EB8CF51D2968BE11A23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87C4BC179EFA4F39AEAC47204A724F0032">
    <w:name w:val="87C4BC179EFA4F39AEAC47204A724F003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5B027A5AC354F598473D4094737C23B32">
    <w:name w:val="95B027A5AC354F598473D4094737C23B3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9CB83E79AAD4445B232FFF131BCBE4932">
    <w:name w:val="49CB83E79AAD4445B232FFF131BCBE493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69A6280C7504F97A11FCE6563DF8BE032">
    <w:name w:val="A69A6280C7504F97A11FCE6563DF8BE03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DAC0011778C441EB7B167D7931B08BB32">
    <w:name w:val="9DAC0011778C441EB7B167D7931B08BB3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AE219B7287A48DBBB6B92393CC8EE6531">
    <w:name w:val="4AE219B7287A48DBBB6B92393CC8EE653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D6F004AB54E54CA9857377467233302831">
    <w:name w:val="D6F004AB54E54CA985737746723330283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F006016D7804F4E8C461BDFF599EACE31">
    <w:name w:val="0F006016D7804F4E8C461BDFF599EACE3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C3CA9901DCA4B738895DDB16D6C822831">
    <w:name w:val="9C3CA9901DCA4B738895DDB16D6C82283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E314C6D551C459DBB20AFA33D6F19F331">
    <w:name w:val="CE314C6D551C459DBB20AFA33D6F19F33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5914C0555394F7FA74B71DCB22C61CA30">
    <w:name w:val="45914C0555394F7FA74B71DCB22C61CA3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556A175A529427C8469848D694C678430">
    <w:name w:val="5556A175A529427C8469848D694C67843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637A6F66AE54BA186A6879A2429D56A30">
    <w:name w:val="3637A6F66AE54BA186A6879A2429D56A3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78C25F2F8ABF448D8082B465C9CCCAA130">
    <w:name w:val="78C25F2F8ABF448D8082B465C9CCCAA13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D38E8D944BBB4CFF8BEC8A1F3436B5D530">
    <w:name w:val="D38E8D944BBB4CFF8BEC8A1F3436B5D53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5A510A9EE4C42C2B06FC1A826776C8232">
    <w:name w:val="F5A510A9EE4C42C2B06FC1A826776C823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D7C07179C8B4EA3BCD13E9FB51B960022">
    <w:name w:val="FD7C07179C8B4EA3BCD13E9FB51B96002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DEA67607AA94678A5601E0E0F88E84E22">
    <w:name w:val="FDEA67607AA94678A5601E0E0F88E84E2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194DAFF20134591B156F7EA303E386822">
    <w:name w:val="E194DAFF20134591B156F7EA303E38682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E2553184150490E8380A9FEDE727CC022">
    <w:name w:val="1E2553184150490E8380A9FEDE727CC02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AC69C28B7D8408ABC3C2768D2F91D7621">
    <w:name w:val="9AC69C28B7D8408ABC3C2768D2F91D762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2CEA9131257441C8AF9BA520CA668EC21">
    <w:name w:val="A2CEA9131257441C8AF9BA520CA668EC2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CB5F7D1D5DB481A9D85B839EFA55D8B21">
    <w:name w:val="BCB5F7D1D5DB481A9D85B839EFA55D8B2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9325436B8B64D52BB6A1EF6E9413F4121">
    <w:name w:val="19325436B8B64D52BB6A1EF6E9413F412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1BC943CD05841628ED8A033E3D314C421">
    <w:name w:val="31BC943CD05841628ED8A033E3D314C42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94E23FDD1E341EEA4A81923A3E42D8721">
    <w:name w:val="B94E23FDD1E341EEA4A81923A3E42D872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4D3B3032B9E4DFD9D12AF7F456EB5A221">
    <w:name w:val="A4D3B3032B9E4DFD9D12AF7F456EB5A22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9573F48CE5B4830B9778CF0E675E16021">
    <w:name w:val="49573F48CE5B4830B9778CF0E675E1602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4DA997E614B4B24B8145AFEC1509F9F21">
    <w:name w:val="34DA997E614B4B24B8145AFEC1509F9F2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2B1DBFA9720446B8A9EB650E3D7142421">
    <w:name w:val="42B1DBFA9720446B8A9EB650E3D714242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06B8144FA8D491985305C29A38C3FE821">
    <w:name w:val="E06B8144FA8D491985305C29A38C3FE82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09656E847C041E3BE734470D10159AE21">
    <w:name w:val="209656E847C041E3BE734470D10159AE2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4BF50B9B3104076B01432BCC601E0FB21">
    <w:name w:val="C4BF50B9B3104076B01432BCC601E0FB2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725BC7A0EB64D5AB7327917FA444CE021">
    <w:name w:val="4725BC7A0EB64D5AB7327917FA444CE02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9207A25D2F4838BE352E94B23C0DF921">
    <w:name w:val="1A9207A25D2F4838BE352E94B23C0DF92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D95BC5AD021486988057C0DAF56F7E721">
    <w:name w:val="CD95BC5AD021486988057C0DAF56F7E72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AF17466EC934E31A7DDE6FC922559DE21">
    <w:name w:val="4AF17466EC934E31A7DDE6FC922559DE2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BD77E731F5648B18CB658D84E8F729221">
    <w:name w:val="FBD77E731F5648B18CB658D84E8F72922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F5DD3FC588943C99D83DB35E252C52921">
    <w:name w:val="BF5DD3FC588943C99D83DB35E252C5292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E8DCAC30EDB4B33909C8CDE95CFD51921">
    <w:name w:val="CE8DCAC30EDB4B33909C8CDE95CFD5192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2F7B08177CF4DBA987E31FA9782DEF221">
    <w:name w:val="C2F7B08177CF4DBA987E31FA9782DEF22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73E7EE82E924F0ABBB0C64CC3D5170921">
    <w:name w:val="F73E7EE82E924F0ABBB0C64CC3D517092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ACDB026504D4B96A2921FD70B1F669B21">
    <w:name w:val="AACDB026504D4B96A2921FD70B1F669B2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0ED1CE19022492ABE1D7FADE521673621">
    <w:name w:val="A0ED1CE19022492ABE1D7FADE52167362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BD25AAB12E2425AAD2FCA36B6DA9A0121">
    <w:name w:val="9BD25AAB12E2425AAD2FCA36B6DA9A012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F4885BA1696417B8ADC4A7A9D8EC8B788">
    <w:name w:val="CF4885BA1696417B8ADC4A7A9D8EC8B78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FCB9CC9A2B4128BAD7FC8EDFF5B33986">
    <w:name w:val="C5FCB9CC9A2B4128BAD7FC8EDFF5B3398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B42282713BC4D808A42590A9708D17384">
    <w:name w:val="EB42282713BC4D808A42590A9708D1738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4BD3E2BEAAB4EC087BA8361E1B1750A78">
    <w:name w:val="24BD3E2BEAAB4EC087BA8361E1B1750A7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F519A4100144C8DAEC5A20578F9C82027">
    <w:name w:val="2F519A4100144C8DAEC5A20578F9C8202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3037595B37645AFBFE7105D9AF858C827">
    <w:name w:val="C3037595B37645AFBFE7105D9AF858C82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DBA6D0344245FA80D016791F1B7AA767">
    <w:name w:val="1ADBA6D0344245FA80D016791F1B7AA76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E01EB70942D44149852AEDB4E4226CC80">
    <w:name w:val="5E01EB70942D44149852AEDB4E4226CC80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E68D62E165A4AA3B39C3A78475F1C8A68">
    <w:name w:val="9E68D62E165A4AA3B39C3A78475F1C8A6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23929A72017406A8CE74AD0B5F345FD65">
    <w:name w:val="023929A72017406A8CE74AD0B5F345FD6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90550B4803947C18E8D062C52684D5557">
    <w:name w:val="690550B4803947C18E8D062C52684D555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7F9F81DBF090444090B78219DE280A8942">
    <w:name w:val="7F9F81DBF090444090B78219DE280A894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C9B3FBDD52742D88D3A9AF4C88BF62742">
    <w:name w:val="BC9B3FBDD52742D88D3A9AF4C88BF6274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8D1AF5FE4FD43B99A0F221460FD86FB42">
    <w:name w:val="F8D1AF5FE4FD43B99A0F221460FD86FB4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E9D7CD164DD42F7A2C1D347D59F83B442">
    <w:name w:val="FE9D7CD164DD42F7A2C1D347D59F83B44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74AC49C337B4834B0728587F4836A2037">
    <w:name w:val="F74AC49C337B4834B0728587F4836A203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7C43D0796854DB3A346A2C4C02AA02F37">
    <w:name w:val="97C43D0796854DB3A346A2C4C02AA02F3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B915C6F27EE46C9915C3436C063563137">
    <w:name w:val="AB915C6F27EE46C9915C3436C06356313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95F3AEE6B74836B1FF4422A42404F637">
    <w:name w:val="C595F3AEE6B74836B1FF4422A42404F63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0756B7470D242C9BFF72DF41980A84537">
    <w:name w:val="10756B7470D242C9BFF72DF41980A8453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2C9FA6082BA4B7184C3B70D961FB6CC34">
    <w:name w:val="F2C9FA6082BA4B7184C3B70D961FB6CC3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D151B0812EA4C29914A3DF486BDDB9534">
    <w:name w:val="3D151B0812EA4C29914A3DF486BDDB953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99845DFF0B6491E9A89C24A89215B9834">
    <w:name w:val="699845DFF0B6491E9A89C24A89215B983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28E8E8F015D4BF2ABD8BE9F6B77DE1634">
    <w:name w:val="528E8E8F015D4BF2ABD8BE9F6B77DE163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41A86C529DE41EB8CF51D2968BE11A234">
    <w:name w:val="141A86C529DE41EB8CF51D2968BE11A23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87C4BC179EFA4F39AEAC47204A724F0033">
    <w:name w:val="87C4BC179EFA4F39AEAC47204A724F003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5B027A5AC354F598473D4094737C23B33">
    <w:name w:val="95B027A5AC354F598473D4094737C23B3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9CB83E79AAD4445B232FFF131BCBE4933">
    <w:name w:val="49CB83E79AAD4445B232FFF131BCBE493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69A6280C7504F97A11FCE6563DF8BE033">
    <w:name w:val="A69A6280C7504F97A11FCE6563DF8BE03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DAC0011778C441EB7B167D7931B08BB33">
    <w:name w:val="9DAC0011778C441EB7B167D7931B08BB3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AE219B7287A48DBBB6B92393CC8EE6532">
    <w:name w:val="4AE219B7287A48DBBB6B92393CC8EE653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D6F004AB54E54CA9857377467233302832">
    <w:name w:val="D6F004AB54E54CA985737746723330283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F006016D7804F4E8C461BDFF599EACE32">
    <w:name w:val="0F006016D7804F4E8C461BDFF599EACE3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C3CA9901DCA4B738895DDB16D6C822832">
    <w:name w:val="9C3CA9901DCA4B738895DDB16D6C82283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E314C6D551C459DBB20AFA33D6F19F332">
    <w:name w:val="CE314C6D551C459DBB20AFA33D6F19F33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5914C0555394F7FA74B71DCB22C61CA31">
    <w:name w:val="45914C0555394F7FA74B71DCB22C61CA3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556A175A529427C8469848D694C678431">
    <w:name w:val="5556A175A529427C8469848D694C67843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637A6F66AE54BA186A6879A2429D56A31">
    <w:name w:val="3637A6F66AE54BA186A6879A2429D56A3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78C25F2F8ABF448D8082B465C9CCCAA131">
    <w:name w:val="78C25F2F8ABF448D8082B465C9CCCAA13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D38E8D944BBB4CFF8BEC8A1F3436B5D531">
    <w:name w:val="D38E8D944BBB4CFF8BEC8A1F3436B5D53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5A510A9EE4C42C2B06FC1A826776C8233">
    <w:name w:val="F5A510A9EE4C42C2B06FC1A826776C823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D7C07179C8B4EA3BCD13E9FB51B960023">
    <w:name w:val="FD7C07179C8B4EA3BCD13E9FB51B96002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DEA67607AA94678A5601E0E0F88E84E23">
    <w:name w:val="FDEA67607AA94678A5601E0E0F88E84E2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194DAFF20134591B156F7EA303E386823">
    <w:name w:val="E194DAFF20134591B156F7EA303E38682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E2553184150490E8380A9FEDE727CC023">
    <w:name w:val="1E2553184150490E8380A9FEDE727CC02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AC69C28B7D8408ABC3C2768D2F91D7622">
    <w:name w:val="9AC69C28B7D8408ABC3C2768D2F91D762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2CEA9131257441C8AF9BA520CA668EC22">
    <w:name w:val="A2CEA9131257441C8AF9BA520CA668EC2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CB5F7D1D5DB481A9D85B839EFA55D8B22">
    <w:name w:val="BCB5F7D1D5DB481A9D85B839EFA55D8B2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9325436B8B64D52BB6A1EF6E9413F4122">
    <w:name w:val="19325436B8B64D52BB6A1EF6E9413F412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1BC943CD05841628ED8A033E3D314C422">
    <w:name w:val="31BC943CD05841628ED8A033E3D314C42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94E23FDD1E341EEA4A81923A3E42D8722">
    <w:name w:val="B94E23FDD1E341EEA4A81923A3E42D872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4D3B3032B9E4DFD9D12AF7F456EB5A222">
    <w:name w:val="A4D3B3032B9E4DFD9D12AF7F456EB5A22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9573F48CE5B4830B9778CF0E675E16022">
    <w:name w:val="49573F48CE5B4830B9778CF0E675E1602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4DA997E614B4B24B8145AFEC1509F9F22">
    <w:name w:val="34DA997E614B4B24B8145AFEC1509F9F2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2B1DBFA9720446B8A9EB650E3D7142422">
    <w:name w:val="42B1DBFA9720446B8A9EB650E3D714242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06B8144FA8D491985305C29A38C3FE822">
    <w:name w:val="E06B8144FA8D491985305C29A38C3FE82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09656E847C041E3BE734470D10159AE22">
    <w:name w:val="209656E847C041E3BE734470D10159AE2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4BF50B9B3104076B01432BCC601E0FB22">
    <w:name w:val="C4BF50B9B3104076B01432BCC601E0FB2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725BC7A0EB64D5AB7327917FA444CE022">
    <w:name w:val="4725BC7A0EB64D5AB7327917FA444CE02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9207A25D2F4838BE352E94B23C0DF922">
    <w:name w:val="1A9207A25D2F4838BE352E94B23C0DF92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D95BC5AD021486988057C0DAF56F7E722">
    <w:name w:val="CD95BC5AD021486988057C0DAF56F7E72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AF17466EC934E31A7DDE6FC922559DE22">
    <w:name w:val="4AF17466EC934E31A7DDE6FC922559DE2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BD77E731F5648B18CB658D84E8F729222">
    <w:name w:val="FBD77E731F5648B18CB658D84E8F72922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F5DD3FC588943C99D83DB35E252C52922">
    <w:name w:val="BF5DD3FC588943C99D83DB35E252C5292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E8DCAC30EDB4B33909C8CDE95CFD51922">
    <w:name w:val="CE8DCAC30EDB4B33909C8CDE95CFD5192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2F7B08177CF4DBA987E31FA9782DEF222">
    <w:name w:val="C2F7B08177CF4DBA987E31FA9782DEF22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73E7EE82E924F0ABBB0C64CC3D5170922">
    <w:name w:val="F73E7EE82E924F0ABBB0C64CC3D517092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ACDB026504D4B96A2921FD70B1F669B22">
    <w:name w:val="AACDB026504D4B96A2921FD70B1F669B2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0ED1CE19022492ABE1D7FADE521673622">
    <w:name w:val="A0ED1CE19022492ABE1D7FADE52167362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BD25AAB12E2425AAD2FCA36B6DA9A0122">
    <w:name w:val="9BD25AAB12E2425AAD2FCA36B6DA9A012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F4885BA1696417B8ADC4A7A9D8EC8B789">
    <w:name w:val="CF4885BA1696417B8ADC4A7A9D8EC8B78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FCB9CC9A2B4128BAD7FC8EDFF5B33987">
    <w:name w:val="C5FCB9CC9A2B4128BAD7FC8EDFF5B33987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B42282713BC4D808A42590A9708D17385">
    <w:name w:val="EB42282713BC4D808A42590A9708D1738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4BD3E2BEAAB4EC087BA8361E1B1750A79">
    <w:name w:val="24BD3E2BEAAB4EC087BA8361E1B1750A7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F519A4100144C8DAEC5A20578F9C82028">
    <w:name w:val="2F519A4100144C8DAEC5A20578F9C8202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3037595B37645AFBFE7105D9AF858C828">
    <w:name w:val="C3037595B37645AFBFE7105D9AF858C82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DBA6D0344245FA80D016791F1B7AA768">
    <w:name w:val="1ADBA6D0344245FA80D016791F1B7AA76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E01EB70942D44149852AEDB4E4226CC81">
    <w:name w:val="5E01EB70942D44149852AEDB4E4226CC81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E68D62E165A4AA3B39C3A78475F1C8A69">
    <w:name w:val="9E68D62E165A4AA3B39C3A78475F1C8A69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23929A72017406A8CE74AD0B5F345FD66">
    <w:name w:val="023929A72017406A8CE74AD0B5F345FD66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90550B4803947C18E8D062C52684D5558">
    <w:name w:val="690550B4803947C18E8D062C52684D555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7F9F81DBF090444090B78219DE280A8943">
    <w:name w:val="7F9F81DBF090444090B78219DE280A894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C9B3FBDD52742D88D3A9AF4C88BF62743">
    <w:name w:val="BC9B3FBDD52742D88D3A9AF4C88BF6274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8D1AF5FE4FD43B99A0F221460FD86FB43">
    <w:name w:val="F8D1AF5FE4FD43B99A0F221460FD86FB4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E9D7CD164DD42F7A2C1D347D59F83B443">
    <w:name w:val="FE9D7CD164DD42F7A2C1D347D59F83B44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74AC49C337B4834B0728587F4836A2038">
    <w:name w:val="F74AC49C337B4834B0728587F4836A203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7C43D0796854DB3A346A2C4C02AA02F38">
    <w:name w:val="97C43D0796854DB3A346A2C4C02AA02F3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B915C6F27EE46C9915C3436C063563138">
    <w:name w:val="AB915C6F27EE46C9915C3436C06356313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95F3AEE6B74836B1FF4422A42404F638">
    <w:name w:val="C595F3AEE6B74836B1FF4422A42404F63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0756B7470D242C9BFF72DF41980A84538">
    <w:name w:val="10756B7470D242C9BFF72DF41980A84538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2C9FA6082BA4B7184C3B70D961FB6CC35">
    <w:name w:val="F2C9FA6082BA4B7184C3B70D961FB6CC3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D151B0812EA4C29914A3DF486BDDB9535">
    <w:name w:val="3D151B0812EA4C29914A3DF486BDDB953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99845DFF0B6491E9A89C24A89215B9835">
    <w:name w:val="699845DFF0B6491E9A89C24A89215B983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28E8E8F015D4BF2ABD8BE9F6B77DE1635">
    <w:name w:val="528E8E8F015D4BF2ABD8BE9F6B77DE163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41A86C529DE41EB8CF51D2968BE11A235">
    <w:name w:val="141A86C529DE41EB8CF51D2968BE11A235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87C4BC179EFA4F39AEAC47204A724F0034">
    <w:name w:val="87C4BC179EFA4F39AEAC47204A724F003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5B027A5AC354F598473D4094737C23B34">
    <w:name w:val="95B027A5AC354F598473D4094737C23B3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9CB83E79AAD4445B232FFF131BCBE4934">
    <w:name w:val="49CB83E79AAD4445B232FFF131BCBE493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69A6280C7504F97A11FCE6563DF8BE034">
    <w:name w:val="A69A6280C7504F97A11FCE6563DF8BE03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DAC0011778C441EB7B167D7931B08BB34">
    <w:name w:val="9DAC0011778C441EB7B167D7931B08BB3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AE219B7287A48DBBB6B92393CC8EE6533">
    <w:name w:val="4AE219B7287A48DBBB6B92393CC8EE653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D6F004AB54E54CA9857377467233302833">
    <w:name w:val="D6F004AB54E54CA985737746723330283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F006016D7804F4E8C461BDFF599EACE33">
    <w:name w:val="0F006016D7804F4E8C461BDFF599EACE3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C3CA9901DCA4B738895DDB16D6C822833">
    <w:name w:val="9C3CA9901DCA4B738895DDB16D6C82283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E314C6D551C459DBB20AFA33D6F19F333">
    <w:name w:val="CE314C6D551C459DBB20AFA33D6F19F33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5914C0555394F7FA74B71DCB22C61CA32">
    <w:name w:val="45914C0555394F7FA74B71DCB22C61CA3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556A175A529427C8469848D694C678432">
    <w:name w:val="5556A175A529427C8469848D694C67843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637A6F66AE54BA186A6879A2429D56A32">
    <w:name w:val="3637A6F66AE54BA186A6879A2429D56A3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78C25F2F8ABF448D8082B465C9CCCAA132">
    <w:name w:val="78C25F2F8ABF448D8082B465C9CCCAA13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D38E8D944BBB4CFF8BEC8A1F3436B5D532">
    <w:name w:val="D38E8D944BBB4CFF8BEC8A1F3436B5D532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5A510A9EE4C42C2B06FC1A826776C8234">
    <w:name w:val="F5A510A9EE4C42C2B06FC1A826776C823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D7C07179C8B4EA3BCD13E9FB51B960024">
    <w:name w:val="FD7C07179C8B4EA3BCD13E9FB51B96002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DEA67607AA94678A5601E0E0F88E84E24">
    <w:name w:val="FDEA67607AA94678A5601E0E0F88E84E2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194DAFF20134591B156F7EA303E386824">
    <w:name w:val="E194DAFF20134591B156F7EA303E38682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E2553184150490E8380A9FEDE727CC024">
    <w:name w:val="1E2553184150490E8380A9FEDE727CC024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AC69C28B7D8408ABC3C2768D2F91D7623">
    <w:name w:val="9AC69C28B7D8408ABC3C2768D2F91D762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2CEA9131257441C8AF9BA520CA668EC23">
    <w:name w:val="A2CEA9131257441C8AF9BA520CA668EC2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CB5F7D1D5DB481A9D85B839EFA55D8B23">
    <w:name w:val="BCB5F7D1D5DB481A9D85B839EFA55D8B2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9325436B8B64D52BB6A1EF6E9413F4123">
    <w:name w:val="19325436B8B64D52BB6A1EF6E9413F412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1BC943CD05841628ED8A033E3D314C423">
    <w:name w:val="31BC943CD05841628ED8A033E3D314C42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94E23FDD1E341EEA4A81923A3E42D8723">
    <w:name w:val="B94E23FDD1E341EEA4A81923A3E42D872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4D3B3032B9E4DFD9D12AF7F456EB5A223">
    <w:name w:val="A4D3B3032B9E4DFD9D12AF7F456EB5A22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9573F48CE5B4830B9778CF0E675E16023">
    <w:name w:val="49573F48CE5B4830B9778CF0E675E1602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4DA997E614B4B24B8145AFEC1509F9F23">
    <w:name w:val="34DA997E614B4B24B8145AFEC1509F9F2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2B1DBFA9720446B8A9EB650E3D7142423">
    <w:name w:val="42B1DBFA9720446B8A9EB650E3D714242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06B8144FA8D491985305C29A38C3FE823">
    <w:name w:val="E06B8144FA8D491985305C29A38C3FE82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09656E847C041E3BE734470D10159AE23">
    <w:name w:val="209656E847C041E3BE734470D10159AE2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4BF50B9B3104076B01432BCC601E0FB23">
    <w:name w:val="C4BF50B9B3104076B01432BCC601E0FB2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725BC7A0EB64D5AB7327917FA444CE023">
    <w:name w:val="4725BC7A0EB64D5AB7327917FA444CE02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9207A25D2F4838BE352E94B23C0DF923">
    <w:name w:val="1A9207A25D2F4838BE352E94B23C0DF92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D95BC5AD021486988057C0DAF56F7E723">
    <w:name w:val="CD95BC5AD021486988057C0DAF56F7E72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AF17466EC934E31A7DDE6FC922559DE23">
    <w:name w:val="4AF17466EC934E31A7DDE6FC922559DE2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BD77E731F5648B18CB658D84E8F729223">
    <w:name w:val="FBD77E731F5648B18CB658D84E8F72922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F5DD3FC588943C99D83DB35E252C52923">
    <w:name w:val="BF5DD3FC588943C99D83DB35E252C5292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E8DCAC30EDB4B33909C8CDE95CFD51923">
    <w:name w:val="CE8DCAC30EDB4B33909C8CDE95CFD5192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2F7B08177CF4DBA987E31FA9782DEF223">
    <w:name w:val="C2F7B08177CF4DBA987E31FA9782DEF22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73E7EE82E924F0ABBB0C64CC3D5170923">
    <w:name w:val="F73E7EE82E924F0ABBB0C64CC3D517092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ACDB026504D4B96A2921FD70B1F669B23">
    <w:name w:val="AACDB026504D4B96A2921FD70B1F669B2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0ED1CE19022492ABE1D7FADE521673623">
    <w:name w:val="A0ED1CE19022492ABE1D7FADE52167362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BD25AAB12E2425AAD2FCA36B6DA9A0123">
    <w:name w:val="9BD25AAB12E2425AAD2FCA36B6DA9A0123"/>
    <w:rsid w:val="00A91048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F4885BA1696417B8ADC4A7A9D8EC8B790">
    <w:name w:val="CF4885BA1696417B8ADC4A7A9D8EC8B790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FCB9CC9A2B4128BAD7FC8EDFF5B33988">
    <w:name w:val="C5FCB9CC9A2B4128BAD7FC8EDFF5B33988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B42282713BC4D808A42590A9708D17386">
    <w:name w:val="EB42282713BC4D808A42590A9708D17386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4BD3E2BEAAB4EC087BA8361E1B1750A80">
    <w:name w:val="24BD3E2BEAAB4EC087BA8361E1B1750A80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F519A4100144C8DAEC5A20578F9C82029">
    <w:name w:val="2F519A4100144C8DAEC5A20578F9C82029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3037595B37645AFBFE7105D9AF858C829">
    <w:name w:val="C3037595B37645AFBFE7105D9AF858C829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DBA6D0344245FA80D016791F1B7AA769">
    <w:name w:val="1ADBA6D0344245FA80D016791F1B7AA769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E01EB70942D44149852AEDB4E4226CC82">
    <w:name w:val="5E01EB70942D44149852AEDB4E4226CC82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E68D62E165A4AA3B39C3A78475F1C8A70">
    <w:name w:val="9E68D62E165A4AA3B39C3A78475F1C8A70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23929A72017406A8CE74AD0B5F345FD67">
    <w:name w:val="023929A72017406A8CE74AD0B5F345FD67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90550B4803947C18E8D062C52684D5559">
    <w:name w:val="690550B4803947C18E8D062C52684D5559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7F9F81DBF090444090B78219DE280A8944">
    <w:name w:val="7F9F81DBF090444090B78219DE280A8944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C9B3FBDD52742D88D3A9AF4C88BF62744">
    <w:name w:val="BC9B3FBDD52742D88D3A9AF4C88BF62744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8D1AF5FE4FD43B99A0F221460FD86FB44">
    <w:name w:val="F8D1AF5FE4FD43B99A0F221460FD86FB44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E9D7CD164DD42F7A2C1D347D59F83B444">
    <w:name w:val="FE9D7CD164DD42F7A2C1D347D59F83B444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74AC49C337B4834B0728587F4836A2039">
    <w:name w:val="F74AC49C337B4834B0728587F4836A2039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7C43D0796854DB3A346A2C4C02AA02F39">
    <w:name w:val="97C43D0796854DB3A346A2C4C02AA02F39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B915C6F27EE46C9915C3436C063563139">
    <w:name w:val="AB915C6F27EE46C9915C3436C063563139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95F3AEE6B74836B1FF4422A42404F639">
    <w:name w:val="C595F3AEE6B74836B1FF4422A42404F639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0756B7470D242C9BFF72DF41980A84539">
    <w:name w:val="10756B7470D242C9BFF72DF41980A84539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2C9FA6082BA4B7184C3B70D961FB6CC36">
    <w:name w:val="F2C9FA6082BA4B7184C3B70D961FB6CC36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D151B0812EA4C29914A3DF486BDDB9536">
    <w:name w:val="3D151B0812EA4C29914A3DF486BDDB9536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99845DFF0B6491E9A89C24A89215B9836">
    <w:name w:val="699845DFF0B6491E9A89C24A89215B9836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28E8E8F015D4BF2ABD8BE9F6B77DE1636">
    <w:name w:val="528E8E8F015D4BF2ABD8BE9F6B77DE1636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41A86C529DE41EB8CF51D2968BE11A236">
    <w:name w:val="141A86C529DE41EB8CF51D2968BE11A236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87C4BC179EFA4F39AEAC47204A724F0035">
    <w:name w:val="87C4BC179EFA4F39AEAC47204A724F0035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5B027A5AC354F598473D4094737C23B35">
    <w:name w:val="95B027A5AC354F598473D4094737C23B35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9CB83E79AAD4445B232FFF131BCBE4935">
    <w:name w:val="49CB83E79AAD4445B232FFF131BCBE4935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69A6280C7504F97A11FCE6563DF8BE035">
    <w:name w:val="A69A6280C7504F97A11FCE6563DF8BE035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DAC0011778C441EB7B167D7931B08BB35">
    <w:name w:val="9DAC0011778C441EB7B167D7931B08BB35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AE219B7287A48DBBB6B92393CC8EE6534">
    <w:name w:val="4AE219B7287A48DBBB6B92393CC8EE6534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D6F004AB54E54CA9857377467233302834">
    <w:name w:val="D6F004AB54E54CA9857377467233302834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F006016D7804F4E8C461BDFF599EACE34">
    <w:name w:val="0F006016D7804F4E8C461BDFF599EACE34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C3CA9901DCA4B738895DDB16D6C822834">
    <w:name w:val="9C3CA9901DCA4B738895DDB16D6C822834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E314C6D551C459DBB20AFA33D6F19F334">
    <w:name w:val="CE314C6D551C459DBB20AFA33D6F19F334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5914C0555394F7FA74B71DCB22C61CA33">
    <w:name w:val="45914C0555394F7FA74B71DCB22C61CA33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556A175A529427C8469848D694C678433">
    <w:name w:val="5556A175A529427C8469848D694C678433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637A6F66AE54BA186A6879A2429D56A33">
    <w:name w:val="3637A6F66AE54BA186A6879A2429D56A33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78C25F2F8ABF448D8082B465C9CCCAA133">
    <w:name w:val="78C25F2F8ABF448D8082B465C9CCCAA133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D38E8D944BBB4CFF8BEC8A1F3436B5D533">
    <w:name w:val="D38E8D944BBB4CFF8BEC8A1F3436B5D533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5A510A9EE4C42C2B06FC1A826776C8235">
    <w:name w:val="F5A510A9EE4C42C2B06FC1A826776C8235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D7C07179C8B4EA3BCD13E9FB51B960025">
    <w:name w:val="FD7C07179C8B4EA3BCD13E9FB51B960025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DEA67607AA94678A5601E0E0F88E84E25">
    <w:name w:val="FDEA67607AA94678A5601E0E0F88E84E25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194DAFF20134591B156F7EA303E386825">
    <w:name w:val="E194DAFF20134591B156F7EA303E386825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E2553184150490E8380A9FEDE727CC025">
    <w:name w:val="1E2553184150490E8380A9FEDE727CC025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AC69C28B7D8408ABC3C2768D2F91D7624">
    <w:name w:val="9AC69C28B7D8408ABC3C2768D2F91D7624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2CEA9131257441C8AF9BA520CA668EC24">
    <w:name w:val="A2CEA9131257441C8AF9BA520CA668EC24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CB5F7D1D5DB481A9D85B839EFA55D8B24">
    <w:name w:val="BCB5F7D1D5DB481A9D85B839EFA55D8B24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9325436B8B64D52BB6A1EF6E9413F4124">
    <w:name w:val="19325436B8B64D52BB6A1EF6E9413F4124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1BC943CD05841628ED8A033E3D314C424">
    <w:name w:val="31BC943CD05841628ED8A033E3D314C424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94E23FDD1E341EEA4A81923A3E42D8724">
    <w:name w:val="B94E23FDD1E341EEA4A81923A3E42D8724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4D3B3032B9E4DFD9D12AF7F456EB5A224">
    <w:name w:val="A4D3B3032B9E4DFD9D12AF7F456EB5A224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9573F48CE5B4830B9778CF0E675E16024">
    <w:name w:val="49573F48CE5B4830B9778CF0E675E16024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4DA997E614B4B24B8145AFEC1509F9F24">
    <w:name w:val="34DA997E614B4B24B8145AFEC1509F9F24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2B1DBFA9720446B8A9EB650E3D7142424">
    <w:name w:val="42B1DBFA9720446B8A9EB650E3D7142424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06B8144FA8D491985305C29A38C3FE824">
    <w:name w:val="E06B8144FA8D491985305C29A38C3FE824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09656E847C041E3BE734470D10159AE24">
    <w:name w:val="209656E847C041E3BE734470D10159AE24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4BF50B9B3104076B01432BCC601E0FB24">
    <w:name w:val="C4BF50B9B3104076B01432BCC601E0FB24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725BC7A0EB64D5AB7327917FA444CE024">
    <w:name w:val="4725BC7A0EB64D5AB7327917FA444CE024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9207A25D2F4838BE352E94B23C0DF924">
    <w:name w:val="1A9207A25D2F4838BE352E94B23C0DF924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D95BC5AD021486988057C0DAF56F7E724">
    <w:name w:val="CD95BC5AD021486988057C0DAF56F7E724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AF17466EC934E31A7DDE6FC922559DE24">
    <w:name w:val="4AF17466EC934E31A7DDE6FC922559DE24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BD77E731F5648B18CB658D84E8F729224">
    <w:name w:val="FBD77E731F5648B18CB658D84E8F729224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F5DD3FC588943C99D83DB35E252C52924">
    <w:name w:val="BF5DD3FC588943C99D83DB35E252C52924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E8DCAC30EDB4B33909C8CDE95CFD51924">
    <w:name w:val="CE8DCAC30EDB4B33909C8CDE95CFD51924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2F7B08177CF4DBA987E31FA9782DEF224">
    <w:name w:val="C2F7B08177CF4DBA987E31FA9782DEF224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73E7EE82E924F0ABBB0C64CC3D5170924">
    <w:name w:val="F73E7EE82E924F0ABBB0C64CC3D5170924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ACDB026504D4B96A2921FD70B1F669B24">
    <w:name w:val="AACDB026504D4B96A2921FD70B1F669B24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0ED1CE19022492ABE1D7FADE521673624">
    <w:name w:val="A0ED1CE19022492ABE1D7FADE521673624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BD25AAB12E2425AAD2FCA36B6DA9A0124">
    <w:name w:val="9BD25AAB12E2425AAD2FCA36B6DA9A0124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F4885BA1696417B8ADC4A7A9D8EC8B791">
    <w:name w:val="CF4885BA1696417B8ADC4A7A9D8EC8B791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FCB9CC9A2B4128BAD7FC8EDFF5B33989">
    <w:name w:val="C5FCB9CC9A2B4128BAD7FC8EDFF5B33989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B42282713BC4D808A42590A9708D17387">
    <w:name w:val="EB42282713BC4D808A42590A9708D17387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4BD3E2BEAAB4EC087BA8361E1B1750A81">
    <w:name w:val="24BD3E2BEAAB4EC087BA8361E1B1750A81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F519A4100144C8DAEC5A20578F9C82030">
    <w:name w:val="2F519A4100144C8DAEC5A20578F9C82030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3037595B37645AFBFE7105D9AF858C830">
    <w:name w:val="C3037595B37645AFBFE7105D9AF858C830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DBA6D0344245FA80D016791F1B7AA770">
    <w:name w:val="1ADBA6D0344245FA80D016791F1B7AA770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E01EB70942D44149852AEDB4E4226CC83">
    <w:name w:val="5E01EB70942D44149852AEDB4E4226CC83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E68D62E165A4AA3B39C3A78475F1C8A71">
    <w:name w:val="9E68D62E165A4AA3B39C3A78475F1C8A71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23929A72017406A8CE74AD0B5F345FD68">
    <w:name w:val="023929A72017406A8CE74AD0B5F345FD68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90550B4803947C18E8D062C52684D5560">
    <w:name w:val="690550B4803947C18E8D062C52684D5560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7F9F81DBF090444090B78219DE280A8945">
    <w:name w:val="7F9F81DBF090444090B78219DE280A8945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C9B3FBDD52742D88D3A9AF4C88BF62745">
    <w:name w:val="BC9B3FBDD52742D88D3A9AF4C88BF62745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8D1AF5FE4FD43B99A0F221460FD86FB45">
    <w:name w:val="F8D1AF5FE4FD43B99A0F221460FD86FB45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E9D7CD164DD42F7A2C1D347D59F83B445">
    <w:name w:val="FE9D7CD164DD42F7A2C1D347D59F83B445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74AC49C337B4834B0728587F4836A2040">
    <w:name w:val="F74AC49C337B4834B0728587F4836A2040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7C43D0796854DB3A346A2C4C02AA02F40">
    <w:name w:val="97C43D0796854DB3A346A2C4C02AA02F40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B915C6F27EE46C9915C3436C063563140">
    <w:name w:val="AB915C6F27EE46C9915C3436C063563140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95F3AEE6B74836B1FF4422A42404F640">
    <w:name w:val="C595F3AEE6B74836B1FF4422A42404F640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0756B7470D242C9BFF72DF41980A84540">
    <w:name w:val="10756B7470D242C9BFF72DF41980A84540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2C9FA6082BA4B7184C3B70D961FB6CC37">
    <w:name w:val="F2C9FA6082BA4B7184C3B70D961FB6CC37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D151B0812EA4C29914A3DF486BDDB9537">
    <w:name w:val="3D151B0812EA4C29914A3DF486BDDB9537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99845DFF0B6491E9A89C24A89215B9837">
    <w:name w:val="699845DFF0B6491E9A89C24A89215B9837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28E8E8F015D4BF2ABD8BE9F6B77DE1637">
    <w:name w:val="528E8E8F015D4BF2ABD8BE9F6B77DE1637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41A86C529DE41EB8CF51D2968BE11A237">
    <w:name w:val="141A86C529DE41EB8CF51D2968BE11A237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87C4BC179EFA4F39AEAC47204A724F0036">
    <w:name w:val="87C4BC179EFA4F39AEAC47204A724F0036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5B027A5AC354F598473D4094737C23B36">
    <w:name w:val="95B027A5AC354F598473D4094737C23B36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9CB83E79AAD4445B232FFF131BCBE4936">
    <w:name w:val="49CB83E79AAD4445B232FFF131BCBE4936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69A6280C7504F97A11FCE6563DF8BE036">
    <w:name w:val="A69A6280C7504F97A11FCE6563DF8BE036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DAC0011778C441EB7B167D7931B08BB36">
    <w:name w:val="9DAC0011778C441EB7B167D7931B08BB36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AE219B7287A48DBBB6B92393CC8EE6535">
    <w:name w:val="4AE219B7287A48DBBB6B92393CC8EE6535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D6F004AB54E54CA9857377467233302835">
    <w:name w:val="D6F004AB54E54CA9857377467233302835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F006016D7804F4E8C461BDFF599EACE35">
    <w:name w:val="0F006016D7804F4E8C461BDFF599EACE35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C3CA9901DCA4B738895DDB16D6C822835">
    <w:name w:val="9C3CA9901DCA4B738895DDB16D6C822835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E314C6D551C459DBB20AFA33D6F19F335">
    <w:name w:val="CE314C6D551C459DBB20AFA33D6F19F335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5914C0555394F7FA74B71DCB22C61CA34">
    <w:name w:val="45914C0555394F7FA74B71DCB22C61CA34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556A175A529427C8469848D694C678434">
    <w:name w:val="5556A175A529427C8469848D694C678434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637A6F66AE54BA186A6879A2429D56A34">
    <w:name w:val="3637A6F66AE54BA186A6879A2429D56A34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78C25F2F8ABF448D8082B465C9CCCAA134">
    <w:name w:val="78C25F2F8ABF448D8082B465C9CCCAA134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D38E8D944BBB4CFF8BEC8A1F3436B5D534">
    <w:name w:val="D38E8D944BBB4CFF8BEC8A1F3436B5D534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5A510A9EE4C42C2B06FC1A826776C8236">
    <w:name w:val="F5A510A9EE4C42C2B06FC1A826776C8236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D7C07179C8B4EA3BCD13E9FB51B960026">
    <w:name w:val="FD7C07179C8B4EA3BCD13E9FB51B960026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DEA67607AA94678A5601E0E0F88E84E26">
    <w:name w:val="FDEA67607AA94678A5601E0E0F88E84E26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194DAFF20134591B156F7EA303E386826">
    <w:name w:val="E194DAFF20134591B156F7EA303E386826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E2553184150490E8380A9FEDE727CC026">
    <w:name w:val="1E2553184150490E8380A9FEDE727CC026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AC69C28B7D8408ABC3C2768D2F91D7625">
    <w:name w:val="9AC69C28B7D8408ABC3C2768D2F91D7625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2CEA9131257441C8AF9BA520CA668EC25">
    <w:name w:val="A2CEA9131257441C8AF9BA520CA668EC25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CB5F7D1D5DB481A9D85B839EFA55D8B25">
    <w:name w:val="BCB5F7D1D5DB481A9D85B839EFA55D8B25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9325436B8B64D52BB6A1EF6E9413F4125">
    <w:name w:val="19325436B8B64D52BB6A1EF6E9413F4125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1BC943CD05841628ED8A033E3D314C425">
    <w:name w:val="31BC943CD05841628ED8A033E3D314C425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94E23FDD1E341EEA4A81923A3E42D8725">
    <w:name w:val="B94E23FDD1E341EEA4A81923A3E42D8725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4D3B3032B9E4DFD9D12AF7F456EB5A225">
    <w:name w:val="A4D3B3032B9E4DFD9D12AF7F456EB5A225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9573F48CE5B4830B9778CF0E675E16025">
    <w:name w:val="49573F48CE5B4830B9778CF0E675E16025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4DA997E614B4B24B8145AFEC1509F9F25">
    <w:name w:val="34DA997E614B4B24B8145AFEC1509F9F25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2B1DBFA9720446B8A9EB650E3D7142425">
    <w:name w:val="42B1DBFA9720446B8A9EB650E3D7142425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06B8144FA8D491985305C29A38C3FE825">
    <w:name w:val="E06B8144FA8D491985305C29A38C3FE825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09656E847C041E3BE734470D10159AE25">
    <w:name w:val="209656E847C041E3BE734470D10159AE25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4BF50B9B3104076B01432BCC601E0FB25">
    <w:name w:val="C4BF50B9B3104076B01432BCC601E0FB25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725BC7A0EB64D5AB7327917FA444CE025">
    <w:name w:val="4725BC7A0EB64D5AB7327917FA444CE025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9207A25D2F4838BE352E94B23C0DF925">
    <w:name w:val="1A9207A25D2F4838BE352E94B23C0DF925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D95BC5AD021486988057C0DAF56F7E725">
    <w:name w:val="CD95BC5AD021486988057C0DAF56F7E725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AF17466EC934E31A7DDE6FC922559DE25">
    <w:name w:val="4AF17466EC934E31A7DDE6FC922559DE25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BD77E731F5648B18CB658D84E8F729225">
    <w:name w:val="FBD77E731F5648B18CB658D84E8F729225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F5DD3FC588943C99D83DB35E252C52925">
    <w:name w:val="BF5DD3FC588943C99D83DB35E252C52925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E8DCAC30EDB4B33909C8CDE95CFD51925">
    <w:name w:val="CE8DCAC30EDB4B33909C8CDE95CFD51925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2F7B08177CF4DBA987E31FA9782DEF225">
    <w:name w:val="C2F7B08177CF4DBA987E31FA9782DEF225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73E7EE82E924F0ABBB0C64CC3D5170925">
    <w:name w:val="F73E7EE82E924F0ABBB0C64CC3D5170925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ACDB026504D4B96A2921FD70B1F669B25">
    <w:name w:val="AACDB026504D4B96A2921FD70B1F669B25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0ED1CE19022492ABE1D7FADE521673625">
    <w:name w:val="A0ED1CE19022492ABE1D7FADE521673625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BD25AAB12E2425AAD2FCA36B6DA9A0125">
    <w:name w:val="9BD25AAB12E2425AAD2FCA36B6DA9A0125"/>
    <w:rsid w:val="00DB0682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F4885BA1696417B8ADC4A7A9D8EC8B792">
    <w:name w:val="CF4885BA1696417B8ADC4A7A9D8EC8B792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FCB9CC9A2B4128BAD7FC8EDFF5B33990">
    <w:name w:val="C5FCB9CC9A2B4128BAD7FC8EDFF5B33990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B42282713BC4D808A42590A9708D17388">
    <w:name w:val="EB42282713BC4D808A42590A9708D17388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4BD3E2BEAAB4EC087BA8361E1B1750A82">
    <w:name w:val="24BD3E2BEAAB4EC087BA8361E1B1750A82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F519A4100144C8DAEC5A20578F9C82031">
    <w:name w:val="2F519A4100144C8DAEC5A20578F9C82031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3037595B37645AFBFE7105D9AF858C831">
    <w:name w:val="C3037595B37645AFBFE7105D9AF858C831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DBA6D0344245FA80D016791F1B7AA771">
    <w:name w:val="1ADBA6D0344245FA80D016791F1B7AA771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E01EB70942D44149852AEDB4E4226CC84">
    <w:name w:val="5E01EB70942D44149852AEDB4E4226CC84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E68D62E165A4AA3B39C3A78475F1C8A72">
    <w:name w:val="9E68D62E165A4AA3B39C3A78475F1C8A72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23929A72017406A8CE74AD0B5F345FD69">
    <w:name w:val="023929A72017406A8CE74AD0B5F345FD69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90550B4803947C18E8D062C52684D5561">
    <w:name w:val="690550B4803947C18E8D062C52684D5561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7F9F81DBF090444090B78219DE280A8946">
    <w:name w:val="7F9F81DBF090444090B78219DE280A8946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C9B3FBDD52742D88D3A9AF4C88BF62746">
    <w:name w:val="BC9B3FBDD52742D88D3A9AF4C88BF62746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8D1AF5FE4FD43B99A0F221460FD86FB46">
    <w:name w:val="F8D1AF5FE4FD43B99A0F221460FD86FB46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E9D7CD164DD42F7A2C1D347D59F83B446">
    <w:name w:val="FE9D7CD164DD42F7A2C1D347D59F83B446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74AC49C337B4834B0728587F4836A2041">
    <w:name w:val="F74AC49C337B4834B0728587F4836A2041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7C43D0796854DB3A346A2C4C02AA02F41">
    <w:name w:val="97C43D0796854DB3A346A2C4C02AA02F41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B915C6F27EE46C9915C3436C063563141">
    <w:name w:val="AB915C6F27EE46C9915C3436C063563141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95F3AEE6B74836B1FF4422A42404F641">
    <w:name w:val="C595F3AEE6B74836B1FF4422A42404F641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0756B7470D242C9BFF72DF41980A84541">
    <w:name w:val="10756B7470D242C9BFF72DF41980A84541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2C9FA6082BA4B7184C3B70D961FB6CC38">
    <w:name w:val="F2C9FA6082BA4B7184C3B70D961FB6CC38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D151B0812EA4C29914A3DF486BDDB9538">
    <w:name w:val="3D151B0812EA4C29914A3DF486BDDB9538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99845DFF0B6491E9A89C24A89215B9838">
    <w:name w:val="699845DFF0B6491E9A89C24A89215B9838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28E8E8F015D4BF2ABD8BE9F6B77DE1638">
    <w:name w:val="528E8E8F015D4BF2ABD8BE9F6B77DE1638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41A86C529DE41EB8CF51D2968BE11A238">
    <w:name w:val="141A86C529DE41EB8CF51D2968BE11A238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87C4BC179EFA4F39AEAC47204A724F0037">
    <w:name w:val="87C4BC179EFA4F39AEAC47204A724F0037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5B027A5AC354F598473D4094737C23B37">
    <w:name w:val="95B027A5AC354F598473D4094737C23B37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9CB83E79AAD4445B232FFF131BCBE4937">
    <w:name w:val="49CB83E79AAD4445B232FFF131BCBE4937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69A6280C7504F97A11FCE6563DF8BE037">
    <w:name w:val="A69A6280C7504F97A11FCE6563DF8BE037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DAC0011778C441EB7B167D7931B08BB37">
    <w:name w:val="9DAC0011778C441EB7B167D7931B08BB37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AE219B7287A48DBBB6B92393CC8EE6536">
    <w:name w:val="4AE219B7287A48DBBB6B92393CC8EE6536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D6F004AB54E54CA9857377467233302836">
    <w:name w:val="D6F004AB54E54CA9857377467233302836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F006016D7804F4E8C461BDFF599EACE36">
    <w:name w:val="0F006016D7804F4E8C461BDFF599EACE36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C3CA9901DCA4B738895DDB16D6C822836">
    <w:name w:val="9C3CA9901DCA4B738895DDB16D6C822836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E314C6D551C459DBB20AFA33D6F19F336">
    <w:name w:val="CE314C6D551C459DBB20AFA33D6F19F336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5914C0555394F7FA74B71DCB22C61CA35">
    <w:name w:val="45914C0555394F7FA74B71DCB22C61CA35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556A175A529427C8469848D694C678435">
    <w:name w:val="5556A175A529427C8469848D694C678435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637A6F66AE54BA186A6879A2429D56A35">
    <w:name w:val="3637A6F66AE54BA186A6879A2429D56A35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78C25F2F8ABF448D8082B465C9CCCAA135">
    <w:name w:val="78C25F2F8ABF448D8082B465C9CCCAA135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D38E8D944BBB4CFF8BEC8A1F3436B5D535">
    <w:name w:val="D38E8D944BBB4CFF8BEC8A1F3436B5D535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5A510A9EE4C42C2B06FC1A826776C8237">
    <w:name w:val="F5A510A9EE4C42C2B06FC1A826776C8237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D7C07179C8B4EA3BCD13E9FB51B960027">
    <w:name w:val="FD7C07179C8B4EA3BCD13E9FB51B960027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DEA67607AA94678A5601E0E0F88E84E27">
    <w:name w:val="FDEA67607AA94678A5601E0E0F88E84E27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194DAFF20134591B156F7EA303E386827">
    <w:name w:val="E194DAFF20134591B156F7EA303E386827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E2553184150490E8380A9FEDE727CC027">
    <w:name w:val="1E2553184150490E8380A9FEDE727CC027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AC69C28B7D8408ABC3C2768D2F91D7626">
    <w:name w:val="9AC69C28B7D8408ABC3C2768D2F91D7626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2CEA9131257441C8AF9BA520CA668EC26">
    <w:name w:val="A2CEA9131257441C8AF9BA520CA668EC26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CB5F7D1D5DB481A9D85B839EFA55D8B26">
    <w:name w:val="BCB5F7D1D5DB481A9D85B839EFA55D8B26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9325436B8B64D52BB6A1EF6E9413F4126">
    <w:name w:val="19325436B8B64D52BB6A1EF6E9413F4126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1BC943CD05841628ED8A033E3D314C426">
    <w:name w:val="31BC943CD05841628ED8A033E3D314C426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94E23FDD1E341EEA4A81923A3E42D8726">
    <w:name w:val="B94E23FDD1E341EEA4A81923A3E42D8726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4D3B3032B9E4DFD9D12AF7F456EB5A226">
    <w:name w:val="A4D3B3032B9E4DFD9D12AF7F456EB5A226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9573F48CE5B4830B9778CF0E675E16026">
    <w:name w:val="49573F48CE5B4830B9778CF0E675E16026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4DA997E614B4B24B8145AFEC1509F9F26">
    <w:name w:val="34DA997E614B4B24B8145AFEC1509F9F26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2B1DBFA9720446B8A9EB650E3D7142426">
    <w:name w:val="42B1DBFA9720446B8A9EB650E3D7142426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06B8144FA8D491985305C29A38C3FE826">
    <w:name w:val="E06B8144FA8D491985305C29A38C3FE826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09656E847C041E3BE734470D10159AE26">
    <w:name w:val="209656E847C041E3BE734470D10159AE26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4BF50B9B3104076B01432BCC601E0FB26">
    <w:name w:val="C4BF50B9B3104076B01432BCC601E0FB26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725BC7A0EB64D5AB7327917FA444CE026">
    <w:name w:val="4725BC7A0EB64D5AB7327917FA444CE026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9207A25D2F4838BE352E94B23C0DF926">
    <w:name w:val="1A9207A25D2F4838BE352E94B23C0DF926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D95BC5AD021486988057C0DAF56F7E726">
    <w:name w:val="CD95BC5AD021486988057C0DAF56F7E726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AF17466EC934E31A7DDE6FC922559DE26">
    <w:name w:val="4AF17466EC934E31A7DDE6FC922559DE26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BD77E731F5648B18CB658D84E8F729226">
    <w:name w:val="FBD77E731F5648B18CB658D84E8F729226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F5DD3FC588943C99D83DB35E252C52926">
    <w:name w:val="BF5DD3FC588943C99D83DB35E252C52926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E8DCAC30EDB4B33909C8CDE95CFD51926">
    <w:name w:val="CE8DCAC30EDB4B33909C8CDE95CFD51926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2F7B08177CF4DBA987E31FA9782DEF226">
    <w:name w:val="C2F7B08177CF4DBA987E31FA9782DEF226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73E7EE82E924F0ABBB0C64CC3D5170926">
    <w:name w:val="F73E7EE82E924F0ABBB0C64CC3D5170926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ACDB026504D4B96A2921FD70B1F669B26">
    <w:name w:val="AACDB026504D4B96A2921FD70B1F669B26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0ED1CE19022492ABE1D7FADE521673626">
    <w:name w:val="A0ED1CE19022492ABE1D7FADE521673626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BD25AAB12E2425AAD2FCA36B6DA9A0126">
    <w:name w:val="9BD25AAB12E2425AAD2FCA36B6DA9A0126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F4885BA1696417B8ADC4A7A9D8EC8B793">
    <w:name w:val="CF4885BA1696417B8ADC4A7A9D8EC8B793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FCB9CC9A2B4128BAD7FC8EDFF5B33991">
    <w:name w:val="C5FCB9CC9A2B4128BAD7FC8EDFF5B33991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B42282713BC4D808A42590A9708D17389">
    <w:name w:val="EB42282713BC4D808A42590A9708D17389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4BD3E2BEAAB4EC087BA8361E1B1750A83">
    <w:name w:val="24BD3E2BEAAB4EC087BA8361E1B1750A83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F519A4100144C8DAEC5A20578F9C82032">
    <w:name w:val="2F519A4100144C8DAEC5A20578F9C82032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3037595B37645AFBFE7105D9AF858C832">
    <w:name w:val="C3037595B37645AFBFE7105D9AF858C832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DBA6D0344245FA80D016791F1B7AA772">
    <w:name w:val="1ADBA6D0344245FA80D016791F1B7AA772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E01EB70942D44149852AEDB4E4226CC85">
    <w:name w:val="5E01EB70942D44149852AEDB4E4226CC85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E68D62E165A4AA3B39C3A78475F1C8A73">
    <w:name w:val="9E68D62E165A4AA3B39C3A78475F1C8A73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23929A72017406A8CE74AD0B5F345FD70">
    <w:name w:val="023929A72017406A8CE74AD0B5F345FD70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90550B4803947C18E8D062C52684D5562">
    <w:name w:val="690550B4803947C18E8D062C52684D5562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7F9F81DBF090444090B78219DE280A8947">
    <w:name w:val="7F9F81DBF090444090B78219DE280A8947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C9B3FBDD52742D88D3A9AF4C88BF62747">
    <w:name w:val="BC9B3FBDD52742D88D3A9AF4C88BF62747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8D1AF5FE4FD43B99A0F221460FD86FB47">
    <w:name w:val="F8D1AF5FE4FD43B99A0F221460FD86FB47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E9D7CD164DD42F7A2C1D347D59F83B447">
    <w:name w:val="FE9D7CD164DD42F7A2C1D347D59F83B447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74AC49C337B4834B0728587F4836A2042">
    <w:name w:val="F74AC49C337B4834B0728587F4836A2042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7C43D0796854DB3A346A2C4C02AA02F42">
    <w:name w:val="97C43D0796854DB3A346A2C4C02AA02F42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B915C6F27EE46C9915C3436C063563142">
    <w:name w:val="AB915C6F27EE46C9915C3436C063563142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95F3AEE6B74836B1FF4422A42404F642">
    <w:name w:val="C595F3AEE6B74836B1FF4422A42404F642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0756B7470D242C9BFF72DF41980A84542">
    <w:name w:val="10756B7470D242C9BFF72DF41980A84542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2C9FA6082BA4B7184C3B70D961FB6CC39">
    <w:name w:val="F2C9FA6082BA4B7184C3B70D961FB6CC39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D151B0812EA4C29914A3DF486BDDB9539">
    <w:name w:val="3D151B0812EA4C29914A3DF486BDDB9539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99845DFF0B6491E9A89C24A89215B9839">
    <w:name w:val="699845DFF0B6491E9A89C24A89215B9839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28E8E8F015D4BF2ABD8BE9F6B77DE1639">
    <w:name w:val="528E8E8F015D4BF2ABD8BE9F6B77DE1639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41A86C529DE41EB8CF51D2968BE11A239">
    <w:name w:val="141A86C529DE41EB8CF51D2968BE11A239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87C4BC179EFA4F39AEAC47204A724F0038">
    <w:name w:val="87C4BC179EFA4F39AEAC47204A724F0038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5B027A5AC354F598473D4094737C23B38">
    <w:name w:val="95B027A5AC354F598473D4094737C23B38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9CB83E79AAD4445B232FFF131BCBE4938">
    <w:name w:val="49CB83E79AAD4445B232FFF131BCBE4938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69A6280C7504F97A11FCE6563DF8BE038">
    <w:name w:val="A69A6280C7504F97A11FCE6563DF8BE038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DAC0011778C441EB7B167D7931B08BB38">
    <w:name w:val="9DAC0011778C441EB7B167D7931B08BB38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AE219B7287A48DBBB6B92393CC8EE6537">
    <w:name w:val="4AE219B7287A48DBBB6B92393CC8EE6537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D6F004AB54E54CA9857377467233302837">
    <w:name w:val="D6F004AB54E54CA9857377467233302837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F006016D7804F4E8C461BDFF599EACE37">
    <w:name w:val="0F006016D7804F4E8C461BDFF599EACE37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C3CA9901DCA4B738895DDB16D6C822837">
    <w:name w:val="9C3CA9901DCA4B738895DDB16D6C822837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E314C6D551C459DBB20AFA33D6F19F337">
    <w:name w:val="CE314C6D551C459DBB20AFA33D6F19F337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5914C0555394F7FA74B71DCB22C61CA36">
    <w:name w:val="45914C0555394F7FA74B71DCB22C61CA36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556A175A529427C8469848D694C678436">
    <w:name w:val="5556A175A529427C8469848D694C678436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637A6F66AE54BA186A6879A2429D56A36">
    <w:name w:val="3637A6F66AE54BA186A6879A2429D56A36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78C25F2F8ABF448D8082B465C9CCCAA136">
    <w:name w:val="78C25F2F8ABF448D8082B465C9CCCAA136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D38E8D944BBB4CFF8BEC8A1F3436B5D536">
    <w:name w:val="D38E8D944BBB4CFF8BEC8A1F3436B5D536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5A510A9EE4C42C2B06FC1A826776C8238">
    <w:name w:val="F5A510A9EE4C42C2B06FC1A826776C8238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D7C07179C8B4EA3BCD13E9FB51B960028">
    <w:name w:val="FD7C07179C8B4EA3BCD13E9FB51B960028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DEA67607AA94678A5601E0E0F88E84E28">
    <w:name w:val="FDEA67607AA94678A5601E0E0F88E84E28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194DAFF20134591B156F7EA303E386828">
    <w:name w:val="E194DAFF20134591B156F7EA303E386828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E2553184150490E8380A9FEDE727CC028">
    <w:name w:val="1E2553184150490E8380A9FEDE727CC028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AC69C28B7D8408ABC3C2768D2F91D7627">
    <w:name w:val="9AC69C28B7D8408ABC3C2768D2F91D7627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2CEA9131257441C8AF9BA520CA668EC27">
    <w:name w:val="A2CEA9131257441C8AF9BA520CA668EC27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CB5F7D1D5DB481A9D85B839EFA55D8B27">
    <w:name w:val="BCB5F7D1D5DB481A9D85B839EFA55D8B27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9325436B8B64D52BB6A1EF6E9413F4127">
    <w:name w:val="19325436B8B64D52BB6A1EF6E9413F4127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1BC943CD05841628ED8A033E3D314C427">
    <w:name w:val="31BC943CD05841628ED8A033E3D314C427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94E23FDD1E341EEA4A81923A3E42D8727">
    <w:name w:val="B94E23FDD1E341EEA4A81923A3E42D8727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4D3B3032B9E4DFD9D12AF7F456EB5A227">
    <w:name w:val="A4D3B3032B9E4DFD9D12AF7F456EB5A227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9573F48CE5B4830B9778CF0E675E16027">
    <w:name w:val="49573F48CE5B4830B9778CF0E675E16027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4DA997E614B4B24B8145AFEC1509F9F27">
    <w:name w:val="34DA997E614B4B24B8145AFEC1509F9F27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2B1DBFA9720446B8A9EB650E3D7142427">
    <w:name w:val="42B1DBFA9720446B8A9EB650E3D7142427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06B8144FA8D491985305C29A38C3FE827">
    <w:name w:val="E06B8144FA8D491985305C29A38C3FE827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209656E847C041E3BE734470D10159AE27">
    <w:name w:val="209656E847C041E3BE734470D10159AE27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4BF50B9B3104076B01432BCC601E0FB27">
    <w:name w:val="C4BF50B9B3104076B01432BCC601E0FB27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725BC7A0EB64D5AB7327917FA444CE027">
    <w:name w:val="4725BC7A0EB64D5AB7327917FA444CE027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9207A25D2F4838BE352E94B23C0DF927">
    <w:name w:val="1A9207A25D2F4838BE352E94B23C0DF927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D95BC5AD021486988057C0DAF56F7E727">
    <w:name w:val="CD95BC5AD021486988057C0DAF56F7E727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AF17466EC934E31A7DDE6FC922559DE27">
    <w:name w:val="4AF17466EC934E31A7DDE6FC922559DE27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BD77E731F5648B18CB658D84E8F729227">
    <w:name w:val="FBD77E731F5648B18CB658D84E8F729227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F5DD3FC588943C99D83DB35E252C52927">
    <w:name w:val="BF5DD3FC588943C99D83DB35E252C52927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E8DCAC30EDB4B33909C8CDE95CFD51927">
    <w:name w:val="CE8DCAC30EDB4B33909C8CDE95CFD51927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2F7B08177CF4DBA987E31FA9782DEF227">
    <w:name w:val="C2F7B08177CF4DBA987E31FA9782DEF227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73E7EE82E924F0ABBB0C64CC3D5170927">
    <w:name w:val="F73E7EE82E924F0ABBB0C64CC3D5170927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ACDB026504D4B96A2921FD70B1F669B27">
    <w:name w:val="AACDB026504D4B96A2921FD70B1F669B27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0ED1CE19022492ABE1D7FADE521673627">
    <w:name w:val="A0ED1CE19022492ABE1D7FADE521673627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BD25AAB12E2425AAD2FCA36B6DA9A0127">
    <w:name w:val="9BD25AAB12E2425AAD2FCA36B6DA9A0127"/>
    <w:rsid w:val="0080025B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F4885BA1696417B8ADC4A7A9D8EC8B794">
    <w:name w:val="CF4885BA1696417B8ADC4A7A9D8EC8B794"/>
    <w:rsid w:val="00B40CE9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FCB9CC9A2B4128BAD7FC8EDFF5B33992">
    <w:name w:val="C5FCB9CC9A2B4128BAD7FC8EDFF5B33992"/>
    <w:rsid w:val="00B40CE9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B42282713BC4D808A42590A9708D17390">
    <w:name w:val="EB42282713BC4D808A42590A9708D17390"/>
    <w:rsid w:val="00B40CE9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ADBA6D0344245FA80D016791F1B7AA773">
    <w:name w:val="1ADBA6D0344245FA80D016791F1B7AA773"/>
    <w:rsid w:val="00B40CE9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E01EB70942D44149852AEDB4E4226CC86">
    <w:name w:val="5E01EB70942D44149852AEDB4E4226CC86"/>
    <w:rsid w:val="00B40CE9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E68D62E165A4AA3B39C3A78475F1C8A74">
    <w:name w:val="9E68D62E165A4AA3B39C3A78475F1C8A74"/>
    <w:rsid w:val="00B40CE9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023929A72017406A8CE74AD0B5F345FD71">
    <w:name w:val="023929A72017406A8CE74AD0B5F345FD71"/>
    <w:rsid w:val="00B40CE9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90550B4803947C18E8D062C52684D5563">
    <w:name w:val="690550B4803947C18E8D062C52684D5563"/>
    <w:rsid w:val="00B40CE9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7F9F81DBF090444090B78219DE280A8948">
    <w:name w:val="7F9F81DBF090444090B78219DE280A8948"/>
    <w:rsid w:val="00B40CE9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BC9B3FBDD52742D88D3A9AF4C88BF62748">
    <w:name w:val="BC9B3FBDD52742D88D3A9AF4C88BF62748"/>
    <w:rsid w:val="00B40CE9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8D1AF5FE4FD43B99A0F221460FD86FB48">
    <w:name w:val="F8D1AF5FE4FD43B99A0F221460FD86FB48"/>
    <w:rsid w:val="00B40CE9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E9D7CD164DD42F7A2C1D347D59F83B448">
    <w:name w:val="FE9D7CD164DD42F7A2C1D347D59F83B448"/>
    <w:rsid w:val="00B40CE9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74AC49C337B4834B0728587F4836A2043">
    <w:name w:val="F74AC49C337B4834B0728587F4836A2043"/>
    <w:rsid w:val="00B40CE9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7C43D0796854DB3A346A2C4C02AA02F43">
    <w:name w:val="97C43D0796854DB3A346A2C4C02AA02F43"/>
    <w:rsid w:val="00B40CE9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B915C6F27EE46C9915C3436C063563143">
    <w:name w:val="AB915C6F27EE46C9915C3436C063563143"/>
    <w:rsid w:val="00B40CE9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C595F3AEE6B74836B1FF4422A42404F643">
    <w:name w:val="C595F3AEE6B74836B1FF4422A42404F643"/>
    <w:rsid w:val="00B40CE9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0756B7470D242C9BFF72DF41980A84543">
    <w:name w:val="10756B7470D242C9BFF72DF41980A84543"/>
    <w:rsid w:val="00B40CE9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F2C9FA6082BA4B7184C3B70D961FB6CC40">
    <w:name w:val="F2C9FA6082BA4B7184C3B70D961FB6CC40"/>
    <w:rsid w:val="00B40CE9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3D151B0812EA4C29914A3DF486BDDB9540">
    <w:name w:val="3D151B0812EA4C29914A3DF486BDDB9540"/>
    <w:rsid w:val="00B40CE9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699845DFF0B6491E9A89C24A89215B9840">
    <w:name w:val="699845DFF0B6491E9A89C24A89215B9840"/>
    <w:rsid w:val="00B40CE9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528E8E8F015D4BF2ABD8BE9F6B77DE1640">
    <w:name w:val="528E8E8F015D4BF2ABD8BE9F6B77DE1640"/>
    <w:rsid w:val="00B40CE9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141A86C529DE41EB8CF51D2968BE11A240">
    <w:name w:val="141A86C529DE41EB8CF51D2968BE11A240"/>
    <w:rsid w:val="00B40CE9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87C4BC179EFA4F39AEAC47204A724F0039">
    <w:name w:val="87C4BC179EFA4F39AEAC47204A724F0039"/>
    <w:rsid w:val="00B40CE9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5B027A5AC354F598473D4094737C23B39">
    <w:name w:val="95B027A5AC354F598473D4094737C23B39"/>
    <w:rsid w:val="00B40CE9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49CB83E79AAD4445B232FFF131BCBE4939">
    <w:name w:val="49CB83E79AAD4445B232FFF131BCBE4939"/>
    <w:rsid w:val="00B40CE9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A69A6280C7504F97A11FCE6563DF8BE039">
    <w:name w:val="A69A6280C7504F97A11FCE6563DF8BE039"/>
    <w:rsid w:val="00B40CE9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9DAC0011778C441EB7B167D7931B08BB39">
    <w:name w:val="9DAC0011778C441EB7B167D7931B08BB39"/>
    <w:rsid w:val="00B40CE9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?><checkboxes xmlns="Tratamiento Braquiterapia">
	<Tratamiento cb1="false" cb2="false"/>
	<Consentimiento cb1="false" cb2="false"/>
	<Sedacion cb1="false" cb2="false"/>
	<Prescripcion cb1="false" cb2="false"/>
	<PtoCilindro cb1="false" cb2="false"/>
</checkboxes>
</file>

<file path=customXml/itemProps1.xml><?xml version="1.0" encoding="utf-8"?>
<ds:datastoreItem xmlns:ds="http://schemas.openxmlformats.org/officeDocument/2006/customXml" ds:itemID="{37D05976-CB07-42B8-A790-E08511F4C23B}">
  <ds:schemaRefs>
    <ds:schemaRef ds:uri="Tratamiento Braquiterapi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FO-GG-025_r0_Minuta_de_Reunion.dot</Template>
  <TotalTime>0</TotalTime>
  <Pages>1</Pages>
  <Words>471</Words>
  <Characters>2686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 &amp; a</vt:lpstr>
      <vt:lpstr>a &amp; a</vt:lpstr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&amp; a</dc:title>
  <dc:subject/>
  <dc:creator>FM-pc02</dc:creator>
  <cp:keywords/>
  <dc:description/>
  <cp:lastModifiedBy>Elekta</cp:lastModifiedBy>
  <cp:revision>2</cp:revision>
  <cp:lastPrinted>2019-12-13T13:46:00Z</cp:lastPrinted>
  <dcterms:created xsi:type="dcterms:W3CDTF">2020-01-07T13:01:00Z</dcterms:created>
  <dcterms:modified xsi:type="dcterms:W3CDTF">2020-01-07T13:01:00Z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-1465230038</vt:i4>
  </property>
  <property fmtid="{D5CDD505-2E9C-101B-9397-08002B2CF9AE}" pid="3" name="_EmailSubject">
    <vt:lpwstr>REUNION DEL COMITE DE LA CALIDAD NOVIEMBRE 2007</vt:lpwstr>
  </property>
  <property fmtid="{D5CDD505-2E9C-101B-9397-08002B2CF9AE}" pid="4" name="_AuthorEmail">
    <vt:lpwstr>garonis@cnea.gov.ar</vt:lpwstr>
  </property>
  <property fmtid="{D5CDD505-2E9C-101B-9397-08002B2CF9AE}" pid="5" name="_AuthorEmailDisplayName">
    <vt:lpwstr>Hernan Garonis</vt:lpwstr>
  </property>
  <property fmtid="{D5CDD505-2E9C-101B-9397-08002B2CF9AE}" pid="6" name="_ReviewingToolsShownOnce">
    <vt:lpwstr/>
  </property>
</Properties>
</file>